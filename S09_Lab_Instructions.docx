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38B6D3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801EAF">
        <w:t>9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22463EC2" w14:textId="40B024AB" w:rsidR="00163ED2" w:rsidRPr="00163ED2" w:rsidRDefault="00163ED2" w:rsidP="00163ED2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>Authentification</w:t>
      </w:r>
    </w:p>
    <w:p w14:paraId="782E273B" w14:textId="77777777" w:rsidR="00163ED2" w:rsidRPr="00163ED2" w:rsidRDefault="00163ED2" w:rsidP="00F449ED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>Autorisations</w:t>
      </w:r>
    </w:p>
    <w:p w14:paraId="1DA3F7C6" w14:textId="77777777" w:rsidR="00163ED2" w:rsidRPr="00163ED2" w:rsidRDefault="00163ED2" w:rsidP="00F449ED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 xml:space="preserve">Rôles et accès </w:t>
      </w:r>
    </w:p>
    <w:p w14:paraId="7077E107" w14:textId="703AF995" w:rsidR="00B714AF" w:rsidRDefault="00163ED2" w:rsidP="00163ED2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863129">
        <w:rPr>
          <w:rFonts w:ascii="Calibri" w:eastAsia="Times New Roman" w:hAnsi="Calibri" w:cs="Calibri"/>
          <w:sz w:val="22"/>
          <w:szCs w:val="22"/>
          <w:lang w:val="en-US"/>
        </w:rPr>
        <w:t>Seed DbInitializer.cs</w:t>
      </w:r>
      <w:r w:rsidR="0067535F" w:rsidRPr="00863129">
        <w:rPr>
          <w:rFonts w:ascii="Calibri" w:eastAsia="Times New Roman" w:hAnsi="Calibri" w:cs="Calibri"/>
          <w:sz w:val="22"/>
          <w:szCs w:val="22"/>
          <w:lang w:val="en-US"/>
        </w:rPr>
        <w:t xml:space="preserve"> (authentification</w:t>
      </w:r>
      <w:r w:rsidR="00863129" w:rsidRPr="00863129">
        <w:rPr>
          <w:rFonts w:ascii="Calibri" w:eastAsia="Times New Roman" w:hAnsi="Calibri" w:cs="Calibri"/>
          <w:sz w:val="22"/>
          <w:szCs w:val="22"/>
          <w:lang w:val="en-US"/>
        </w:rPr>
        <w:t>, a</w:t>
      </w:r>
      <w:r w:rsidR="00863129">
        <w:rPr>
          <w:rFonts w:ascii="Calibri" w:eastAsia="Times New Roman" w:hAnsi="Calibri" w:cs="Calibri"/>
          <w:sz w:val="22"/>
          <w:szCs w:val="22"/>
          <w:lang w:val="en-US"/>
        </w:rPr>
        <w:t>utorization)</w:t>
      </w:r>
    </w:p>
    <w:p w14:paraId="2185AA17" w14:textId="6BC65DA1" w:rsidR="00863129" w:rsidRPr="00863129" w:rsidRDefault="00863129" w:rsidP="00163ED2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63129">
        <w:rPr>
          <w:rFonts w:ascii="Calibri" w:eastAsia="Times New Roman" w:hAnsi="Calibri" w:cs="Calibri"/>
          <w:sz w:val="22"/>
          <w:szCs w:val="22"/>
        </w:rPr>
        <w:t xml:space="preserve">Seed GenerateData (données </w:t>
      </w:r>
      <w:r>
        <w:rPr>
          <w:rFonts w:ascii="Calibri" w:eastAsia="Times New Roman" w:hAnsi="Calibri" w:cs="Calibri"/>
          <w:sz w:val="22"/>
          <w:szCs w:val="22"/>
        </w:rPr>
        <w:t>autres tables)</w:t>
      </w:r>
    </w:p>
    <w:p w14:paraId="3F420A70" w14:textId="77777777" w:rsidR="00497FB0" w:rsidRPr="00863129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6E8FEB06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F449ED">
        <w:rPr>
          <w:b/>
          <w:bCs/>
        </w:rPr>
        <w:t>S09_Autorization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6393D80F" w:rsidR="000E7516" w:rsidRDefault="000E7516" w:rsidP="00584D0A">
      <w:pPr>
        <w:pStyle w:val="Paragraphedeliste"/>
        <w:spacing w:before="0" w:after="160" w:line="259" w:lineRule="auto"/>
      </w:pPr>
    </w:p>
    <w:p w14:paraId="39D49EC7" w14:textId="7F9EDA97" w:rsidR="0067535F" w:rsidRDefault="0067535F" w:rsidP="00584D0A">
      <w:pPr>
        <w:pStyle w:val="Paragraphedeliste"/>
        <w:spacing w:before="0" w:after="160" w:line="259" w:lineRule="auto"/>
      </w:pPr>
    </w:p>
    <w:p w14:paraId="7F99D5E3" w14:textId="496183AD" w:rsidR="00D42C15" w:rsidRDefault="00D42C15" w:rsidP="00D42C15">
      <w:pPr>
        <w:pStyle w:val="Titre1"/>
      </w:pPr>
      <w:r>
        <w:t>Charger des</w:t>
      </w:r>
      <w:r w:rsidR="0074470D">
        <w:t xml:space="preserve"> Admin</w:t>
      </w:r>
      <w:r w:rsidR="00664D0C">
        <w:t xml:space="preserve"> et roles au départ</w:t>
      </w:r>
    </w:p>
    <w:p w14:paraId="11E4F05B" w14:textId="5A605203" w:rsidR="009933B1" w:rsidRPr="000C4172" w:rsidRDefault="009933B1" w:rsidP="009933B1">
      <w:pPr>
        <w:pStyle w:val="Titre2"/>
      </w:pPr>
      <w:r>
        <w:t>Créer les constantes pour les rôles</w:t>
      </w:r>
    </w:p>
    <w:p w14:paraId="16E58094" w14:textId="0ADA98F5" w:rsidR="009933B1" w:rsidRDefault="009933B1" w:rsidP="009933B1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Dans le projet </w:t>
      </w:r>
      <w:r w:rsidR="00C065D7">
        <w:t>Utility</w:t>
      </w:r>
      <w:r>
        <w:t xml:space="preserve">, </w:t>
      </w:r>
      <w:r w:rsidR="00C065D7">
        <w:t xml:space="preserve">dans la classe des constantes du projet, ajoutez les </w:t>
      </w:r>
      <w:r w:rsidR="002005AA">
        <w:t>Constantes pour les rôles afin d'éviter les chaines magiques harcodées</w:t>
      </w:r>
    </w:p>
    <w:p w14:paraId="7F2A9656" w14:textId="5227BD81" w:rsidR="009C5FFD" w:rsidRPr="009933B1" w:rsidRDefault="009C5FFD" w:rsidP="009933B1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Ajoutez les rôles nécessaires (voir l’étude de cas de début de projet)</w:t>
      </w:r>
      <w:r w:rsidR="003D63A7">
        <w:t xml:space="preserve"> </w:t>
      </w:r>
    </w:p>
    <w:p w14:paraId="7F8AF13B" w14:textId="77777777" w:rsidR="00C065D7" w:rsidRPr="000D6214" w:rsidRDefault="00C065D7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8000"/>
          <w:sz w:val="19"/>
          <w:szCs w:val="19"/>
          <w:lang w:val="en-CA"/>
        </w:rPr>
        <w:t>// Roles et Administrateur</w:t>
      </w:r>
    </w:p>
    <w:p w14:paraId="10555A73" w14:textId="77777777" w:rsidR="00C065D7" w:rsidRPr="00C065D7" w:rsidRDefault="00C065D7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AdminRole = </w:t>
      </w:r>
      <w:r w:rsidRPr="00C065D7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BA48D" w14:textId="219C402B" w:rsidR="00C065D7" w:rsidRPr="00C065D7" w:rsidRDefault="00C065D7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CustomerRole = </w:t>
      </w:r>
      <w:r w:rsidRPr="00C065D7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C591A" w14:textId="35B20E47" w:rsidR="00C065D7" w:rsidRPr="00C065D7" w:rsidRDefault="009C5FFD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//Autres Rôles</w:t>
      </w:r>
    </w:p>
    <w:p w14:paraId="7D42F2CA" w14:textId="77777777" w:rsidR="00C065D7" w:rsidRPr="00C065D7" w:rsidRDefault="00C065D7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718B6" w14:textId="0C692001" w:rsidR="009933B1" w:rsidRPr="00C065D7" w:rsidRDefault="00C065D7" w:rsidP="00C0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5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EmailAdmin = </w:t>
      </w:r>
      <w:r w:rsidRPr="00C065D7">
        <w:rPr>
          <w:rFonts w:ascii="Consolas" w:hAnsi="Consolas" w:cs="Consolas"/>
          <w:color w:val="A31515"/>
          <w:sz w:val="19"/>
          <w:szCs w:val="19"/>
          <w:lang w:val="en-US"/>
        </w:rPr>
        <w:t>"valerie.turgeon@cegepmontpetit.ca"</w:t>
      </w:r>
      <w:r w:rsidRPr="00C06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40484" w14:textId="77777777" w:rsidR="00C065D7" w:rsidRPr="00C065D7" w:rsidRDefault="00C065D7" w:rsidP="009933B1">
      <w:pPr>
        <w:spacing w:before="0" w:after="160" w:line="259" w:lineRule="auto"/>
        <w:rPr>
          <w:lang w:val="en-US"/>
        </w:rPr>
      </w:pPr>
    </w:p>
    <w:p w14:paraId="4BAF5C9A" w14:textId="3866C27B" w:rsidR="00D42C15" w:rsidRPr="000C4172" w:rsidRDefault="00D42C15" w:rsidP="00D42C15">
      <w:pPr>
        <w:pStyle w:val="Titre2"/>
      </w:pPr>
      <w:r>
        <w:t xml:space="preserve">Créer </w:t>
      </w:r>
      <w:r w:rsidR="00DA0A9C">
        <w:t>le Initializer</w:t>
      </w:r>
    </w:p>
    <w:p w14:paraId="0C34D084" w14:textId="2F9F8785" w:rsidR="00D42C15" w:rsidRDefault="00D42C15" w:rsidP="00DA0A9C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Dans le projet DataAccess, au même niveau que JungleDbContext, créez </w:t>
      </w:r>
      <w:r w:rsidR="00DA0A9C">
        <w:t xml:space="preserve">un dossier </w:t>
      </w:r>
      <w:r w:rsidR="00AE3631" w:rsidRPr="00AE3631">
        <w:rPr>
          <w:b/>
          <w:bCs/>
        </w:rPr>
        <w:t>Initializer</w:t>
      </w:r>
    </w:p>
    <w:p w14:paraId="161EB4BD" w14:textId="18A1AA82" w:rsidR="00AE3631" w:rsidRPr="00A77CAF" w:rsidRDefault="00AE3631" w:rsidP="00DA0A9C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Dans ce dossier, créez un Interface</w:t>
      </w:r>
      <w:r w:rsidR="00ED272D">
        <w:t xml:space="preserve"> publique</w:t>
      </w:r>
      <w:r>
        <w:t xml:space="preserve"> </w:t>
      </w:r>
      <w:r>
        <w:rPr>
          <w:b/>
          <w:bCs/>
        </w:rPr>
        <w:t>I</w:t>
      </w:r>
      <w:r w:rsidR="002708D2">
        <w:rPr>
          <w:b/>
          <w:bCs/>
        </w:rPr>
        <w:t>D</w:t>
      </w:r>
      <w:r>
        <w:rPr>
          <w:b/>
          <w:bCs/>
        </w:rPr>
        <w:t>bInitializer</w:t>
      </w:r>
    </w:p>
    <w:p w14:paraId="193B2842" w14:textId="77777777" w:rsidR="00A77CAF" w:rsidRPr="000D6214" w:rsidRDefault="00A77CAF" w:rsidP="00A77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D6214">
        <w:rPr>
          <w:rFonts w:ascii="Consolas" w:hAnsi="Consolas" w:cs="Consolas"/>
          <w:color w:val="2B91AF"/>
          <w:sz w:val="19"/>
          <w:szCs w:val="19"/>
          <w:lang w:val="en-CA"/>
        </w:rPr>
        <w:t>IDbInitializer</w:t>
      </w:r>
    </w:p>
    <w:p w14:paraId="0D8437BC" w14:textId="42169EFB" w:rsidR="00A77CAF" w:rsidRPr="000D6214" w:rsidRDefault="00A77CAF" w:rsidP="00A77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245ACCEA" w14:textId="46101D7D" w:rsidR="00A77CAF" w:rsidRPr="000D6214" w:rsidRDefault="00A77CAF" w:rsidP="00A77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Initialize();</w:t>
      </w:r>
    </w:p>
    <w:p w14:paraId="3C71F353" w14:textId="779BBD2B" w:rsidR="00A77CAF" w:rsidRPr="00AE3631" w:rsidRDefault="00A77CAF" w:rsidP="00A77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A77CAF">
        <w:rPr>
          <w:rFonts w:ascii="Consolas" w:hAnsi="Consolas" w:cs="Consolas"/>
          <w:color w:val="000000"/>
          <w:sz w:val="19"/>
          <w:szCs w:val="19"/>
        </w:rPr>
        <w:t>}</w:t>
      </w:r>
    </w:p>
    <w:p w14:paraId="2279961B" w14:textId="6B8EF6DD" w:rsidR="00AE0502" w:rsidRDefault="00AE3631" w:rsidP="00DA0A9C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Dans le même dossier, créez une classe</w:t>
      </w:r>
      <w:r w:rsidR="00ED272D">
        <w:t xml:space="preserve"> publique</w:t>
      </w:r>
      <w:r>
        <w:t xml:space="preserve"> </w:t>
      </w:r>
      <w:r w:rsidRPr="00AE3631">
        <w:rPr>
          <w:b/>
          <w:bCs/>
        </w:rPr>
        <w:t>DbInitalizer</w:t>
      </w:r>
      <w:r>
        <w:t xml:space="preserve"> qui hérite de l'interface</w:t>
      </w:r>
    </w:p>
    <w:p w14:paraId="66A17D4F" w14:textId="13F00472" w:rsidR="006D11C4" w:rsidRDefault="006D11C4" w:rsidP="00DA0A9C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Implémentez l'interface, la </w:t>
      </w:r>
      <w:r w:rsidR="005D6054">
        <w:t xml:space="preserve">méthode </w:t>
      </w:r>
      <w:r w:rsidR="005D6054" w:rsidRPr="005D6054">
        <w:rPr>
          <w:b/>
          <w:bCs/>
        </w:rPr>
        <w:t>Initialize</w:t>
      </w:r>
      <w:r w:rsidR="005D6054" w:rsidRPr="005D6054">
        <w:t xml:space="preserve"> </w:t>
      </w:r>
      <w:r w:rsidR="005D6054">
        <w:t>est vide pour l'instant</w:t>
      </w:r>
    </w:p>
    <w:p w14:paraId="31BA727E" w14:textId="77777777" w:rsidR="000D6214" w:rsidRDefault="000D6214">
      <w:r>
        <w:br w:type="page"/>
      </w:r>
    </w:p>
    <w:p w14:paraId="7F318C0E" w14:textId="1CFD0521" w:rsidR="00AE3631" w:rsidRDefault="00D227C4" w:rsidP="00DA0A9C">
      <w:pPr>
        <w:pStyle w:val="Paragraphedeliste"/>
        <w:numPr>
          <w:ilvl w:val="0"/>
          <w:numId w:val="41"/>
        </w:numPr>
        <w:spacing w:before="0" w:after="160" w:line="259" w:lineRule="auto"/>
      </w:pPr>
      <w:r>
        <w:lastRenderedPageBreak/>
        <w:t xml:space="preserve">Créez les propriétés pour </w:t>
      </w:r>
      <w:r w:rsidR="004C565C">
        <w:t xml:space="preserve">le DbContext, le UserManager et RoleManager de Identity </w:t>
      </w:r>
      <w:r>
        <w:t>et le constructeur</w:t>
      </w:r>
      <w:r w:rsidR="00AE3631">
        <w:t xml:space="preserve"> </w:t>
      </w:r>
      <w:r w:rsidR="004C565C">
        <w:t>pour les passer en paramètre.</w:t>
      </w:r>
    </w:p>
    <w:p w14:paraId="75CD94B9" w14:textId="1179C7D3" w:rsidR="006D11C4" w:rsidRPr="000D6214" w:rsidRDefault="00DB2E91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1035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D11C4" w:rsidRPr="000D6214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="006D11C4"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6D11C4" w:rsidRPr="000D6214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="006D11C4"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722F3" w:rsidRPr="000D6214">
        <w:rPr>
          <w:rFonts w:ascii="Consolas" w:hAnsi="Consolas" w:cs="Consolas"/>
          <w:color w:val="000000"/>
          <w:sz w:val="19"/>
          <w:szCs w:val="19"/>
          <w:lang w:val="en-CA"/>
        </w:rPr>
        <w:t>Jungle</w:t>
      </w:r>
      <w:r w:rsidR="006D11C4" w:rsidRPr="000D6214">
        <w:rPr>
          <w:rFonts w:ascii="Consolas" w:hAnsi="Consolas" w:cs="Consolas"/>
          <w:color w:val="000000"/>
          <w:sz w:val="19"/>
          <w:szCs w:val="19"/>
          <w:lang w:val="en-CA"/>
        </w:rPr>
        <w:t>DbContext _db;</w:t>
      </w:r>
    </w:p>
    <w:p w14:paraId="6ACF70D2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1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1C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UserManager&lt;IdentityUser&gt; _userManager;</w:t>
      </w:r>
    </w:p>
    <w:p w14:paraId="33280C9F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1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1C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RoleManager&lt;IdentityRole&gt; _roleManager;</w:t>
      </w:r>
    </w:p>
    <w:p w14:paraId="2278EBA2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45E5A" w14:textId="3AFD30D0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1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1C4">
        <w:rPr>
          <w:rFonts w:ascii="Consolas" w:hAnsi="Consolas" w:cs="Consolas"/>
          <w:color w:val="0000FF"/>
          <w:sz w:val="19"/>
          <w:szCs w:val="19"/>
        </w:rPr>
        <w:t>public</w:t>
      </w:r>
      <w:r w:rsidRPr="006D11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11C4">
        <w:rPr>
          <w:rFonts w:ascii="Consolas" w:hAnsi="Consolas" w:cs="Consolas"/>
          <w:color w:val="2B91AF"/>
          <w:sz w:val="19"/>
          <w:szCs w:val="19"/>
        </w:rPr>
        <w:t>DbInitializer</w:t>
      </w:r>
      <w:r w:rsidRPr="006D11C4">
        <w:rPr>
          <w:rFonts w:ascii="Consolas" w:hAnsi="Consolas" w:cs="Consolas"/>
          <w:color w:val="000000"/>
          <w:sz w:val="19"/>
          <w:szCs w:val="19"/>
        </w:rPr>
        <w:t>(</w:t>
      </w:r>
      <w:r w:rsidR="00D722F3">
        <w:rPr>
          <w:rFonts w:ascii="Consolas" w:hAnsi="Consolas" w:cs="Consolas"/>
          <w:color w:val="000000"/>
          <w:sz w:val="19"/>
          <w:szCs w:val="19"/>
        </w:rPr>
        <w:t>Jungle</w:t>
      </w:r>
      <w:r w:rsidRPr="006D11C4">
        <w:rPr>
          <w:rFonts w:ascii="Consolas" w:hAnsi="Consolas" w:cs="Consolas"/>
          <w:color w:val="000000"/>
          <w:sz w:val="19"/>
          <w:szCs w:val="19"/>
        </w:rPr>
        <w:t>DbContext db, UserManager&lt;IdentityUser&gt; userManager, RoleManager&lt;IdentityRole&gt; roleManager)</w:t>
      </w:r>
    </w:p>
    <w:p w14:paraId="20D45486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11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BB6A81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11C4">
        <w:rPr>
          <w:rFonts w:ascii="Consolas" w:hAnsi="Consolas" w:cs="Consolas"/>
          <w:color w:val="000000"/>
          <w:sz w:val="19"/>
          <w:szCs w:val="19"/>
        </w:rPr>
        <w:t xml:space="preserve">      _db = db;</w:t>
      </w:r>
    </w:p>
    <w:p w14:paraId="0CF197D4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11C4">
        <w:rPr>
          <w:rFonts w:ascii="Consolas" w:hAnsi="Consolas" w:cs="Consolas"/>
          <w:color w:val="000000"/>
          <w:sz w:val="19"/>
          <w:szCs w:val="19"/>
        </w:rPr>
        <w:t xml:space="preserve">      _roleManager = roleManager;</w:t>
      </w:r>
    </w:p>
    <w:p w14:paraId="2B5A6600" w14:textId="77777777" w:rsidR="006D11C4" w:rsidRP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11C4">
        <w:rPr>
          <w:rFonts w:ascii="Consolas" w:hAnsi="Consolas" w:cs="Consolas"/>
          <w:color w:val="000000"/>
          <w:sz w:val="19"/>
          <w:szCs w:val="19"/>
        </w:rPr>
        <w:t xml:space="preserve">      _userManager = userManager;</w:t>
      </w:r>
    </w:p>
    <w:p w14:paraId="7B6DF2B8" w14:textId="4607DA80" w:rsidR="006D11C4" w:rsidRDefault="006D11C4" w:rsidP="006D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6D11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4558E5" w14:textId="357A63CB" w:rsidR="002218C9" w:rsidRDefault="002218C9"/>
    <w:p w14:paraId="1FF659E5" w14:textId="0DED0380" w:rsidR="009D306B" w:rsidRDefault="009D306B" w:rsidP="002969EA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Ouvrez le fichier TXT </w:t>
      </w:r>
      <w:r w:rsidRPr="009D306B">
        <w:rPr>
          <w:b/>
          <w:bCs/>
        </w:rPr>
        <w:t>Jungle</w:t>
      </w:r>
      <w:r>
        <w:t xml:space="preserve"> </w:t>
      </w:r>
      <w:r>
        <w:rPr>
          <w:b/>
          <w:bCs/>
        </w:rPr>
        <w:t>DbInitalizer</w:t>
      </w:r>
      <w:r>
        <w:t xml:space="preserve"> dans S09_FichiersComplementaires</w:t>
      </w:r>
    </w:p>
    <w:p w14:paraId="58ABEC16" w14:textId="31093056" w:rsidR="002C5FCB" w:rsidRDefault="002C5FCB" w:rsidP="002969EA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Allez </w:t>
      </w:r>
      <w:r w:rsidR="004625E2">
        <w:t xml:space="preserve">à </w:t>
      </w:r>
      <w:r w:rsidR="004625E2" w:rsidRPr="004625E2">
        <w:rPr>
          <w:b/>
          <w:bCs/>
        </w:rPr>
        <w:t>_roleManager.CreateAsync</w:t>
      </w:r>
      <w:r w:rsidR="004625E2">
        <w:t xml:space="preserve"> …</w:t>
      </w:r>
    </w:p>
    <w:p w14:paraId="5A193E99" w14:textId="77777777" w:rsidR="009C5FFD" w:rsidRDefault="009C5FFD" w:rsidP="009C5FF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Vérifiez le nom du rôle, </w:t>
      </w:r>
      <w:r w:rsidRPr="00BC1448">
        <w:rPr>
          <w:highlight w:val="magenta"/>
        </w:rPr>
        <w:t>en rose</w:t>
      </w:r>
      <w:r>
        <w:t xml:space="preserve"> (nom de votre classe de constantes du projet Utility)</w:t>
      </w:r>
    </w:p>
    <w:p w14:paraId="48901242" w14:textId="3E768FAE" w:rsidR="009C5FFD" w:rsidRDefault="009C5FFD" w:rsidP="009C5FF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Créez une ligne pour chaque rôle (prendre Admin qui est déjà là comme exemple)</w:t>
      </w:r>
    </w:p>
    <w:p w14:paraId="1265EB5B" w14:textId="77777777" w:rsidR="00BC1448" w:rsidRPr="00BC1448" w:rsidRDefault="00BC1448" w:rsidP="00BC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ind w:left="360"/>
        <w:rPr>
          <w:lang w:val="en-CA"/>
        </w:rPr>
      </w:pPr>
      <w:r w:rsidRPr="00BC1448">
        <w:rPr>
          <w:lang w:val="en-CA"/>
        </w:rPr>
        <w:t>if (_db.Roles.Any(r =&gt; r.Name == </w:t>
      </w:r>
      <w:r w:rsidRPr="00BC1448">
        <w:rPr>
          <w:highlight w:val="magenta"/>
          <w:lang w:val="en-CA"/>
        </w:rPr>
        <w:t>AppConst.AdminRole</w:t>
      </w:r>
      <w:r w:rsidRPr="00BC1448">
        <w:rPr>
          <w:lang w:val="en-CA"/>
        </w:rPr>
        <w:t>)) return;</w:t>
      </w:r>
    </w:p>
    <w:p w14:paraId="6B02C724" w14:textId="77777777" w:rsidR="00BC1448" w:rsidRPr="00BC1448" w:rsidRDefault="00BC1448" w:rsidP="00BC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ind w:left="360"/>
        <w:rPr>
          <w:lang w:val="en-CA"/>
        </w:rPr>
      </w:pPr>
      <w:r w:rsidRPr="00BC1448">
        <w:rPr>
          <w:lang w:val="en-CA"/>
        </w:rPr>
        <w:t xml:space="preserve"> </w:t>
      </w:r>
    </w:p>
    <w:p w14:paraId="649E9C0C" w14:textId="77777777" w:rsidR="00BC1448" w:rsidRPr="00BC1448" w:rsidRDefault="00BC1448" w:rsidP="00BC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ind w:left="360"/>
        <w:rPr>
          <w:lang w:val="en-CA"/>
        </w:rPr>
      </w:pPr>
      <w:r w:rsidRPr="00BC1448">
        <w:rPr>
          <w:lang w:val="en-CA"/>
        </w:rPr>
        <w:t>     _roleManager.CreateAsync(new IdentityRole(</w:t>
      </w:r>
      <w:r w:rsidRPr="00BC1448">
        <w:rPr>
          <w:highlight w:val="magenta"/>
          <w:lang w:val="en-CA"/>
        </w:rPr>
        <w:t>AppConst.AdminRole</w:t>
      </w:r>
      <w:r w:rsidRPr="00BC1448">
        <w:rPr>
          <w:lang w:val="en-CA"/>
        </w:rPr>
        <w:t>)).GetAwaiter().GetResult();</w:t>
      </w:r>
    </w:p>
    <w:p w14:paraId="3AA3A8FC" w14:textId="1EDA5A2A" w:rsidR="000314DE" w:rsidRPr="000314DE" w:rsidRDefault="000314DE" w:rsidP="00BC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ind w:left="360"/>
        <w:rPr>
          <w:color w:val="00B050"/>
        </w:rPr>
      </w:pPr>
      <w:r w:rsidRPr="000314DE">
        <w:rPr>
          <w:color w:val="00B050"/>
          <w:lang w:val="en-CA"/>
        </w:rPr>
        <w:t xml:space="preserve">            </w:t>
      </w:r>
      <w:r w:rsidRPr="000314DE">
        <w:rPr>
          <w:color w:val="00B050"/>
        </w:rPr>
        <w:t>// Autres roles</w:t>
      </w:r>
    </w:p>
    <w:p w14:paraId="52B7C02C" w14:textId="210F40F8" w:rsidR="000328DA" w:rsidRDefault="00D668DC" w:rsidP="000328DA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Allez à </w:t>
      </w:r>
      <w:r w:rsidR="000F53E1">
        <w:t xml:space="preserve">la fin du fichier et changez le Email, </w:t>
      </w:r>
      <w:r w:rsidR="00435DBD">
        <w:t>pour le vôtre</w:t>
      </w:r>
      <w:r w:rsidR="00DD3921">
        <w:t>, trois endroits</w:t>
      </w:r>
    </w:p>
    <w:p w14:paraId="613C3E89" w14:textId="509CFDA8" w:rsidR="007C3F64" w:rsidRDefault="007C3F64" w:rsidP="000328DA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Vérifiez le nom du rôle, en rose (nom de votre classe de constantes du projet Utility)</w:t>
      </w:r>
    </w:p>
    <w:p w14:paraId="0F329BEF" w14:textId="7FB998F1" w:rsidR="009D306B" w:rsidRDefault="000328DA" w:rsidP="000328DA">
      <w:pPr>
        <w:pStyle w:val="Paragraphedeliste"/>
        <w:spacing w:before="0" w:after="160" w:line="259" w:lineRule="auto"/>
        <w:rPr>
          <w:color w:val="FF0000"/>
        </w:rPr>
      </w:pPr>
      <w:r w:rsidRPr="000328DA">
        <w:rPr>
          <w:color w:val="FF0000"/>
        </w:rPr>
        <w:t xml:space="preserve">NOTE </w:t>
      </w:r>
      <w:r w:rsidR="00435DBD" w:rsidRPr="000328DA">
        <w:rPr>
          <w:color w:val="FF0000"/>
        </w:rPr>
        <w:t xml:space="preserve">ne changez pas le </w:t>
      </w:r>
      <w:r w:rsidR="008B6125" w:rsidRPr="000328DA">
        <w:rPr>
          <w:color w:val="FF0000"/>
        </w:rPr>
        <w:t>mot de passe</w:t>
      </w:r>
    </w:p>
    <w:p w14:paraId="0E2D53F5" w14:textId="7BFAA1F6" w:rsidR="00285EF4" w:rsidRPr="001D4E66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CA"/>
        </w:rPr>
      </w:pPr>
    </w:p>
    <w:p w14:paraId="01A43CEB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1D4E66">
        <w:rPr>
          <w:lang w:val="en-CA"/>
        </w:rPr>
        <w:t xml:space="preserve">  </w:t>
      </w:r>
      <w:r w:rsidRPr="00285EF4">
        <w:rPr>
          <w:lang w:val="en-US"/>
        </w:rPr>
        <w:t>_userManager.CreateAsync(new ApplicationUser</w:t>
      </w:r>
    </w:p>
    <w:p w14:paraId="14C1C563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{</w:t>
      </w:r>
    </w:p>
    <w:p w14:paraId="68BE1B6A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    UserName = "</w:t>
      </w:r>
      <w:r w:rsidRPr="00285EF4">
        <w:rPr>
          <w:highlight w:val="green"/>
          <w:lang w:val="en-US"/>
        </w:rPr>
        <w:t>9999999@cegepmontpetit.ca</w:t>
      </w:r>
      <w:r w:rsidRPr="00285EF4">
        <w:rPr>
          <w:lang w:val="en-US"/>
        </w:rPr>
        <w:t>",</w:t>
      </w:r>
    </w:p>
    <w:p w14:paraId="602E9C8B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    Email = "</w:t>
      </w:r>
      <w:r w:rsidRPr="00285EF4">
        <w:rPr>
          <w:highlight w:val="green"/>
          <w:lang w:val="en-US"/>
        </w:rPr>
        <w:t>9999999@cegepmontpetit.ca</w:t>
      </w:r>
      <w:r w:rsidRPr="00285EF4">
        <w:rPr>
          <w:lang w:val="en-US"/>
        </w:rPr>
        <w:t>",</w:t>
      </w:r>
    </w:p>
    <w:p w14:paraId="7738595C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    EmailConfirmed = true,</w:t>
      </w:r>
    </w:p>
    <w:p w14:paraId="47C90898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    NickName= "AdminJungle",</w:t>
      </w:r>
    </w:p>
    <w:p w14:paraId="065B97E6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    PhoneNumber = "111111111111"</w:t>
      </w:r>
    </w:p>
    <w:p w14:paraId="02DEFC85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}, "Jungle1234*").GetAwaiter().GetResult();</w:t>
      </w:r>
    </w:p>
    <w:p w14:paraId="3F8A2301" w14:textId="77777777" w:rsidR="00285EF4" w:rsidRP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</w:p>
    <w:p w14:paraId="316DA90B" w14:textId="609F23AE" w:rsidR="00285EF4" w:rsidRDefault="00285EF4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US"/>
        </w:rPr>
      </w:pPr>
      <w:r w:rsidRPr="00285EF4">
        <w:rPr>
          <w:lang w:val="en-US"/>
        </w:rPr>
        <w:t xml:space="preserve">            ApplicationUser user = _db.ApplicationUser.FirstOrDefault(u =&gt; u.Email == "</w:t>
      </w:r>
      <w:r w:rsidRPr="00285EF4">
        <w:rPr>
          <w:highlight w:val="green"/>
          <w:lang w:val="en-US"/>
        </w:rPr>
        <w:t>9999999@cegepmontpetit.ca</w:t>
      </w:r>
      <w:r w:rsidRPr="00285EF4">
        <w:rPr>
          <w:lang w:val="en-US"/>
        </w:rPr>
        <w:t>");</w:t>
      </w:r>
    </w:p>
    <w:p w14:paraId="5428AE50" w14:textId="47263698" w:rsidR="00404403" w:rsidRPr="00404403" w:rsidRDefault="00404403" w:rsidP="002E5C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160" w:line="259" w:lineRule="auto"/>
        <w:rPr>
          <w:lang w:val="en-CA"/>
        </w:rPr>
      </w:pPr>
      <w:r w:rsidRPr="00404403">
        <w:rPr>
          <w:lang w:val="en-CA"/>
        </w:rPr>
        <w:t xml:space="preserve">_userManager.AddToRoleAsync(user, </w:t>
      </w:r>
      <w:r w:rsidRPr="00404403">
        <w:rPr>
          <w:highlight w:val="magenta"/>
          <w:lang w:val="en-CA"/>
        </w:rPr>
        <w:t>AppConst.AdminRole</w:t>
      </w:r>
      <w:r w:rsidRPr="00404403">
        <w:rPr>
          <w:lang w:val="en-CA"/>
        </w:rPr>
        <w:t>).GetAwaiter().GetResult();</w:t>
      </w:r>
    </w:p>
    <w:p w14:paraId="4F5EAF84" w14:textId="77777777" w:rsidR="00211A44" w:rsidRPr="00211A44" w:rsidRDefault="00211A44" w:rsidP="00211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77E3C" w14:textId="2638811C" w:rsidR="00D42C15" w:rsidRDefault="002969EA" w:rsidP="002969EA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Dans la méthode </w:t>
      </w:r>
      <w:r>
        <w:rPr>
          <w:b/>
          <w:bCs/>
        </w:rPr>
        <w:t>Initialize</w:t>
      </w:r>
      <w:r>
        <w:t>, ajoutez le code</w:t>
      </w:r>
      <w:r w:rsidR="009D306B">
        <w:t xml:space="preserve"> du TXT</w:t>
      </w:r>
    </w:p>
    <w:p w14:paraId="0841706A" w14:textId="22D852FD" w:rsidR="00910350" w:rsidRDefault="00910350" w:rsidP="00910350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Injectez le Initializer dans le Startup</w:t>
      </w:r>
    </w:p>
    <w:p w14:paraId="64303214" w14:textId="77777777" w:rsidR="0098070C" w:rsidRPr="00EB55B6" w:rsidRDefault="0098070C" w:rsidP="0098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B55B6">
        <w:rPr>
          <w:rFonts w:ascii="Consolas" w:eastAsia="Times New Roman" w:hAnsi="Consolas" w:cs="Courier New"/>
          <w:color w:val="000000"/>
          <w:lang w:val="en-CA"/>
        </w:rPr>
        <w:t>services.AddScoped&lt;IUnitOfWork, UnitOfWork&gt;();</w:t>
      </w:r>
    </w:p>
    <w:p w14:paraId="27FE1F6E" w14:textId="77777777" w:rsidR="0098070C" w:rsidRPr="00EB55B6" w:rsidRDefault="0098070C" w:rsidP="0098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B55B6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B088398" w14:textId="77777777" w:rsidR="0098070C" w:rsidRPr="00EB55B6" w:rsidRDefault="0098070C" w:rsidP="0098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B55B6">
        <w:rPr>
          <w:rFonts w:ascii="Consolas" w:eastAsia="Times New Roman" w:hAnsi="Consolas" w:cs="Courier New"/>
          <w:color w:val="000000"/>
          <w:lang w:val="en-CA"/>
        </w:rPr>
        <w:t>     services.AddScoped&lt;IDbInitializer, DbInitializer&gt;();</w:t>
      </w:r>
    </w:p>
    <w:p w14:paraId="60BDDCB9" w14:textId="77777777" w:rsidR="00910350" w:rsidRPr="00EB55B6" w:rsidRDefault="00910350" w:rsidP="00910350">
      <w:pPr>
        <w:spacing w:before="0" w:after="160" w:line="259" w:lineRule="auto"/>
        <w:rPr>
          <w:lang w:val="en-CA"/>
        </w:rPr>
      </w:pPr>
    </w:p>
    <w:p w14:paraId="04E718B6" w14:textId="77777777" w:rsidR="00664D0C" w:rsidRPr="00EB55B6" w:rsidRDefault="00664D0C">
      <w:pPr>
        <w:rPr>
          <w:caps/>
          <w:color w:val="FFFFFF" w:themeColor="background1"/>
          <w:spacing w:val="15"/>
          <w:sz w:val="22"/>
          <w:szCs w:val="22"/>
          <w:lang w:val="en-CA"/>
        </w:rPr>
      </w:pPr>
      <w:r w:rsidRPr="00EB55B6">
        <w:rPr>
          <w:lang w:val="en-CA"/>
        </w:rPr>
        <w:lastRenderedPageBreak/>
        <w:br w:type="page"/>
      </w:r>
    </w:p>
    <w:p w14:paraId="127C468C" w14:textId="1B1B6464" w:rsidR="0067535F" w:rsidRDefault="0067535F" w:rsidP="0067535F">
      <w:pPr>
        <w:pStyle w:val="Titre1"/>
      </w:pPr>
      <w:r>
        <w:lastRenderedPageBreak/>
        <w:t>Charger des données de départ</w:t>
      </w:r>
    </w:p>
    <w:p w14:paraId="6A5F5B43" w14:textId="77777777" w:rsidR="003276B2" w:rsidRPr="000C4172" w:rsidRDefault="003276B2" w:rsidP="003276B2">
      <w:pPr>
        <w:pStyle w:val="Titre2"/>
      </w:pPr>
      <w:r>
        <w:t>Créer de ModelBuilderDataGenerator</w:t>
      </w:r>
    </w:p>
    <w:p w14:paraId="673D078F" w14:textId="7AAAADC8" w:rsidR="003276B2" w:rsidRPr="00EE4FB4" w:rsidRDefault="0004594D" w:rsidP="003276B2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>Dans le projet DataAccess, au même niveau que</w:t>
      </w:r>
      <w:r w:rsidR="003276B2">
        <w:t xml:space="preserve"> JungleDbContext, </w:t>
      </w:r>
      <w:r>
        <w:t xml:space="preserve">créez une classe </w:t>
      </w:r>
      <w:r w:rsidR="008812A5">
        <w:rPr>
          <w:b/>
          <w:bCs/>
        </w:rPr>
        <w:t>ModelBuilderDataGenerator</w:t>
      </w:r>
    </w:p>
    <w:p w14:paraId="00D9D6F5" w14:textId="74918F43" w:rsidR="00EE4FB4" w:rsidRDefault="00EE4FB4" w:rsidP="003276B2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Créez la méthode static </w:t>
      </w:r>
      <w:r>
        <w:rPr>
          <w:b/>
          <w:bCs/>
        </w:rPr>
        <w:t>GenerateData</w:t>
      </w:r>
      <w:r w:rsidR="008C0DA7">
        <w:rPr>
          <w:b/>
          <w:bCs/>
        </w:rPr>
        <w:t xml:space="preserve"> </w:t>
      </w:r>
      <w:r w:rsidR="008C0DA7">
        <w:t>passant le ModelBuilder en paramètre</w:t>
      </w:r>
    </w:p>
    <w:p w14:paraId="7F1AFF1B" w14:textId="77777777" w:rsidR="000901F0" w:rsidRPr="000D6214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D6214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D6214">
        <w:rPr>
          <w:rFonts w:ascii="Consolas" w:hAnsi="Consolas" w:cs="Consolas"/>
          <w:color w:val="2B91AF"/>
          <w:sz w:val="19"/>
          <w:szCs w:val="19"/>
          <w:lang w:val="en-CA"/>
        </w:rPr>
        <w:t>ModelBuilderDataGenerator</w:t>
      </w:r>
    </w:p>
    <w:p w14:paraId="49B9A041" w14:textId="77777777" w:rsidR="000901F0" w:rsidRPr="000D6214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7145A850" w14:textId="77777777" w:rsidR="000901F0" w:rsidRPr="000901F0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01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1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GenerateData(</w:t>
      </w:r>
      <w:r w:rsidRPr="000901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 builder)</w:t>
      </w:r>
    </w:p>
    <w:p w14:paraId="185708F0" w14:textId="77777777" w:rsidR="000901F0" w:rsidRPr="000901F0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90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01F0">
        <w:rPr>
          <w:rFonts w:ascii="Consolas" w:hAnsi="Consolas" w:cs="Consolas"/>
          <w:color w:val="000000"/>
          <w:sz w:val="19"/>
          <w:szCs w:val="19"/>
        </w:rPr>
        <w:t>{</w:t>
      </w:r>
    </w:p>
    <w:p w14:paraId="3F2F3F66" w14:textId="77777777" w:rsidR="00E01AAA" w:rsidRDefault="00E01AAA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90F4B35" w14:textId="22EED35C" w:rsidR="000901F0" w:rsidRPr="000901F0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901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320543" w14:textId="0AC529B7" w:rsidR="008C0DA7" w:rsidRDefault="000901F0" w:rsidP="0009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0901F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8313D32" w14:textId="77777777" w:rsidR="00E01AAA" w:rsidRDefault="00E01AAA" w:rsidP="00E01AAA"/>
    <w:p w14:paraId="55E7D3D5" w14:textId="28AA9BF2" w:rsidR="00E01AAA" w:rsidRPr="000C4172" w:rsidRDefault="00AB06C4" w:rsidP="00E01AAA">
      <w:pPr>
        <w:pStyle w:val="Titre2"/>
      </w:pPr>
      <w:r>
        <w:t>préparer le</w:t>
      </w:r>
      <w:r w:rsidR="00E01AAA">
        <w:t xml:space="preserve"> ModelBuilderDataGenerator</w:t>
      </w:r>
    </w:p>
    <w:p w14:paraId="114B03C0" w14:textId="0FC3CAD4" w:rsidR="00E01AAA" w:rsidRPr="008625F3" w:rsidRDefault="00AB06C4" w:rsidP="00E01AAA">
      <w:pPr>
        <w:pStyle w:val="Paragraphedeliste"/>
        <w:numPr>
          <w:ilvl w:val="0"/>
          <w:numId w:val="38"/>
        </w:numPr>
        <w:spacing w:before="0" w:after="160" w:line="259" w:lineRule="auto"/>
      </w:pPr>
      <w:r w:rsidRPr="008625F3">
        <w:t xml:space="preserve">Ouvrez le fichier TXT </w:t>
      </w:r>
      <w:r w:rsidRPr="008625F3">
        <w:rPr>
          <w:b/>
          <w:bCs/>
        </w:rPr>
        <w:t>Jungle Model BuilderDataGenerator</w:t>
      </w:r>
      <w:r w:rsidR="008625F3" w:rsidRPr="008625F3">
        <w:rPr>
          <w:b/>
          <w:bCs/>
        </w:rPr>
        <w:t xml:space="preserve"> </w:t>
      </w:r>
      <w:r w:rsidR="008625F3" w:rsidRPr="008625F3">
        <w:t>(</w:t>
      </w:r>
      <w:r w:rsidR="008625F3">
        <w:t>S09_</w:t>
      </w:r>
      <w:r w:rsidR="008625F3" w:rsidRPr="008625F3">
        <w:t>FichiersComplementaires</w:t>
      </w:r>
      <w:r w:rsidR="008625F3">
        <w:t>)</w:t>
      </w:r>
    </w:p>
    <w:p w14:paraId="7E364AD2" w14:textId="56B5D505" w:rsidR="00AB06C4" w:rsidRDefault="00AB06C4" w:rsidP="00E01AAA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Vérifiez que le nom des tables et des </w:t>
      </w:r>
      <w:r w:rsidR="008625F3">
        <w:t>champs correspondent à vos données, faites des modifications si nécessaire (rechercher-remplacer)</w:t>
      </w:r>
    </w:p>
    <w:p w14:paraId="18BA17E1" w14:textId="0A6C7238" w:rsidR="008625F3" w:rsidRDefault="008625F3" w:rsidP="00E01AAA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Copiez le contenu du fichier TXT dans la méthode </w:t>
      </w:r>
      <w:r w:rsidR="0031692F">
        <w:rPr>
          <w:b/>
          <w:bCs/>
        </w:rPr>
        <w:t>GenerateData</w:t>
      </w:r>
    </w:p>
    <w:p w14:paraId="55D29D31" w14:textId="129FF0C4" w:rsidR="003276B2" w:rsidRDefault="003276B2" w:rsidP="003276B2">
      <w:pPr>
        <w:spacing w:before="0" w:after="160" w:line="259" w:lineRule="auto"/>
      </w:pPr>
    </w:p>
    <w:p w14:paraId="1CE45856" w14:textId="77777777" w:rsidR="00E01AAA" w:rsidRDefault="00E01AAA" w:rsidP="003276B2">
      <w:pPr>
        <w:spacing w:before="0" w:after="160" w:line="259" w:lineRule="auto"/>
      </w:pPr>
    </w:p>
    <w:p w14:paraId="44AB2088" w14:textId="40CABAE7" w:rsidR="0067535F" w:rsidRPr="000C4172" w:rsidRDefault="003276B2" w:rsidP="0067535F">
      <w:pPr>
        <w:pStyle w:val="Titre2"/>
      </w:pPr>
      <w:r>
        <w:t>Appeler l</w:t>
      </w:r>
      <w:r w:rsidR="00D44F57">
        <w:t>e ModelBuilderDataGenerator</w:t>
      </w:r>
    </w:p>
    <w:p w14:paraId="05AA7447" w14:textId="796DE47E" w:rsidR="0067535F" w:rsidRDefault="007B6ADC" w:rsidP="0067535F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>Da</w:t>
      </w:r>
      <w:r w:rsidR="00A35E08">
        <w:t>ns JungleDbContext</w:t>
      </w:r>
      <w:r w:rsidR="00C13EEC">
        <w:t xml:space="preserve">, dans </w:t>
      </w:r>
      <w:r w:rsidR="00C13EEC" w:rsidRPr="00C13EEC">
        <w:rPr>
          <w:b/>
          <w:bCs/>
        </w:rPr>
        <w:t>OnModelCreating</w:t>
      </w:r>
      <w:r w:rsidR="00A35E08">
        <w:t xml:space="preserve">, </w:t>
      </w:r>
      <w:r w:rsidR="008A5A7F">
        <w:t>après l</w:t>
      </w:r>
      <w:r w:rsidR="0015685F">
        <w:t xml:space="preserve">e code FluentAPI, </w:t>
      </w:r>
      <w:r w:rsidR="00A35E08">
        <w:t xml:space="preserve">ajoutez </w:t>
      </w:r>
      <w:r w:rsidR="00C13EEC">
        <w:t xml:space="preserve">l'appel </w:t>
      </w:r>
      <w:r w:rsidR="008A5A7F">
        <w:t>du générateur de données (créé précédemment)</w:t>
      </w:r>
    </w:p>
    <w:p w14:paraId="482E6DB6" w14:textId="77777777" w:rsidR="0015685F" w:rsidRPr="0015685F" w:rsidRDefault="0015685F" w:rsidP="00685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8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5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85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OnModelCreating(ModelBuilder modelBuilder)</w:t>
      </w:r>
    </w:p>
    <w:p w14:paraId="3833B4D6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214">
        <w:rPr>
          <w:rFonts w:ascii="Consolas" w:hAnsi="Consolas" w:cs="Consolas"/>
          <w:color w:val="000000"/>
          <w:sz w:val="19"/>
          <w:szCs w:val="19"/>
        </w:rPr>
        <w:t>{</w:t>
      </w:r>
    </w:p>
    <w:p w14:paraId="32AD47CA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21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D6214">
        <w:rPr>
          <w:rFonts w:ascii="Consolas" w:hAnsi="Consolas" w:cs="Consolas"/>
          <w:color w:val="008000"/>
          <w:sz w:val="19"/>
          <w:szCs w:val="19"/>
        </w:rPr>
        <w:t>//Configuration fluent API</w:t>
      </w:r>
    </w:p>
    <w:p w14:paraId="3CA7E640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57838" w14:textId="7CE9E9B7" w:rsidR="0015685F" w:rsidRPr="000D6214" w:rsidRDefault="00685F97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214">
        <w:rPr>
          <w:rFonts w:ascii="Consolas" w:hAnsi="Consolas" w:cs="Consolas"/>
          <w:color w:val="000000"/>
          <w:sz w:val="19"/>
          <w:szCs w:val="19"/>
        </w:rPr>
        <w:t>….</w:t>
      </w:r>
    </w:p>
    <w:p w14:paraId="4F21CA0B" w14:textId="77777777" w:rsidR="0015685F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214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//Générer des données de départ</w:t>
      </w:r>
    </w:p>
    <w:p w14:paraId="5E50EFB2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B55B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modelBuilder.GenerateData();</w:t>
      </w:r>
    </w:p>
    <w:p w14:paraId="6208687D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79D61AB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BB8CA4A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356BC0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7369C2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EB55B6">
        <w:rPr>
          <w:rFonts w:ascii="Consolas" w:hAnsi="Consolas" w:cs="Consolas"/>
          <w:color w:val="0000FF"/>
          <w:sz w:val="19"/>
          <w:szCs w:val="19"/>
          <w:lang w:val="en-CA"/>
        </w:rPr>
        <w:t>base</w:t>
      </w:r>
      <w:r w:rsidRPr="00EB55B6">
        <w:rPr>
          <w:rFonts w:ascii="Consolas" w:hAnsi="Consolas" w:cs="Consolas"/>
          <w:color w:val="000000"/>
          <w:sz w:val="19"/>
          <w:szCs w:val="19"/>
          <w:lang w:val="en-CA"/>
        </w:rPr>
        <w:t>.OnModelCreating(modelBuilder);</w:t>
      </w:r>
    </w:p>
    <w:p w14:paraId="55AD1C7B" w14:textId="77777777" w:rsidR="0015685F" w:rsidRPr="000D6214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780E54F" w14:textId="6E152B58" w:rsidR="008A5A7F" w:rsidRPr="003C3DDA" w:rsidRDefault="0015685F" w:rsidP="003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21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5685F">
        <w:rPr>
          <w:rFonts w:ascii="Consolas" w:hAnsi="Consolas" w:cs="Consolas"/>
          <w:color w:val="000000"/>
          <w:sz w:val="19"/>
          <w:szCs w:val="19"/>
        </w:rPr>
        <w:t>}</w:t>
      </w:r>
    </w:p>
    <w:p w14:paraId="704E335C" w14:textId="744FBCAE" w:rsidR="00685F97" w:rsidRDefault="00685F97" w:rsidP="00C81FE4">
      <w:pPr>
        <w:spacing w:before="0" w:after="160" w:line="259" w:lineRule="auto"/>
      </w:pPr>
    </w:p>
    <w:p w14:paraId="0825EA5B" w14:textId="47234DA1" w:rsidR="00B0236A" w:rsidRPr="00B0236A" w:rsidRDefault="00C41028" w:rsidP="00C81FE4">
      <w:pPr>
        <w:spacing w:before="0" w:after="160" w:line="259" w:lineRule="auto"/>
      </w:pPr>
      <w:r w:rsidRPr="00C41028">
        <w:rPr>
          <w:color w:val="FF0000"/>
        </w:rPr>
        <w:t xml:space="preserve">NOTE: Vos tables </w:t>
      </w:r>
      <w:r w:rsidR="007555FF">
        <w:rPr>
          <w:color w:val="FF0000"/>
        </w:rPr>
        <w:t>ne doivent pas contenir de données entrées via SQL Management Studio</w:t>
      </w:r>
      <w:r w:rsidR="00B0236A">
        <w:rPr>
          <w:color w:val="FF0000"/>
        </w:rPr>
        <w:t>, si oui supprimez-les</w:t>
      </w:r>
      <w:r>
        <w:rPr>
          <w:color w:val="FF0000"/>
        </w:rPr>
        <w:t xml:space="preserve">. </w:t>
      </w:r>
      <w:r w:rsidR="00CC7D0A">
        <w:rPr>
          <w:color w:val="FF0000"/>
        </w:rPr>
        <w:t>Les clés primaires se réinisialisent à 1</w:t>
      </w:r>
      <w:r w:rsidR="00B0236A">
        <w:rPr>
          <w:color w:val="FF0000"/>
        </w:rPr>
        <w:t xml:space="preserve">. </w:t>
      </w:r>
      <w:r w:rsidR="00B0236A">
        <w:t>Si vous ajoutez des données dans l</w:t>
      </w:r>
      <w:r w:rsidR="00D33907">
        <w:t xml:space="preserve">a méthode plus tard, elles seront AJOUTÉES à celles déjà dans la BD </w:t>
      </w:r>
    </w:p>
    <w:p w14:paraId="4978AB8D" w14:textId="3E103818" w:rsidR="00C81FE4" w:rsidRPr="00F24C09" w:rsidRDefault="00C81FE4" w:rsidP="00C81FE4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SeedData</w:t>
      </w:r>
    </w:p>
    <w:p w14:paraId="0F44D460" w14:textId="772C5676" w:rsidR="00F24C09" w:rsidRPr="00685F97" w:rsidRDefault="00F24C09" w:rsidP="00C81FE4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Faites un </w:t>
      </w:r>
      <w:r>
        <w:rPr>
          <w:b/>
          <w:bCs/>
        </w:rPr>
        <w:t>update-database</w:t>
      </w:r>
    </w:p>
    <w:p w14:paraId="773B84B5" w14:textId="61F788F6" w:rsidR="0067535F" w:rsidRPr="00685F97" w:rsidRDefault="0067535F" w:rsidP="00685F97">
      <w:pPr>
        <w:pStyle w:val="Paragraphedeliste"/>
        <w:numPr>
          <w:ilvl w:val="0"/>
          <w:numId w:val="38"/>
        </w:numPr>
        <w:spacing w:before="0" w:after="160" w:line="259" w:lineRule="auto"/>
      </w:pPr>
      <w:r w:rsidRPr="00D11500">
        <w:rPr>
          <w:i/>
          <w:iCs/>
        </w:rPr>
        <w:t xml:space="preserve">Comment-commit-push </w:t>
      </w:r>
    </w:p>
    <w:sectPr w:rsidR="0067535F" w:rsidRPr="00685F97" w:rsidSect="000440BA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F8765" w14:textId="77777777" w:rsidR="008953D3" w:rsidRDefault="008953D3" w:rsidP="000440BA">
      <w:r>
        <w:separator/>
      </w:r>
    </w:p>
  </w:endnote>
  <w:endnote w:type="continuationSeparator" w:id="0">
    <w:p w14:paraId="2A0B79A0" w14:textId="77777777" w:rsidR="008953D3" w:rsidRDefault="008953D3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12EA5">
    <w:pPr>
      <w:pStyle w:val="Pieddepage"/>
      <w:pBdr>
        <w:top w:val="single" w:sz="4" w:space="1" w:color="auto"/>
      </w:pBdr>
      <w:tabs>
        <w:tab w:val="clear" w:pos="9360"/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28073" w14:textId="77777777" w:rsidR="008953D3" w:rsidRDefault="008953D3" w:rsidP="000440BA">
      <w:r>
        <w:separator/>
      </w:r>
    </w:p>
  </w:footnote>
  <w:footnote w:type="continuationSeparator" w:id="0">
    <w:p w14:paraId="0244534A" w14:textId="77777777" w:rsidR="008953D3" w:rsidRDefault="008953D3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16AF62B2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801EAF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0D10"/>
    <w:multiLevelType w:val="hybridMultilevel"/>
    <w:tmpl w:val="FB1E7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22CC6"/>
    <w:multiLevelType w:val="hybridMultilevel"/>
    <w:tmpl w:val="6AB2BA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427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648EC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03697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35ECB"/>
    <w:multiLevelType w:val="hybridMultilevel"/>
    <w:tmpl w:val="C14E77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E7AA2"/>
    <w:multiLevelType w:val="hybridMultilevel"/>
    <w:tmpl w:val="FA1218A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4C5E56"/>
    <w:multiLevelType w:val="hybridMultilevel"/>
    <w:tmpl w:val="98DC9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6103934"/>
    <w:multiLevelType w:val="hybridMultilevel"/>
    <w:tmpl w:val="8AE2A0A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C6119B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D91D6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  <w:lvlOverride w:ilvl="0">
      <w:startOverride w:val="1"/>
    </w:lvlOverride>
  </w:num>
  <w:num w:numId="2">
    <w:abstractNumId w:val="36"/>
  </w:num>
  <w:num w:numId="3">
    <w:abstractNumId w:val="23"/>
  </w:num>
  <w:num w:numId="4">
    <w:abstractNumId w:val="13"/>
  </w:num>
  <w:num w:numId="5">
    <w:abstractNumId w:val="3"/>
  </w:num>
  <w:num w:numId="6">
    <w:abstractNumId w:val="37"/>
  </w:num>
  <w:num w:numId="7">
    <w:abstractNumId w:val="29"/>
  </w:num>
  <w:num w:numId="8">
    <w:abstractNumId w:val="0"/>
  </w:num>
  <w:num w:numId="9">
    <w:abstractNumId w:val="17"/>
  </w:num>
  <w:num w:numId="10">
    <w:abstractNumId w:val="35"/>
  </w:num>
  <w:num w:numId="11">
    <w:abstractNumId w:val="27"/>
  </w:num>
  <w:num w:numId="12">
    <w:abstractNumId w:val="24"/>
  </w:num>
  <w:num w:numId="13">
    <w:abstractNumId w:val="2"/>
  </w:num>
  <w:num w:numId="14">
    <w:abstractNumId w:val="39"/>
  </w:num>
  <w:num w:numId="15">
    <w:abstractNumId w:val="8"/>
  </w:num>
  <w:num w:numId="16">
    <w:abstractNumId w:val="28"/>
  </w:num>
  <w:num w:numId="17">
    <w:abstractNumId w:val="6"/>
  </w:num>
  <w:num w:numId="18">
    <w:abstractNumId w:val="1"/>
  </w:num>
  <w:num w:numId="19">
    <w:abstractNumId w:val="14"/>
  </w:num>
  <w:num w:numId="20">
    <w:abstractNumId w:val="40"/>
  </w:num>
  <w:num w:numId="21">
    <w:abstractNumId w:val="21"/>
  </w:num>
  <w:num w:numId="22">
    <w:abstractNumId w:val="11"/>
  </w:num>
  <w:num w:numId="23">
    <w:abstractNumId w:val="22"/>
  </w:num>
  <w:num w:numId="24">
    <w:abstractNumId w:val="12"/>
  </w:num>
  <w:num w:numId="25">
    <w:abstractNumId w:val="15"/>
  </w:num>
  <w:num w:numId="26">
    <w:abstractNumId w:val="9"/>
  </w:num>
  <w:num w:numId="27">
    <w:abstractNumId w:val="41"/>
  </w:num>
  <w:num w:numId="28">
    <w:abstractNumId w:val="10"/>
  </w:num>
  <w:num w:numId="29">
    <w:abstractNumId w:val="30"/>
  </w:num>
  <w:num w:numId="30">
    <w:abstractNumId w:val="34"/>
  </w:num>
  <w:num w:numId="31">
    <w:abstractNumId w:val="19"/>
  </w:num>
  <w:num w:numId="32">
    <w:abstractNumId w:val="33"/>
  </w:num>
  <w:num w:numId="33">
    <w:abstractNumId w:val="7"/>
  </w:num>
  <w:num w:numId="34">
    <w:abstractNumId w:val="26"/>
  </w:num>
  <w:num w:numId="35">
    <w:abstractNumId w:val="18"/>
  </w:num>
  <w:num w:numId="36">
    <w:abstractNumId w:val="20"/>
  </w:num>
  <w:num w:numId="37">
    <w:abstractNumId w:val="16"/>
  </w:num>
  <w:num w:numId="38">
    <w:abstractNumId w:val="5"/>
  </w:num>
  <w:num w:numId="39">
    <w:abstractNumId w:val="38"/>
  </w:num>
  <w:num w:numId="40">
    <w:abstractNumId w:val="25"/>
  </w:num>
  <w:num w:numId="41">
    <w:abstractNumId w:val="4"/>
  </w:num>
  <w:num w:numId="42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8B8"/>
    <w:rsid w:val="000078B7"/>
    <w:rsid w:val="00017648"/>
    <w:rsid w:val="000223F6"/>
    <w:rsid w:val="00026718"/>
    <w:rsid w:val="000314DE"/>
    <w:rsid w:val="00032506"/>
    <w:rsid w:val="000328DA"/>
    <w:rsid w:val="00033E2F"/>
    <w:rsid w:val="000359A7"/>
    <w:rsid w:val="0004121C"/>
    <w:rsid w:val="000440BA"/>
    <w:rsid w:val="0004594D"/>
    <w:rsid w:val="00050A7F"/>
    <w:rsid w:val="00050D72"/>
    <w:rsid w:val="00051253"/>
    <w:rsid w:val="00053DD8"/>
    <w:rsid w:val="00060158"/>
    <w:rsid w:val="00065A72"/>
    <w:rsid w:val="00082260"/>
    <w:rsid w:val="000901F0"/>
    <w:rsid w:val="00096A11"/>
    <w:rsid w:val="00096E9F"/>
    <w:rsid w:val="00097EB8"/>
    <w:rsid w:val="000A341C"/>
    <w:rsid w:val="000A57B1"/>
    <w:rsid w:val="000A601C"/>
    <w:rsid w:val="000B0D93"/>
    <w:rsid w:val="000C1240"/>
    <w:rsid w:val="000C2C8B"/>
    <w:rsid w:val="000D0699"/>
    <w:rsid w:val="000D6214"/>
    <w:rsid w:val="000E230D"/>
    <w:rsid w:val="000E51AA"/>
    <w:rsid w:val="000E7516"/>
    <w:rsid w:val="000F0211"/>
    <w:rsid w:val="000F4766"/>
    <w:rsid w:val="000F5112"/>
    <w:rsid w:val="000F53E1"/>
    <w:rsid w:val="001013C4"/>
    <w:rsid w:val="00111D92"/>
    <w:rsid w:val="0011223F"/>
    <w:rsid w:val="00121F4B"/>
    <w:rsid w:val="00123228"/>
    <w:rsid w:val="0013709A"/>
    <w:rsid w:val="001404CE"/>
    <w:rsid w:val="001420F9"/>
    <w:rsid w:val="00144211"/>
    <w:rsid w:val="001461FF"/>
    <w:rsid w:val="00150649"/>
    <w:rsid w:val="00154385"/>
    <w:rsid w:val="001565F0"/>
    <w:rsid w:val="0015685F"/>
    <w:rsid w:val="00156BF6"/>
    <w:rsid w:val="00163ED2"/>
    <w:rsid w:val="001643F3"/>
    <w:rsid w:val="00166867"/>
    <w:rsid w:val="00177F46"/>
    <w:rsid w:val="00184313"/>
    <w:rsid w:val="00194084"/>
    <w:rsid w:val="00195EDD"/>
    <w:rsid w:val="001966B2"/>
    <w:rsid w:val="001A040D"/>
    <w:rsid w:val="001B0166"/>
    <w:rsid w:val="001B1499"/>
    <w:rsid w:val="001B2327"/>
    <w:rsid w:val="001B7F8B"/>
    <w:rsid w:val="001C44A3"/>
    <w:rsid w:val="001D4E66"/>
    <w:rsid w:val="001F0606"/>
    <w:rsid w:val="001F7F00"/>
    <w:rsid w:val="002005AA"/>
    <w:rsid w:val="00203A45"/>
    <w:rsid w:val="00211A44"/>
    <w:rsid w:val="0021269E"/>
    <w:rsid w:val="00214D4C"/>
    <w:rsid w:val="002218C9"/>
    <w:rsid w:val="00231931"/>
    <w:rsid w:val="00234C76"/>
    <w:rsid w:val="00236EB4"/>
    <w:rsid w:val="00242827"/>
    <w:rsid w:val="002448D8"/>
    <w:rsid w:val="002453B3"/>
    <w:rsid w:val="00247D88"/>
    <w:rsid w:val="00261FA3"/>
    <w:rsid w:val="00265370"/>
    <w:rsid w:val="002708D2"/>
    <w:rsid w:val="00275C99"/>
    <w:rsid w:val="002809FB"/>
    <w:rsid w:val="00283495"/>
    <w:rsid w:val="002843CA"/>
    <w:rsid w:val="00285EF4"/>
    <w:rsid w:val="00291FF1"/>
    <w:rsid w:val="002925D9"/>
    <w:rsid w:val="00292F3A"/>
    <w:rsid w:val="00293877"/>
    <w:rsid w:val="00294538"/>
    <w:rsid w:val="00294642"/>
    <w:rsid w:val="002969EA"/>
    <w:rsid w:val="002A01D7"/>
    <w:rsid w:val="002A0D8B"/>
    <w:rsid w:val="002A3B4D"/>
    <w:rsid w:val="002A6FFA"/>
    <w:rsid w:val="002B61D7"/>
    <w:rsid w:val="002B7832"/>
    <w:rsid w:val="002C1F4E"/>
    <w:rsid w:val="002C5B90"/>
    <w:rsid w:val="002C5FCB"/>
    <w:rsid w:val="002E0E36"/>
    <w:rsid w:val="002E140E"/>
    <w:rsid w:val="002E19E4"/>
    <w:rsid w:val="002E5CA5"/>
    <w:rsid w:val="003044E7"/>
    <w:rsid w:val="0030497F"/>
    <w:rsid w:val="00305784"/>
    <w:rsid w:val="00307985"/>
    <w:rsid w:val="00313C57"/>
    <w:rsid w:val="00315C52"/>
    <w:rsid w:val="0031692F"/>
    <w:rsid w:val="0032156B"/>
    <w:rsid w:val="00323AFB"/>
    <w:rsid w:val="003276B2"/>
    <w:rsid w:val="0033132C"/>
    <w:rsid w:val="00332A8A"/>
    <w:rsid w:val="00341021"/>
    <w:rsid w:val="00341BB7"/>
    <w:rsid w:val="003455F5"/>
    <w:rsid w:val="00350228"/>
    <w:rsid w:val="00350BB9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3DDA"/>
    <w:rsid w:val="003C53EB"/>
    <w:rsid w:val="003C6CC7"/>
    <w:rsid w:val="003D63A7"/>
    <w:rsid w:val="003E2A4F"/>
    <w:rsid w:val="003E504F"/>
    <w:rsid w:val="003F435A"/>
    <w:rsid w:val="003F6E3B"/>
    <w:rsid w:val="00403EAA"/>
    <w:rsid w:val="00404403"/>
    <w:rsid w:val="004047ED"/>
    <w:rsid w:val="00407130"/>
    <w:rsid w:val="0041099F"/>
    <w:rsid w:val="00412EA5"/>
    <w:rsid w:val="00414A17"/>
    <w:rsid w:val="00420BCF"/>
    <w:rsid w:val="00422562"/>
    <w:rsid w:val="00424BBE"/>
    <w:rsid w:val="00425320"/>
    <w:rsid w:val="0042538C"/>
    <w:rsid w:val="00433FE4"/>
    <w:rsid w:val="00435DBD"/>
    <w:rsid w:val="00437236"/>
    <w:rsid w:val="00440934"/>
    <w:rsid w:val="00440B8A"/>
    <w:rsid w:val="0044560F"/>
    <w:rsid w:val="00447C97"/>
    <w:rsid w:val="00454710"/>
    <w:rsid w:val="00461661"/>
    <w:rsid w:val="004625E2"/>
    <w:rsid w:val="0046447C"/>
    <w:rsid w:val="004716F3"/>
    <w:rsid w:val="004761C2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B1F85"/>
    <w:rsid w:val="004B7D3C"/>
    <w:rsid w:val="004C565C"/>
    <w:rsid w:val="004E7F72"/>
    <w:rsid w:val="004F3061"/>
    <w:rsid w:val="005006AD"/>
    <w:rsid w:val="00501835"/>
    <w:rsid w:val="00501B32"/>
    <w:rsid w:val="0050476C"/>
    <w:rsid w:val="00505F12"/>
    <w:rsid w:val="00506C48"/>
    <w:rsid w:val="00514973"/>
    <w:rsid w:val="00516057"/>
    <w:rsid w:val="00521D49"/>
    <w:rsid w:val="005237B7"/>
    <w:rsid w:val="00523F1E"/>
    <w:rsid w:val="00525573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67F4"/>
    <w:rsid w:val="00563300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D6054"/>
    <w:rsid w:val="005E3E68"/>
    <w:rsid w:val="005E4D38"/>
    <w:rsid w:val="005E654C"/>
    <w:rsid w:val="005F219F"/>
    <w:rsid w:val="005F24DE"/>
    <w:rsid w:val="005F3B48"/>
    <w:rsid w:val="005F50AC"/>
    <w:rsid w:val="005F7F3D"/>
    <w:rsid w:val="00600133"/>
    <w:rsid w:val="00601562"/>
    <w:rsid w:val="00602B32"/>
    <w:rsid w:val="006063DA"/>
    <w:rsid w:val="0060665E"/>
    <w:rsid w:val="0061163D"/>
    <w:rsid w:val="00631119"/>
    <w:rsid w:val="00631D55"/>
    <w:rsid w:val="00651D50"/>
    <w:rsid w:val="00664D0C"/>
    <w:rsid w:val="0067535F"/>
    <w:rsid w:val="00680FCC"/>
    <w:rsid w:val="00685F97"/>
    <w:rsid w:val="0069598B"/>
    <w:rsid w:val="0069785A"/>
    <w:rsid w:val="006A6FD1"/>
    <w:rsid w:val="006B19D4"/>
    <w:rsid w:val="006B3665"/>
    <w:rsid w:val="006C146D"/>
    <w:rsid w:val="006C16DA"/>
    <w:rsid w:val="006C2CB1"/>
    <w:rsid w:val="006D11C4"/>
    <w:rsid w:val="006D15C5"/>
    <w:rsid w:val="006D2C0E"/>
    <w:rsid w:val="006E4404"/>
    <w:rsid w:val="006F0627"/>
    <w:rsid w:val="006F7F41"/>
    <w:rsid w:val="00702AEC"/>
    <w:rsid w:val="00715404"/>
    <w:rsid w:val="00723BE4"/>
    <w:rsid w:val="007244B2"/>
    <w:rsid w:val="007266C4"/>
    <w:rsid w:val="00727391"/>
    <w:rsid w:val="007338FB"/>
    <w:rsid w:val="00735909"/>
    <w:rsid w:val="0074470D"/>
    <w:rsid w:val="00752095"/>
    <w:rsid w:val="007542FE"/>
    <w:rsid w:val="00754711"/>
    <w:rsid w:val="007555FF"/>
    <w:rsid w:val="007646AA"/>
    <w:rsid w:val="007774B3"/>
    <w:rsid w:val="00791C2F"/>
    <w:rsid w:val="00793839"/>
    <w:rsid w:val="00793CFF"/>
    <w:rsid w:val="00797E5F"/>
    <w:rsid w:val="007A5116"/>
    <w:rsid w:val="007A7BBE"/>
    <w:rsid w:val="007B6ADC"/>
    <w:rsid w:val="007C3D3C"/>
    <w:rsid w:val="007C3F64"/>
    <w:rsid w:val="007C43DB"/>
    <w:rsid w:val="007D02F2"/>
    <w:rsid w:val="007D72DB"/>
    <w:rsid w:val="007D7941"/>
    <w:rsid w:val="007E52A8"/>
    <w:rsid w:val="007E5E0B"/>
    <w:rsid w:val="007F2CDC"/>
    <w:rsid w:val="007F6215"/>
    <w:rsid w:val="007F70F2"/>
    <w:rsid w:val="00800EDB"/>
    <w:rsid w:val="00801EAF"/>
    <w:rsid w:val="0080312C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57656"/>
    <w:rsid w:val="0085784A"/>
    <w:rsid w:val="008625F3"/>
    <w:rsid w:val="00863129"/>
    <w:rsid w:val="00872B2A"/>
    <w:rsid w:val="00873ECD"/>
    <w:rsid w:val="008812A5"/>
    <w:rsid w:val="00891549"/>
    <w:rsid w:val="0089234E"/>
    <w:rsid w:val="008953D3"/>
    <w:rsid w:val="00896A40"/>
    <w:rsid w:val="008A0455"/>
    <w:rsid w:val="008A0548"/>
    <w:rsid w:val="008A5A7F"/>
    <w:rsid w:val="008A686A"/>
    <w:rsid w:val="008A7602"/>
    <w:rsid w:val="008B2DF0"/>
    <w:rsid w:val="008B34E9"/>
    <w:rsid w:val="008B6125"/>
    <w:rsid w:val="008B66F7"/>
    <w:rsid w:val="008B7FB8"/>
    <w:rsid w:val="008C0DA7"/>
    <w:rsid w:val="008C12EE"/>
    <w:rsid w:val="008C7B21"/>
    <w:rsid w:val="008D216A"/>
    <w:rsid w:val="008D5C54"/>
    <w:rsid w:val="008D7230"/>
    <w:rsid w:val="008E2F60"/>
    <w:rsid w:val="008E73D1"/>
    <w:rsid w:val="008F2F39"/>
    <w:rsid w:val="009025CA"/>
    <w:rsid w:val="00910350"/>
    <w:rsid w:val="00911965"/>
    <w:rsid w:val="009139F8"/>
    <w:rsid w:val="00923F50"/>
    <w:rsid w:val="00924998"/>
    <w:rsid w:val="00925E82"/>
    <w:rsid w:val="0092711E"/>
    <w:rsid w:val="009303F7"/>
    <w:rsid w:val="0093079C"/>
    <w:rsid w:val="00936634"/>
    <w:rsid w:val="00941C31"/>
    <w:rsid w:val="00955247"/>
    <w:rsid w:val="00973EB2"/>
    <w:rsid w:val="0098070C"/>
    <w:rsid w:val="00984389"/>
    <w:rsid w:val="00990245"/>
    <w:rsid w:val="0099036B"/>
    <w:rsid w:val="00990E04"/>
    <w:rsid w:val="009933B1"/>
    <w:rsid w:val="00993C98"/>
    <w:rsid w:val="009A297F"/>
    <w:rsid w:val="009A4532"/>
    <w:rsid w:val="009A4B20"/>
    <w:rsid w:val="009A5741"/>
    <w:rsid w:val="009A5D82"/>
    <w:rsid w:val="009A5F99"/>
    <w:rsid w:val="009A6CD3"/>
    <w:rsid w:val="009B6B47"/>
    <w:rsid w:val="009C463D"/>
    <w:rsid w:val="009C5FFD"/>
    <w:rsid w:val="009C7363"/>
    <w:rsid w:val="009D0FB7"/>
    <w:rsid w:val="009D306B"/>
    <w:rsid w:val="009D3BBD"/>
    <w:rsid w:val="009E264A"/>
    <w:rsid w:val="009E3AC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3378E"/>
    <w:rsid w:val="00A35E08"/>
    <w:rsid w:val="00A43665"/>
    <w:rsid w:val="00A45B80"/>
    <w:rsid w:val="00A53F39"/>
    <w:rsid w:val="00A77CAF"/>
    <w:rsid w:val="00A811FF"/>
    <w:rsid w:val="00A941BC"/>
    <w:rsid w:val="00A952C2"/>
    <w:rsid w:val="00A971AE"/>
    <w:rsid w:val="00AA0BD1"/>
    <w:rsid w:val="00AA359A"/>
    <w:rsid w:val="00AA38C3"/>
    <w:rsid w:val="00AA6EF3"/>
    <w:rsid w:val="00AB06C4"/>
    <w:rsid w:val="00AC0EFD"/>
    <w:rsid w:val="00AC5587"/>
    <w:rsid w:val="00AD0230"/>
    <w:rsid w:val="00AD1202"/>
    <w:rsid w:val="00AD213B"/>
    <w:rsid w:val="00AD7DF2"/>
    <w:rsid w:val="00AE00D6"/>
    <w:rsid w:val="00AE0502"/>
    <w:rsid w:val="00AE1DA5"/>
    <w:rsid w:val="00AE2CBF"/>
    <w:rsid w:val="00AE3631"/>
    <w:rsid w:val="00AE70A4"/>
    <w:rsid w:val="00AF064C"/>
    <w:rsid w:val="00AF124F"/>
    <w:rsid w:val="00AF20AE"/>
    <w:rsid w:val="00B0236A"/>
    <w:rsid w:val="00B068FE"/>
    <w:rsid w:val="00B07BAA"/>
    <w:rsid w:val="00B07CC6"/>
    <w:rsid w:val="00B1415A"/>
    <w:rsid w:val="00B1520E"/>
    <w:rsid w:val="00B26A20"/>
    <w:rsid w:val="00B363C1"/>
    <w:rsid w:val="00B36ED9"/>
    <w:rsid w:val="00B4484A"/>
    <w:rsid w:val="00B51B0C"/>
    <w:rsid w:val="00B52024"/>
    <w:rsid w:val="00B549AA"/>
    <w:rsid w:val="00B632B4"/>
    <w:rsid w:val="00B714AF"/>
    <w:rsid w:val="00B7171D"/>
    <w:rsid w:val="00B72F87"/>
    <w:rsid w:val="00B732F6"/>
    <w:rsid w:val="00B80B7E"/>
    <w:rsid w:val="00B84D75"/>
    <w:rsid w:val="00B94BA5"/>
    <w:rsid w:val="00B94FFA"/>
    <w:rsid w:val="00B96388"/>
    <w:rsid w:val="00BA006A"/>
    <w:rsid w:val="00BA03E6"/>
    <w:rsid w:val="00BA19E3"/>
    <w:rsid w:val="00BA50C0"/>
    <w:rsid w:val="00BA5A8C"/>
    <w:rsid w:val="00BA6B18"/>
    <w:rsid w:val="00BB01C5"/>
    <w:rsid w:val="00BB02A6"/>
    <w:rsid w:val="00BB65F3"/>
    <w:rsid w:val="00BC1448"/>
    <w:rsid w:val="00BC15CA"/>
    <w:rsid w:val="00BC3D58"/>
    <w:rsid w:val="00BC5559"/>
    <w:rsid w:val="00BD13D6"/>
    <w:rsid w:val="00BE2FB5"/>
    <w:rsid w:val="00BE6EBB"/>
    <w:rsid w:val="00BF2096"/>
    <w:rsid w:val="00BF5E1B"/>
    <w:rsid w:val="00C0263C"/>
    <w:rsid w:val="00C065D7"/>
    <w:rsid w:val="00C10AC5"/>
    <w:rsid w:val="00C12F0B"/>
    <w:rsid w:val="00C12F92"/>
    <w:rsid w:val="00C13EEC"/>
    <w:rsid w:val="00C14309"/>
    <w:rsid w:val="00C165CA"/>
    <w:rsid w:val="00C17FA3"/>
    <w:rsid w:val="00C21E66"/>
    <w:rsid w:val="00C26078"/>
    <w:rsid w:val="00C41028"/>
    <w:rsid w:val="00C5115B"/>
    <w:rsid w:val="00C64E0C"/>
    <w:rsid w:val="00C654F8"/>
    <w:rsid w:val="00C6591B"/>
    <w:rsid w:val="00C659FD"/>
    <w:rsid w:val="00C707EB"/>
    <w:rsid w:val="00C70847"/>
    <w:rsid w:val="00C71164"/>
    <w:rsid w:val="00C711F3"/>
    <w:rsid w:val="00C727ED"/>
    <w:rsid w:val="00C75704"/>
    <w:rsid w:val="00C75FEC"/>
    <w:rsid w:val="00C81FE4"/>
    <w:rsid w:val="00C82359"/>
    <w:rsid w:val="00C829AB"/>
    <w:rsid w:val="00C83402"/>
    <w:rsid w:val="00C908B8"/>
    <w:rsid w:val="00CB1CC2"/>
    <w:rsid w:val="00CB26D6"/>
    <w:rsid w:val="00CB2F01"/>
    <w:rsid w:val="00CB3003"/>
    <w:rsid w:val="00CC0720"/>
    <w:rsid w:val="00CC32FB"/>
    <w:rsid w:val="00CC7D0A"/>
    <w:rsid w:val="00CD3631"/>
    <w:rsid w:val="00CD3A68"/>
    <w:rsid w:val="00CD4930"/>
    <w:rsid w:val="00CD5303"/>
    <w:rsid w:val="00CD5BA3"/>
    <w:rsid w:val="00CF1F2F"/>
    <w:rsid w:val="00D06782"/>
    <w:rsid w:val="00D11500"/>
    <w:rsid w:val="00D227C4"/>
    <w:rsid w:val="00D261A9"/>
    <w:rsid w:val="00D26CE9"/>
    <w:rsid w:val="00D26D4A"/>
    <w:rsid w:val="00D325F9"/>
    <w:rsid w:val="00D32BCA"/>
    <w:rsid w:val="00D331FE"/>
    <w:rsid w:val="00D33907"/>
    <w:rsid w:val="00D33AF8"/>
    <w:rsid w:val="00D34B1C"/>
    <w:rsid w:val="00D41233"/>
    <w:rsid w:val="00D42C15"/>
    <w:rsid w:val="00D4343E"/>
    <w:rsid w:val="00D44F57"/>
    <w:rsid w:val="00D666DB"/>
    <w:rsid w:val="00D668DC"/>
    <w:rsid w:val="00D72031"/>
    <w:rsid w:val="00D722F3"/>
    <w:rsid w:val="00D74A99"/>
    <w:rsid w:val="00D74F00"/>
    <w:rsid w:val="00D762E0"/>
    <w:rsid w:val="00D81A9E"/>
    <w:rsid w:val="00DA0A9C"/>
    <w:rsid w:val="00DA64CE"/>
    <w:rsid w:val="00DB0350"/>
    <w:rsid w:val="00DB0490"/>
    <w:rsid w:val="00DB07A9"/>
    <w:rsid w:val="00DB0EFE"/>
    <w:rsid w:val="00DB2E91"/>
    <w:rsid w:val="00DB5D20"/>
    <w:rsid w:val="00DB69C4"/>
    <w:rsid w:val="00DB6A32"/>
    <w:rsid w:val="00DC1FF9"/>
    <w:rsid w:val="00DC3251"/>
    <w:rsid w:val="00DC3FF0"/>
    <w:rsid w:val="00DC4906"/>
    <w:rsid w:val="00DD1303"/>
    <w:rsid w:val="00DD203E"/>
    <w:rsid w:val="00DD2D50"/>
    <w:rsid w:val="00DD3921"/>
    <w:rsid w:val="00DE77AA"/>
    <w:rsid w:val="00DF1AB4"/>
    <w:rsid w:val="00DF716D"/>
    <w:rsid w:val="00E01AAA"/>
    <w:rsid w:val="00E147D4"/>
    <w:rsid w:val="00E37767"/>
    <w:rsid w:val="00E404C9"/>
    <w:rsid w:val="00E41060"/>
    <w:rsid w:val="00E45171"/>
    <w:rsid w:val="00E52E2F"/>
    <w:rsid w:val="00E64393"/>
    <w:rsid w:val="00E65DD5"/>
    <w:rsid w:val="00E67115"/>
    <w:rsid w:val="00E74C61"/>
    <w:rsid w:val="00E80CEB"/>
    <w:rsid w:val="00E9434C"/>
    <w:rsid w:val="00EB55B6"/>
    <w:rsid w:val="00EC0771"/>
    <w:rsid w:val="00EC0A62"/>
    <w:rsid w:val="00EC162F"/>
    <w:rsid w:val="00ED0E67"/>
    <w:rsid w:val="00ED272D"/>
    <w:rsid w:val="00ED48FA"/>
    <w:rsid w:val="00ED58FD"/>
    <w:rsid w:val="00EE4FB4"/>
    <w:rsid w:val="00EE6B6E"/>
    <w:rsid w:val="00EE722B"/>
    <w:rsid w:val="00EF0745"/>
    <w:rsid w:val="00EF093B"/>
    <w:rsid w:val="00EF5C1B"/>
    <w:rsid w:val="00EF7F38"/>
    <w:rsid w:val="00F02105"/>
    <w:rsid w:val="00F10834"/>
    <w:rsid w:val="00F11690"/>
    <w:rsid w:val="00F1192F"/>
    <w:rsid w:val="00F12D95"/>
    <w:rsid w:val="00F23A0A"/>
    <w:rsid w:val="00F24C09"/>
    <w:rsid w:val="00F27CE1"/>
    <w:rsid w:val="00F41478"/>
    <w:rsid w:val="00F449ED"/>
    <w:rsid w:val="00F46218"/>
    <w:rsid w:val="00F465F3"/>
    <w:rsid w:val="00F46B6A"/>
    <w:rsid w:val="00F67FFC"/>
    <w:rsid w:val="00F71568"/>
    <w:rsid w:val="00F72B75"/>
    <w:rsid w:val="00F76E56"/>
    <w:rsid w:val="00F80BE8"/>
    <w:rsid w:val="00F8221F"/>
    <w:rsid w:val="00F84345"/>
    <w:rsid w:val="00F90FA2"/>
    <w:rsid w:val="00F9233E"/>
    <w:rsid w:val="00FA245A"/>
    <w:rsid w:val="00FB371F"/>
    <w:rsid w:val="00FB77DE"/>
    <w:rsid w:val="00FC6B87"/>
    <w:rsid w:val="00FD18E7"/>
    <w:rsid w:val="00FD286C"/>
    <w:rsid w:val="00FD5D60"/>
    <w:rsid w:val="00FD6BC1"/>
    <w:rsid w:val="00FD7235"/>
    <w:rsid w:val="00FD7236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1200</TotalTime>
  <Pages>4</Pages>
  <Words>563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582</cp:revision>
  <dcterms:created xsi:type="dcterms:W3CDTF">2021-08-23T21:44:00Z</dcterms:created>
  <dcterms:modified xsi:type="dcterms:W3CDTF">2021-10-29T19:36:00Z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