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3A1791B4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9A2BEF">
        <w:t>Architecture N_Tier</w:t>
      </w:r>
    </w:p>
    <w:p w14:paraId="7F1714C1" w14:textId="77777777" w:rsidR="00497FB0" w:rsidRPr="0007754E" w:rsidRDefault="00497FB0" w:rsidP="00497FB0">
      <w:pPr>
        <w:pStyle w:val="Titre1"/>
      </w:pPr>
      <w:r w:rsidRPr="0007754E">
        <w:t>Objectif(s)</w:t>
      </w:r>
    </w:p>
    <w:p w14:paraId="747502C9" w14:textId="58FF029A" w:rsidR="00A32CB0" w:rsidRPr="00B714AF" w:rsidRDefault="009A2BEF" w:rsidP="00A32CB0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Structurer un projet multi-tier</w:t>
      </w:r>
    </w:p>
    <w:p w14:paraId="3F420A70" w14:textId="77777777" w:rsidR="00497FB0" w:rsidRDefault="00497FB0" w:rsidP="00497FB0"/>
    <w:p w14:paraId="4F9F950D" w14:textId="3904534D" w:rsidR="000E7516" w:rsidRDefault="000223F6" w:rsidP="000E7516">
      <w:pPr>
        <w:pStyle w:val="Titre1"/>
      </w:pPr>
      <w:r>
        <w:t xml:space="preserve">Créer </w:t>
      </w:r>
      <w:r w:rsidR="00C834D9">
        <w:t xml:space="preserve">La branche pour </w:t>
      </w:r>
      <w:r w:rsidR="00A32CB0">
        <w:t>la séance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6F392325" w:rsidR="00584D0A" w:rsidRPr="00C834D9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A32CB0">
        <w:rPr>
          <w:b/>
          <w:bCs/>
        </w:rPr>
        <w:t>S12_</w:t>
      </w:r>
      <w:r w:rsidR="009A2BEF">
        <w:rPr>
          <w:b/>
          <w:bCs/>
        </w:rPr>
        <w:t>N_Tier</w:t>
      </w:r>
    </w:p>
    <w:p w14:paraId="2F50ABAA" w14:textId="5232E815" w:rsidR="000E7516" w:rsidRDefault="000E7516" w:rsidP="00584D0A">
      <w:pPr>
        <w:pStyle w:val="Paragraphedeliste"/>
        <w:spacing w:before="0" w:after="160" w:line="259" w:lineRule="auto"/>
      </w:pPr>
    </w:p>
    <w:p w14:paraId="5085829A" w14:textId="3FAC3383" w:rsidR="003F435A" w:rsidRDefault="00BB1429" w:rsidP="003F435A">
      <w:pPr>
        <w:pStyle w:val="Titre1"/>
      </w:pPr>
      <w:r>
        <w:t>Structurer la solution</w:t>
      </w:r>
    </w:p>
    <w:p w14:paraId="2CF037AC" w14:textId="61693F65" w:rsidR="003F435A" w:rsidRPr="000C4172" w:rsidRDefault="00C9739B" w:rsidP="003F435A">
      <w:pPr>
        <w:pStyle w:val="Titre2"/>
      </w:pPr>
      <w:r>
        <w:t>D</w:t>
      </w:r>
      <w:r w:rsidR="004B20AA">
        <w:t>éplacer les éléments existants</w:t>
      </w:r>
    </w:p>
    <w:p w14:paraId="4F7A3280" w14:textId="0D2FA9B9" w:rsidR="00914ACC" w:rsidRDefault="004B20AA" w:rsidP="00AF2A50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Déplacez les </w:t>
      </w:r>
      <w:r w:rsidRPr="004B20AA">
        <w:rPr>
          <w:b/>
          <w:bCs/>
        </w:rPr>
        <w:t>interfaces</w:t>
      </w:r>
      <w:r>
        <w:t xml:space="preserve"> des Repositories</w:t>
      </w:r>
      <w:r w:rsidR="00585925">
        <w:t xml:space="preserve"> et du UnitOfWork</w:t>
      </w:r>
      <w:r>
        <w:t xml:space="preserve"> (seulement les interfaces)</w:t>
      </w:r>
      <w:r w:rsidR="005E492F">
        <w:t xml:space="preserve"> dans un dossier </w:t>
      </w:r>
      <w:r w:rsidR="005E492F">
        <w:rPr>
          <w:b/>
          <w:bCs/>
        </w:rPr>
        <w:t>Repositories</w:t>
      </w:r>
      <w:r w:rsidR="005E492F">
        <w:t xml:space="preserve">, dans le projet </w:t>
      </w:r>
      <w:r w:rsidR="0090082F">
        <w:rPr>
          <w:b/>
          <w:bCs/>
        </w:rPr>
        <w:t>Jungle_Models</w:t>
      </w:r>
    </w:p>
    <w:p w14:paraId="788EE6E2" w14:textId="4796260E" w:rsidR="007015C6" w:rsidRDefault="007015C6" w:rsidP="00AF2A50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Corrigez les références</w:t>
      </w:r>
    </w:p>
    <w:p w14:paraId="1197B6E9" w14:textId="2EEA2742" w:rsidR="00E76FFA" w:rsidRDefault="00E76FFA" w:rsidP="00E76FFA">
      <w:pPr>
        <w:pStyle w:val="Paragraphedeliste"/>
        <w:spacing w:before="0" w:after="160" w:line="259" w:lineRule="auto"/>
      </w:pPr>
    </w:p>
    <w:p w14:paraId="1D8E2937" w14:textId="565A2FA8" w:rsidR="00CA3E39" w:rsidRDefault="00EE2C43" w:rsidP="00CA3E39">
      <w:pPr>
        <w:pStyle w:val="Titre1"/>
      </w:pPr>
      <w:r>
        <w:t>Ajouter des fonctionnalités services</w:t>
      </w:r>
    </w:p>
    <w:p w14:paraId="18BE0CE9" w14:textId="75422C31" w:rsidR="00E76FFA" w:rsidRPr="000C4172" w:rsidRDefault="00B02BE9" w:rsidP="00E76FFA">
      <w:pPr>
        <w:pStyle w:val="Titre2"/>
      </w:pPr>
      <w:r>
        <w:t xml:space="preserve">Fonctionalité </w:t>
      </w:r>
      <w:r w:rsidR="00495228">
        <w:t>Travel_</w:t>
      </w:r>
      <w:r w:rsidR="00F3226D">
        <w:t>reservation</w:t>
      </w:r>
    </w:p>
    <w:p w14:paraId="440B54F3" w14:textId="4D6D694D" w:rsidR="00373C59" w:rsidRDefault="00373C59" w:rsidP="00D7116A">
      <w:pPr>
        <w:spacing w:before="0" w:after="160" w:line="259" w:lineRule="auto"/>
        <w:ind w:left="360"/>
      </w:pPr>
      <w:r>
        <w:t>A</w:t>
      </w:r>
      <w:r w:rsidR="004A49F0">
        <w:t>joutez des classes de models, des propriétés ou des annotations si nécessaire.</w:t>
      </w:r>
    </w:p>
    <w:p w14:paraId="46D7CD01" w14:textId="1E5F2B42" w:rsidR="00D7116A" w:rsidRDefault="00F3226D" w:rsidP="00D7116A">
      <w:pPr>
        <w:spacing w:before="0" w:after="160" w:line="259" w:lineRule="auto"/>
        <w:ind w:left="360"/>
      </w:pPr>
      <w:r>
        <w:t>Si ce n’est pas déjà fait</w:t>
      </w:r>
      <w:r w:rsidR="00D7116A">
        <w:t> :</w:t>
      </w:r>
    </w:p>
    <w:p w14:paraId="29E030D4" w14:textId="5FE0681E" w:rsidR="00E76FFA" w:rsidRDefault="00D7116A" w:rsidP="00F3226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A</w:t>
      </w:r>
      <w:r w:rsidR="00F3226D">
        <w:t xml:space="preserve">joutez un projet </w:t>
      </w:r>
      <w:r w:rsidR="00F3226D">
        <w:rPr>
          <w:b/>
          <w:bCs/>
        </w:rPr>
        <w:t>Jungle_Service</w:t>
      </w:r>
      <w:r w:rsidR="00F3226D" w:rsidRPr="00F3226D">
        <w:t xml:space="preserve"> (blibliothèque de classe)</w:t>
      </w:r>
    </w:p>
    <w:p w14:paraId="21626071" w14:textId="77777777" w:rsidR="00106A9D" w:rsidRPr="00106A9D" w:rsidRDefault="00580A86" w:rsidP="00F3226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Ajoutez une classe dans le projet</w:t>
      </w:r>
      <w:r w:rsidR="00955AD8">
        <w:t xml:space="preserve"> appelée</w:t>
      </w:r>
      <w:r>
        <w:t xml:space="preserve"> </w:t>
      </w:r>
      <w:r>
        <w:rPr>
          <w:b/>
          <w:bCs/>
        </w:rPr>
        <w:t>Reservation_Service</w:t>
      </w:r>
      <w:r w:rsidR="00D64A63">
        <w:rPr>
          <w:b/>
          <w:bCs/>
        </w:rPr>
        <w:t xml:space="preserve"> </w:t>
      </w:r>
    </w:p>
    <w:p w14:paraId="4475CE98" w14:textId="167971CD" w:rsidR="00F3226D" w:rsidRDefault="00106A9D" w:rsidP="00F3226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Ajoutez le code (1 ou plusieurs méthodes) </w:t>
      </w:r>
      <w:r w:rsidR="00D64A63">
        <w:t>permettant au Customer de réserver un voyage :</w:t>
      </w:r>
    </w:p>
    <w:p w14:paraId="5EC88401" w14:textId="796D8C68" w:rsidR="00D64A63" w:rsidRDefault="00D64A63" w:rsidP="00373C59">
      <w:pPr>
        <w:pStyle w:val="Paragraphedeliste"/>
        <w:numPr>
          <w:ilvl w:val="1"/>
          <w:numId w:val="3"/>
        </w:numPr>
        <w:spacing w:before="0" w:after="160" w:line="259" w:lineRule="auto"/>
      </w:pPr>
      <w:r>
        <w:t>Pour un nombre de personnes donn</w:t>
      </w:r>
      <w:r w:rsidR="00373C59">
        <w:t>é qui ne doit pas dépasser le nombre de places restantes</w:t>
      </w:r>
    </w:p>
    <w:p w14:paraId="7AB05F06" w14:textId="100DEA0E" w:rsidR="004A49F0" w:rsidRDefault="004A49F0" w:rsidP="00373C59">
      <w:pPr>
        <w:pStyle w:val="Paragraphedeliste"/>
        <w:numPr>
          <w:ilvl w:val="1"/>
          <w:numId w:val="3"/>
        </w:numPr>
        <w:spacing w:before="0" w:after="160" w:line="259" w:lineRule="auto"/>
      </w:pPr>
      <w:r>
        <w:t>Pour les voyages dans le futur</w:t>
      </w:r>
      <w:r w:rsidR="00EE226D">
        <w:t xml:space="preserve"> (minimum 2 semaines)</w:t>
      </w:r>
    </w:p>
    <w:p w14:paraId="00D8E784" w14:textId="734DDDB3" w:rsidR="00EE2C43" w:rsidRDefault="00EE2C43" w:rsidP="00EE2C43">
      <w:pPr>
        <w:spacing w:before="0" w:after="160" w:line="259" w:lineRule="auto"/>
      </w:pPr>
    </w:p>
    <w:p w14:paraId="48D77901" w14:textId="2CE17C28" w:rsidR="00EE2C43" w:rsidRPr="000C4172" w:rsidRDefault="00EE2C43" w:rsidP="00EE2C43">
      <w:pPr>
        <w:pStyle w:val="Titre2"/>
      </w:pPr>
      <w:r>
        <w:t>Fonctionalité Travel_</w:t>
      </w:r>
      <w:r>
        <w:t>Recommendation</w:t>
      </w:r>
    </w:p>
    <w:p w14:paraId="1112BE3A" w14:textId="77777777" w:rsidR="001C646E" w:rsidRDefault="00B06CB5" w:rsidP="001C646E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Ajoutez une classe </w:t>
      </w:r>
      <w:r w:rsidR="00955AD8">
        <w:t>dans le projet appelée</w:t>
      </w:r>
      <w:r w:rsidR="00955AD8">
        <w:t xml:space="preserve"> </w:t>
      </w:r>
      <w:r w:rsidR="00955AD8" w:rsidRPr="001C646E">
        <w:rPr>
          <w:b/>
          <w:bCs/>
        </w:rPr>
        <w:t>Recommendation_Service</w:t>
      </w:r>
    </w:p>
    <w:p w14:paraId="1F616221" w14:textId="560F4971" w:rsidR="00EE226D" w:rsidRDefault="00955AD8" w:rsidP="001C646E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 </w:t>
      </w:r>
      <w:r w:rsidR="001C646E">
        <w:t>Ajoutez le code (1 ou plusieurs méthodes) permettant</w:t>
      </w:r>
      <w:r w:rsidR="001C646E">
        <w:t xml:space="preserve"> au Counseller</w:t>
      </w:r>
      <w:r>
        <w:t xml:space="preserve"> d’ajoute</w:t>
      </w:r>
      <w:r w:rsidR="00C069ED">
        <w:t xml:space="preserve">r/modifier/supprimer une recommendation pour un </w:t>
      </w:r>
      <w:r w:rsidR="00106A9D">
        <w:t>T</w:t>
      </w:r>
      <w:r w:rsidR="00C069ED">
        <w:t>ravel</w:t>
      </w:r>
    </w:p>
    <w:p w14:paraId="4934A36A" w14:textId="3BDC7AE4" w:rsidR="00C069ED" w:rsidRDefault="0098467A" w:rsidP="00C069ED">
      <w:pPr>
        <w:pStyle w:val="Paragraphedeliste"/>
        <w:numPr>
          <w:ilvl w:val="1"/>
          <w:numId w:val="3"/>
        </w:numPr>
        <w:spacing w:before="0" w:after="160" w:line="259" w:lineRule="auto"/>
      </w:pPr>
      <w:r>
        <w:t>1 seule recommendation par Travel</w:t>
      </w:r>
    </w:p>
    <w:p w14:paraId="1463546C" w14:textId="39B67C2D" w:rsidR="0098467A" w:rsidRDefault="0098467A" w:rsidP="00C069ED">
      <w:pPr>
        <w:pStyle w:val="Paragraphedeliste"/>
        <w:numPr>
          <w:ilvl w:val="1"/>
          <w:numId w:val="3"/>
        </w:numPr>
        <w:spacing w:before="0" w:after="160" w:line="259" w:lineRule="auto"/>
      </w:pPr>
      <w:r>
        <w:t xml:space="preserve">Pour les Travels </w:t>
      </w:r>
      <w:r w:rsidR="00A323EE">
        <w:t>à partir d’aujourd’hui</w:t>
      </w:r>
      <w:r>
        <w:t xml:space="preserve"> (pas passé</w:t>
      </w:r>
      <w:r w:rsidR="00A323EE">
        <w:t>)</w:t>
      </w:r>
    </w:p>
    <w:p w14:paraId="28C698A6" w14:textId="2433B36E" w:rsidR="009A2AB2" w:rsidRDefault="009A2AB2" w:rsidP="009A2AB2">
      <w:pPr>
        <w:spacing w:before="0" w:after="160" w:line="259" w:lineRule="auto"/>
      </w:pPr>
    </w:p>
    <w:p w14:paraId="6B20F4C4" w14:textId="77777777" w:rsidR="009A2AB2" w:rsidRDefault="009A2AB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CC142DD" w14:textId="1320C48C" w:rsidR="009A2AB2" w:rsidRDefault="009A2AB2" w:rsidP="009A2AB2">
      <w:pPr>
        <w:pStyle w:val="Titre1"/>
      </w:pPr>
      <w:r>
        <w:t>Projet web api</w:t>
      </w:r>
    </w:p>
    <w:p w14:paraId="6E77548E" w14:textId="7D2BE455" w:rsidR="009A2AB2" w:rsidRDefault="00C620D1" w:rsidP="009A2AB2">
      <w:pPr>
        <w:spacing w:before="0" w:after="160" w:line="259" w:lineRule="auto"/>
      </w:pPr>
      <w:r>
        <w:t xml:space="preserve">NOTE : vous pouvez faire la partie client </w:t>
      </w:r>
      <w:r w:rsidR="003758E8">
        <w:t>avec le framework de votre choix</w:t>
      </w:r>
      <w:r w:rsidR="008078CC">
        <w:t xml:space="preserve"> (Agular ou autre)</w:t>
      </w:r>
      <w:r w:rsidR="007C5FE0">
        <w:t>, faites des interfaces client de base.</w:t>
      </w:r>
    </w:p>
    <w:p w14:paraId="3D938180" w14:textId="0A3126B6" w:rsidR="009A2AB2" w:rsidRDefault="00227178" w:rsidP="00227178">
      <w:pPr>
        <w:pStyle w:val="Titre2"/>
      </w:pPr>
      <w:r>
        <w:t>Configurer le projet Web API</w:t>
      </w:r>
    </w:p>
    <w:p w14:paraId="6FE623E7" w14:textId="5F43965D" w:rsidR="00227178" w:rsidRPr="009F57AB" w:rsidRDefault="00715F38" w:rsidP="009F57AB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Ajoutez un projet Web API</w:t>
      </w:r>
      <w:r w:rsidR="009F57AB">
        <w:t xml:space="preserve"> appelé </w:t>
      </w:r>
      <w:r w:rsidR="009F57AB">
        <w:rPr>
          <w:b/>
          <w:bCs/>
        </w:rPr>
        <w:t>Jungle_API</w:t>
      </w:r>
    </w:p>
    <w:p w14:paraId="3EEC697E" w14:textId="221DE155" w:rsidR="009F57AB" w:rsidRDefault="005D0808" w:rsidP="009F57AB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Ajoutez les liaisons nécessaires afin que ce projet utilise les éléments (models, repositories, </w:t>
      </w:r>
      <w:r w:rsidR="005E1B16">
        <w:t xml:space="preserve">DbContext, </w:t>
      </w:r>
      <w:r>
        <w:t xml:space="preserve">etc) </w:t>
      </w:r>
      <w:r w:rsidR="005E1B16">
        <w:t>existants</w:t>
      </w:r>
    </w:p>
    <w:p w14:paraId="4EDEB12F" w14:textId="50404060" w:rsidR="00227178" w:rsidRDefault="00227178" w:rsidP="009A2AB2">
      <w:pPr>
        <w:spacing w:before="0" w:after="160" w:line="259" w:lineRule="auto"/>
      </w:pPr>
    </w:p>
    <w:p w14:paraId="60F2065F" w14:textId="77777777" w:rsidR="00BC0F65" w:rsidRDefault="00955D93" w:rsidP="00BC0F65">
      <w:pPr>
        <w:pStyle w:val="Titre2"/>
      </w:pPr>
      <w:r>
        <w:t>Fonctionnalité</w:t>
      </w:r>
      <w:r w:rsidR="00BC0F65">
        <w:t>s</w:t>
      </w:r>
    </w:p>
    <w:p w14:paraId="4C935AD5" w14:textId="4F7242CA" w:rsidR="006434B9" w:rsidRDefault="00BC0F65" w:rsidP="00A34282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Visualiser les travels (customer)</w:t>
      </w:r>
    </w:p>
    <w:p w14:paraId="6D79189F" w14:textId="4E695D01" w:rsidR="00A34282" w:rsidRDefault="005825FB" w:rsidP="00A34282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Réserver un travel (customer)</w:t>
      </w:r>
    </w:p>
    <w:p w14:paraId="3B21C60E" w14:textId="111D5CCD" w:rsidR="005825FB" w:rsidRDefault="005825FB" w:rsidP="00A34282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Ajouter une recommendation sur un Travel (</w:t>
      </w:r>
      <w:r w:rsidR="00983D96">
        <w:t>Counseller)</w:t>
      </w:r>
    </w:p>
    <w:sectPr w:rsidR="005825FB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B1E2D" w14:textId="77777777" w:rsidR="00A65170" w:rsidRDefault="00A65170" w:rsidP="000440BA">
      <w:r>
        <w:separator/>
      </w:r>
    </w:p>
  </w:endnote>
  <w:endnote w:type="continuationSeparator" w:id="0">
    <w:p w14:paraId="37BF3B59" w14:textId="77777777" w:rsidR="00A65170" w:rsidRDefault="00A65170" w:rsidP="000440BA">
      <w:r>
        <w:continuationSeparator/>
      </w:r>
    </w:p>
  </w:endnote>
  <w:endnote w:type="continuationNotice" w:id="1">
    <w:p w14:paraId="50AA3E4D" w14:textId="77777777" w:rsidR="00A65170" w:rsidRDefault="00A6517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20DCB" w14:textId="77777777" w:rsidR="00A65170" w:rsidRDefault="00A65170" w:rsidP="000440BA">
      <w:r>
        <w:separator/>
      </w:r>
    </w:p>
  </w:footnote>
  <w:footnote w:type="continuationSeparator" w:id="0">
    <w:p w14:paraId="44668E37" w14:textId="77777777" w:rsidR="00A65170" w:rsidRDefault="00A65170" w:rsidP="000440BA">
      <w:r>
        <w:continuationSeparator/>
      </w:r>
    </w:p>
  </w:footnote>
  <w:footnote w:type="continuationNotice" w:id="1">
    <w:p w14:paraId="6EAF9913" w14:textId="77777777" w:rsidR="00A65170" w:rsidRDefault="00A6517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2A2F411B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15384F">
      <w:t>avancée</w:t>
    </w:r>
    <w:r>
      <w:tab/>
    </w:r>
    <w:r>
      <w:tab/>
      <w:t xml:space="preserve">Laboratoire </w:t>
    </w:r>
    <w:r w:rsidR="00196854">
      <w:t xml:space="preserve">séance </w:t>
    </w:r>
    <w:r w:rsidR="0015384F">
      <w:t>1</w:t>
    </w:r>
    <w:r w:rsidR="00000FA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5741"/>
    <w:multiLevelType w:val="hybridMultilevel"/>
    <w:tmpl w:val="4CCC7ED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C3895"/>
    <w:multiLevelType w:val="hybridMultilevel"/>
    <w:tmpl w:val="E2264ED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C9739B"/>
    <w:multiLevelType w:val="hybridMultilevel"/>
    <w:tmpl w:val="4F725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B3D37"/>
    <w:multiLevelType w:val="hybridMultilevel"/>
    <w:tmpl w:val="4F725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31AF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0FA9"/>
    <w:rsid w:val="000028B8"/>
    <w:rsid w:val="0000634A"/>
    <w:rsid w:val="000078B7"/>
    <w:rsid w:val="00015332"/>
    <w:rsid w:val="00017648"/>
    <w:rsid w:val="000223F6"/>
    <w:rsid w:val="00026718"/>
    <w:rsid w:val="00032506"/>
    <w:rsid w:val="00033E2F"/>
    <w:rsid w:val="000359A7"/>
    <w:rsid w:val="0004121C"/>
    <w:rsid w:val="000440BA"/>
    <w:rsid w:val="00047A7D"/>
    <w:rsid w:val="00050A7F"/>
    <w:rsid w:val="00050D72"/>
    <w:rsid w:val="00051253"/>
    <w:rsid w:val="00053DD8"/>
    <w:rsid w:val="00060158"/>
    <w:rsid w:val="00065A72"/>
    <w:rsid w:val="0007754E"/>
    <w:rsid w:val="000801FC"/>
    <w:rsid w:val="00082260"/>
    <w:rsid w:val="00096A11"/>
    <w:rsid w:val="00096E9F"/>
    <w:rsid w:val="00097EB8"/>
    <w:rsid w:val="000A0085"/>
    <w:rsid w:val="000A341C"/>
    <w:rsid w:val="000A57B1"/>
    <w:rsid w:val="000A601C"/>
    <w:rsid w:val="000B0D93"/>
    <w:rsid w:val="000C0FD2"/>
    <w:rsid w:val="000C1240"/>
    <w:rsid w:val="000C2C8B"/>
    <w:rsid w:val="000D0699"/>
    <w:rsid w:val="000D758E"/>
    <w:rsid w:val="000E230D"/>
    <w:rsid w:val="000E4E17"/>
    <w:rsid w:val="000E51AA"/>
    <w:rsid w:val="000E7516"/>
    <w:rsid w:val="000F0211"/>
    <w:rsid w:val="000F4766"/>
    <w:rsid w:val="000F5112"/>
    <w:rsid w:val="001013C4"/>
    <w:rsid w:val="00106A9D"/>
    <w:rsid w:val="00111D92"/>
    <w:rsid w:val="00121F4B"/>
    <w:rsid w:val="00123228"/>
    <w:rsid w:val="0013709A"/>
    <w:rsid w:val="001404CE"/>
    <w:rsid w:val="001420F9"/>
    <w:rsid w:val="00144211"/>
    <w:rsid w:val="00150649"/>
    <w:rsid w:val="0015384F"/>
    <w:rsid w:val="00154385"/>
    <w:rsid w:val="001565F0"/>
    <w:rsid w:val="00156BF6"/>
    <w:rsid w:val="00163B64"/>
    <w:rsid w:val="00163ED2"/>
    <w:rsid w:val="001642B5"/>
    <w:rsid w:val="001643F3"/>
    <w:rsid w:val="00166867"/>
    <w:rsid w:val="00177F46"/>
    <w:rsid w:val="00184313"/>
    <w:rsid w:val="00194084"/>
    <w:rsid w:val="00195EDD"/>
    <w:rsid w:val="001966B2"/>
    <w:rsid w:val="00196854"/>
    <w:rsid w:val="001A040D"/>
    <w:rsid w:val="001A7460"/>
    <w:rsid w:val="001B0166"/>
    <w:rsid w:val="001B1499"/>
    <w:rsid w:val="001B2327"/>
    <w:rsid w:val="001B259A"/>
    <w:rsid w:val="001B7F8B"/>
    <w:rsid w:val="001C3701"/>
    <w:rsid w:val="001C44A3"/>
    <w:rsid w:val="001C646E"/>
    <w:rsid w:val="001C69EF"/>
    <w:rsid w:val="001D283E"/>
    <w:rsid w:val="001E2528"/>
    <w:rsid w:val="001F0606"/>
    <w:rsid w:val="001F3659"/>
    <w:rsid w:val="001F7F00"/>
    <w:rsid w:val="00203A45"/>
    <w:rsid w:val="0021269E"/>
    <w:rsid w:val="00214D4C"/>
    <w:rsid w:val="0021570F"/>
    <w:rsid w:val="00227178"/>
    <w:rsid w:val="00231931"/>
    <w:rsid w:val="00231C51"/>
    <w:rsid w:val="00234976"/>
    <w:rsid w:val="00234C76"/>
    <w:rsid w:val="00236EB4"/>
    <w:rsid w:val="0024268D"/>
    <w:rsid w:val="00242827"/>
    <w:rsid w:val="002448D8"/>
    <w:rsid w:val="002453B3"/>
    <w:rsid w:val="00247D88"/>
    <w:rsid w:val="00260630"/>
    <w:rsid w:val="00261FA3"/>
    <w:rsid w:val="00265370"/>
    <w:rsid w:val="00266750"/>
    <w:rsid w:val="0027425A"/>
    <w:rsid w:val="00275C99"/>
    <w:rsid w:val="002802B8"/>
    <w:rsid w:val="002809FB"/>
    <w:rsid w:val="00283495"/>
    <w:rsid w:val="002843CA"/>
    <w:rsid w:val="00291FF1"/>
    <w:rsid w:val="002925D9"/>
    <w:rsid w:val="00292F3A"/>
    <w:rsid w:val="00293877"/>
    <w:rsid w:val="00294538"/>
    <w:rsid w:val="00294642"/>
    <w:rsid w:val="002A01D7"/>
    <w:rsid w:val="002A3B4D"/>
    <w:rsid w:val="002A6FFA"/>
    <w:rsid w:val="002B61D7"/>
    <w:rsid w:val="002B76CC"/>
    <w:rsid w:val="002B7832"/>
    <w:rsid w:val="002C1F4E"/>
    <w:rsid w:val="002C5B90"/>
    <w:rsid w:val="002C7602"/>
    <w:rsid w:val="002E0E36"/>
    <w:rsid w:val="002E140E"/>
    <w:rsid w:val="002E19E4"/>
    <w:rsid w:val="003044E7"/>
    <w:rsid w:val="0030497F"/>
    <w:rsid w:val="00305784"/>
    <w:rsid w:val="00307985"/>
    <w:rsid w:val="00313C57"/>
    <w:rsid w:val="00315C52"/>
    <w:rsid w:val="00320E48"/>
    <w:rsid w:val="0032151B"/>
    <w:rsid w:val="0032156B"/>
    <w:rsid w:val="00323AFB"/>
    <w:rsid w:val="0033132C"/>
    <w:rsid w:val="003320BF"/>
    <w:rsid w:val="00332A8A"/>
    <w:rsid w:val="00341021"/>
    <w:rsid w:val="00341BB7"/>
    <w:rsid w:val="003455F5"/>
    <w:rsid w:val="00350228"/>
    <w:rsid w:val="00350BB9"/>
    <w:rsid w:val="00351B98"/>
    <w:rsid w:val="00357123"/>
    <w:rsid w:val="00373C59"/>
    <w:rsid w:val="003758E8"/>
    <w:rsid w:val="00380FFD"/>
    <w:rsid w:val="00381B3A"/>
    <w:rsid w:val="003875EB"/>
    <w:rsid w:val="003950F1"/>
    <w:rsid w:val="00395FD6"/>
    <w:rsid w:val="003A7B1C"/>
    <w:rsid w:val="003B2F05"/>
    <w:rsid w:val="003B3EA8"/>
    <w:rsid w:val="003B4C01"/>
    <w:rsid w:val="003C1C85"/>
    <w:rsid w:val="003C3D36"/>
    <w:rsid w:val="003C53EB"/>
    <w:rsid w:val="003C6CC7"/>
    <w:rsid w:val="003D36CD"/>
    <w:rsid w:val="003E2A4F"/>
    <w:rsid w:val="003E504F"/>
    <w:rsid w:val="003F435A"/>
    <w:rsid w:val="003F6E3B"/>
    <w:rsid w:val="00403EAA"/>
    <w:rsid w:val="004047ED"/>
    <w:rsid w:val="00407130"/>
    <w:rsid w:val="0041099F"/>
    <w:rsid w:val="004112C2"/>
    <w:rsid w:val="004122CA"/>
    <w:rsid w:val="00412EA5"/>
    <w:rsid w:val="00414A17"/>
    <w:rsid w:val="004159FA"/>
    <w:rsid w:val="004202FB"/>
    <w:rsid w:val="00420BCF"/>
    <w:rsid w:val="00422562"/>
    <w:rsid w:val="00424BBE"/>
    <w:rsid w:val="00425320"/>
    <w:rsid w:val="0042538C"/>
    <w:rsid w:val="00433FE4"/>
    <w:rsid w:val="00437236"/>
    <w:rsid w:val="00440934"/>
    <w:rsid w:val="00440B8A"/>
    <w:rsid w:val="0044560F"/>
    <w:rsid w:val="00447C97"/>
    <w:rsid w:val="00454710"/>
    <w:rsid w:val="00460B53"/>
    <w:rsid w:val="00461661"/>
    <w:rsid w:val="0046447C"/>
    <w:rsid w:val="004716F3"/>
    <w:rsid w:val="004761C2"/>
    <w:rsid w:val="004817CE"/>
    <w:rsid w:val="00481CD6"/>
    <w:rsid w:val="0048561A"/>
    <w:rsid w:val="00485F7E"/>
    <w:rsid w:val="00491566"/>
    <w:rsid w:val="00495228"/>
    <w:rsid w:val="00497FB0"/>
    <w:rsid w:val="004A190F"/>
    <w:rsid w:val="004A37C8"/>
    <w:rsid w:val="004A4751"/>
    <w:rsid w:val="004A49F0"/>
    <w:rsid w:val="004B078C"/>
    <w:rsid w:val="004B1F85"/>
    <w:rsid w:val="004B1FB6"/>
    <w:rsid w:val="004B20AA"/>
    <w:rsid w:val="004B7D3C"/>
    <w:rsid w:val="004D6609"/>
    <w:rsid w:val="004E1277"/>
    <w:rsid w:val="004E1436"/>
    <w:rsid w:val="004E7F72"/>
    <w:rsid w:val="004F3061"/>
    <w:rsid w:val="005006AD"/>
    <w:rsid w:val="00501835"/>
    <w:rsid w:val="00501B32"/>
    <w:rsid w:val="0050476C"/>
    <w:rsid w:val="00505F12"/>
    <w:rsid w:val="00506C48"/>
    <w:rsid w:val="00514973"/>
    <w:rsid w:val="00516057"/>
    <w:rsid w:val="005169B1"/>
    <w:rsid w:val="00521D49"/>
    <w:rsid w:val="005237B7"/>
    <w:rsid w:val="00523F1E"/>
    <w:rsid w:val="00525573"/>
    <w:rsid w:val="00530372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6C44"/>
    <w:rsid w:val="005471A2"/>
    <w:rsid w:val="00550812"/>
    <w:rsid w:val="0055160A"/>
    <w:rsid w:val="00554A9F"/>
    <w:rsid w:val="005567F4"/>
    <w:rsid w:val="00557CF5"/>
    <w:rsid w:val="0056309A"/>
    <w:rsid w:val="00563300"/>
    <w:rsid w:val="0056629B"/>
    <w:rsid w:val="00572D3E"/>
    <w:rsid w:val="00575818"/>
    <w:rsid w:val="00575F75"/>
    <w:rsid w:val="00580A86"/>
    <w:rsid w:val="005825FB"/>
    <w:rsid w:val="00584D0A"/>
    <w:rsid w:val="005858DC"/>
    <w:rsid w:val="00585925"/>
    <w:rsid w:val="00590320"/>
    <w:rsid w:val="00590B2B"/>
    <w:rsid w:val="0059324B"/>
    <w:rsid w:val="005939C8"/>
    <w:rsid w:val="00595706"/>
    <w:rsid w:val="005961C9"/>
    <w:rsid w:val="005A0A17"/>
    <w:rsid w:val="005A6A33"/>
    <w:rsid w:val="005B1412"/>
    <w:rsid w:val="005C1878"/>
    <w:rsid w:val="005C18CB"/>
    <w:rsid w:val="005C4BCF"/>
    <w:rsid w:val="005C61BC"/>
    <w:rsid w:val="005D0808"/>
    <w:rsid w:val="005D185A"/>
    <w:rsid w:val="005D2792"/>
    <w:rsid w:val="005E1B16"/>
    <w:rsid w:val="005E3E68"/>
    <w:rsid w:val="005E492F"/>
    <w:rsid w:val="005E4D38"/>
    <w:rsid w:val="005E654C"/>
    <w:rsid w:val="005F219F"/>
    <w:rsid w:val="005F24DE"/>
    <w:rsid w:val="005F39A1"/>
    <w:rsid w:val="005F3B48"/>
    <w:rsid w:val="005F40FD"/>
    <w:rsid w:val="005F50AC"/>
    <w:rsid w:val="005F7F3D"/>
    <w:rsid w:val="00601562"/>
    <w:rsid w:val="00602B32"/>
    <w:rsid w:val="006063DA"/>
    <w:rsid w:val="0060665E"/>
    <w:rsid w:val="0061163D"/>
    <w:rsid w:val="00626D7B"/>
    <w:rsid w:val="00631119"/>
    <w:rsid w:val="00631D55"/>
    <w:rsid w:val="00635B01"/>
    <w:rsid w:val="006434B9"/>
    <w:rsid w:val="00651D50"/>
    <w:rsid w:val="00653AF5"/>
    <w:rsid w:val="00654DFC"/>
    <w:rsid w:val="00655FC3"/>
    <w:rsid w:val="00660739"/>
    <w:rsid w:val="00662E4A"/>
    <w:rsid w:val="00680FCC"/>
    <w:rsid w:val="0069598B"/>
    <w:rsid w:val="0069785A"/>
    <w:rsid w:val="006A6FD1"/>
    <w:rsid w:val="006A76C6"/>
    <w:rsid w:val="006B19D4"/>
    <w:rsid w:val="006B2B11"/>
    <w:rsid w:val="006B3665"/>
    <w:rsid w:val="006B47D5"/>
    <w:rsid w:val="006C146D"/>
    <w:rsid w:val="006C16DA"/>
    <w:rsid w:val="006C2CB1"/>
    <w:rsid w:val="006C5239"/>
    <w:rsid w:val="006D15C5"/>
    <w:rsid w:val="006D2C0E"/>
    <w:rsid w:val="006D3EF7"/>
    <w:rsid w:val="006E4404"/>
    <w:rsid w:val="006F05B8"/>
    <w:rsid w:val="006F0627"/>
    <w:rsid w:val="006F7F41"/>
    <w:rsid w:val="007015C6"/>
    <w:rsid w:val="00702AEC"/>
    <w:rsid w:val="007061CC"/>
    <w:rsid w:val="00715404"/>
    <w:rsid w:val="00715F38"/>
    <w:rsid w:val="00723BE4"/>
    <w:rsid w:val="007244B2"/>
    <w:rsid w:val="00725972"/>
    <w:rsid w:val="007266C4"/>
    <w:rsid w:val="00727391"/>
    <w:rsid w:val="00731A45"/>
    <w:rsid w:val="007338FB"/>
    <w:rsid w:val="00735909"/>
    <w:rsid w:val="00752095"/>
    <w:rsid w:val="007542FE"/>
    <w:rsid w:val="00754711"/>
    <w:rsid w:val="007646AA"/>
    <w:rsid w:val="007774B3"/>
    <w:rsid w:val="00791C2F"/>
    <w:rsid w:val="00793839"/>
    <w:rsid w:val="00793CFF"/>
    <w:rsid w:val="00797E5F"/>
    <w:rsid w:val="007A24DA"/>
    <w:rsid w:val="007A5116"/>
    <w:rsid w:val="007A7BBE"/>
    <w:rsid w:val="007C3D3C"/>
    <w:rsid w:val="007C43DB"/>
    <w:rsid w:val="007C5A64"/>
    <w:rsid w:val="007C5FE0"/>
    <w:rsid w:val="007D21FB"/>
    <w:rsid w:val="007D72DB"/>
    <w:rsid w:val="007D7941"/>
    <w:rsid w:val="007E52A8"/>
    <w:rsid w:val="007E5E0B"/>
    <w:rsid w:val="007F2CDC"/>
    <w:rsid w:val="007F6215"/>
    <w:rsid w:val="007F70F2"/>
    <w:rsid w:val="00800EDB"/>
    <w:rsid w:val="0080312C"/>
    <w:rsid w:val="00804DB3"/>
    <w:rsid w:val="00805243"/>
    <w:rsid w:val="008078CC"/>
    <w:rsid w:val="00811154"/>
    <w:rsid w:val="008116A9"/>
    <w:rsid w:val="00812EB0"/>
    <w:rsid w:val="00822DAA"/>
    <w:rsid w:val="008240B8"/>
    <w:rsid w:val="00831C8A"/>
    <w:rsid w:val="00834F25"/>
    <w:rsid w:val="008405BD"/>
    <w:rsid w:val="00840FC2"/>
    <w:rsid w:val="00841406"/>
    <w:rsid w:val="008430B8"/>
    <w:rsid w:val="00847F1D"/>
    <w:rsid w:val="00852B2F"/>
    <w:rsid w:val="00857656"/>
    <w:rsid w:val="0085784A"/>
    <w:rsid w:val="00872B2A"/>
    <w:rsid w:val="00873ECD"/>
    <w:rsid w:val="0088147A"/>
    <w:rsid w:val="00891549"/>
    <w:rsid w:val="0089234E"/>
    <w:rsid w:val="008966E0"/>
    <w:rsid w:val="00896A40"/>
    <w:rsid w:val="008A0455"/>
    <w:rsid w:val="008A0548"/>
    <w:rsid w:val="008A686A"/>
    <w:rsid w:val="008A7602"/>
    <w:rsid w:val="008B15A0"/>
    <w:rsid w:val="008B2DF0"/>
    <w:rsid w:val="008B34E9"/>
    <w:rsid w:val="008B66F7"/>
    <w:rsid w:val="008B7FB8"/>
    <w:rsid w:val="008C12EE"/>
    <w:rsid w:val="008C7B21"/>
    <w:rsid w:val="008D216A"/>
    <w:rsid w:val="008D5C54"/>
    <w:rsid w:val="008D7230"/>
    <w:rsid w:val="008E2F60"/>
    <w:rsid w:val="008E73D1"/>
    <w:rsid w:val="008F2897"/>
    <w:rsid w:val="008F2F39"/>
    <w:rsid w:val="0090082F"/>
    <w:rsid w:val="009025CA"/>
    <w:rsid w:val="0090720B"/>
    <w:rsid w:val="00911965"/>
    <w:rsid w:val="00911A16"/>
    <w:rsid w:val="009139F8"/>
    <w:rsid w:val="00914ACC"/>
    <w:rsid w:val="00923F50"/>
    <w:rsid w:val="00924998"/>
    <w:rsid w:val="00925E82"/>
    <w:rsid w:val="009261E7"/>
    <w:rsid w:val="0092711E"/>
    <w:rsid w:val="009303F7"/>
    <w:rsid w:val="0093079C"/>
    <w:rsid w:val="00934856"/>
    <w:rsid w:val="00936634"/>
    <w:rsid w:val="009415B5"/>
    <w:rsid w:val="00941C31"/>
    <w:rsid w:val="00955247"/>
    <w:rsid w:val="00955AD8"/>
    <w:rsid w:val="00955D93"/>
    <w:rsid w:val="00973EB2"/>
    <w:rsid w:val="00983D96"/>
    <w:rsid w:val="00984389"/>
    <w:rsid w:val="0098467A"/>
    <w:rsid w:val="00985A05"/>
    <w:rsid w:val="00990245"/>
    <w:rsid w:val="0099036B"/>
    <w:rsid w:val="00990E04"/>
    <w:rsid w:val="00993C98"/>
    <w:rsid w:val="009A297F"/>
    <w:rsid w:val="009A2AB2"/>
    <w:rsid w:val="009A2BEF"/>
    <w:rsid w:val="009A4532"/>
    <w:rsid w:val="009A4B20"/>
    <w:rsid w:val="009A5741"/>
    <w:rsid w:val="009A5D82"/>
    <w:rsid w:val="009A5F99"/>
    <w:rsid w:val="009A6CD3"/>
    <w:rsid w:val="009B31F5"/>
    <w:rsid w:val="009B6B47"/>
    <w:rsid w:val="009C463D"/>
    <w:rsid w:val="009C7363"/>
    <w:rsid w:val="009D0FB7"/>
    <w:rsid w:val="009D3BBD"/>
    <w:rsid w:val="009E1C65"/>
    <w:rsid w:val="009E264A"/>
    <w:rsid w:val="009E3ACA"/>
    <w:rsid w:val="009F0835"/>
    <w:rsid w:val="009F2196"/>
    <w:rsid w:val="009F4D8C"/>
    <w:rsid w:val="009F54E8"/>
    <w:rsid w:val="009F57AB"/>
    <w:rsid w:val="009F6C1E"/>
    <w:rsid w:val="00A061C4"/>
    <w:rsid w:val="00A1256C"/>
    <w:rsid w:val="00A146EF"/>
    <w:rsid w:val="00A169D9"/>
    <w:rsid w:val="00A20DC8"/>
    <w:rsid w:val="00A315D4"/>
    <w:rsid w:val="00A31E4F"/>
    <w:rsid w:val="00A323EE"/>
    <w:rsid w:val="00A32824"/>
    <w:rsid w:val="00A32CB0"/>
    <w:rsid w:val="00A3378E"/>
    <w:rsid w:val="00A34282"/>
    <w:rsid w:val="00A43665"/>
    <w:rsid w:val="00A45B80"/>
    <w:rsid w:val="00A53F39"/>
    <w:rsid w:val="00A650AE"/>
    <w:rsid w:val="00A65170"/>
    <w:rsid w:val="00A7144B"/>
    <w:rsid w:val="00A722C8"/>
    <w:rsid w:val="00A75484"/>
    <w:rsid w:val="00A765DF"/>
    <w:rsid w:val="00A811FF"/>
    <w:rsid w:val="00A81E63"/>
    <w:rsid w:val="00A87770"/>
    <w:rsid w:val="00A941BC"/>
    <w:rsid w:val="00A952C2"/>
    <w:rsid w:val="00A971AE"/>
    <w:rsid w:val="00AA0BD1"/>
    <w:rsid w:val="00AA359A"/>
    <w:rsid w:val="00AA38C3"/>
    <w:rsid w:val="00AA6EF3"/>
    <w:rsid w:val="00AC0EFD"/>
    <w:rsid w:val="00AC5587"/>
    <w:rsid w:val="00AD0230"/>
    <w:rsid w:val="00AD0B41"/>
    <w:rsid w:val="00AD1202"/>
    <w:rsid w:val="00AD213B"/>
    <w:rsid w:val="00AD7DF2"/>
    <w:rsid w:val="00AE00D6"/>
    <w:rsid w:val="00AE1DA5"/>
    <w:rsid w:val="00AE2CBF"/>
    <w:rsid w:val="00AE70A4"/>
    <w:rsid w:val="00AF064C"/>
    <w:rsid w:val="00AF124F"/>
    <w:rsid w:val="00AF20AE"/>
    <w:rsid w:val="00AF2A50"/>
    <w:rsid w:val="00B02BE9"/>
    <w:rsid w:val="00B068FE"/>
    <w:rsid w:val="00B06CB5"/>
    <w:rsid w:val="00B07BAA"/>
    <w:rsid w:val="00B07CC6"/>
    <w:rsid w:val="00B1415A"/>
    <w:rsid w:val="00B1520E"/>
    <w:rsid w:val="00B238E9"/>
    <w:rsid w:val="00B26A20"/>
    <w:rsid w:val="00B363C1"/>
    <w:rsid w:val="00B36ED9"/>
    <w:rsid w:val="00B4484A"/>
    <w:rsid w:val="00B51B0C"/>
    <w:rsid w:val="00B52024"/>
    <w:rsid w:val="00B549AA"/>
    <w:rsid w:val="00B558C7"/>
    <w:rsid w:val="00B632B4"/>
    <w:rsid w:val="00B714AF"/>
    <w:rsid w:val="00B7171D"/>
    <w:rsid w:val="00B72F87"/>
    <w:rsid w:val="00B732F6"/>
    <w:rsid w:val="00B80B7E"/>
    <w:rsid w:val="00B83615"/>
    <w:rsid w:val="00B84D75"/>
    <w:rsid w:val="00B94BA5"/>
    <w:rsid w:val="00B94FFA"/>
    <w:rsid w:val="00B96388"/>
    <w:rsid w:val="00BA006A"/>
    <w:rsid w:val="00BA188E"/>
    <w:rsid w:val="00BA19E3"/>
    <w:rsid w:val="00BA50C0"/>
    <w:rsid w:val="00BA5A8C"/>
    <w:rsid w:val="00BA6B18"/>
    <w:rsid w:val="00BB01C5"/>
    <w:rsid w:val="00BB02A6"/>
    <w:rsid w:val="00BB1429"/>
    <w:rsid w:val="00BB65F3"/>
    <w:rsid w:val="00BC0F65"/>
    <w:rsid w:val="00BC15CA"/>
    <w:rsid w:val="00BC3D58"/>
    <w:rsid w:val="00BC5559"/>
    <w:rsid w:val="00BD13D6"/>
    <w:rsid w:val="00BD1732"/>
    <w:rsid w:val="00BD6AA4"/>
    <w:rsid w:val="00BE2FB5"/>
    <w:rsid w:val="00BE6EBB"/>
    <w:rsid w:val="00BF2096"/>
    <w:rsid w:val="00BF5E1B"/>
    <w:rsid w:val="00C0263C"/>
    <w:rsid w:val="00C069ED"/>
    <w:rsid w:val="00C10AC5"/>
    <w:rsid w:val="00C12F0B"/>
    <w:rsid w:val="00C12F92"/>
    <w:rsid w:val="00C14309"/>
    <w:rsid w:val="00C165CA"/>
    <w:rsid w:val="00C1746F"/>
    <w:rsid w:val="00C17FA3"/>
    <w:rsid w:val="00C21E66"/>
    <w:rsid w:val="00C26078"/>
    <w:rsid w:val="00C5115B"/>
    <w:rsid w:val="00C53DB0"/>
    <w:rsid w:val="00C620D1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29AB"/>
    <w:rsid w:val="00C83402"/>
    <w:rsid w:val="00C834D9"/>
    <w:rsid w:val="00C908B8"/>
    <w:rsid w:val="00C9739B"/>
    <w:rsid w:val="00CA3E39"/>
    <w:rsid w:val="00CB1CC2"/>
    <w:rsid w:val="00CB26D6"/>
    <w:rsid w:val="00CB2F01"/>
    <w:rsid w:val="00CB3003"/>
    <w:rsid w:val="00CC0720"/>
    <w:rsid w:val="00CC32FB"/>
    <w:rsid w:val="00CD3631"/>
    <w:rsid w:val="00CD3A68"/>
    <w:rsid w:val="00CD4930"/>
    <w:rsid w:val="00CD5303"/>
    <w:rsid w:val="00CD5BA3"/>
    <w:rsid w:val="00CD66C0"/>
    <w:rsid w:val="00CF1F2F"/>
    <w:rsid w:val="00D06782"/>
    <w:rsid w:val="00D11500"/>
    <w:rsid w:val="00D24CA9"/>
    <w:rsid w:val="00D25690"/>
    <w:rsid w:val="00D261A9"/>
    <w:rsid w:val="00D26CE9"/>
    <w:rsid w:val="00D26D4A"/>
    <w:rsid w:val="00D325AE"/>
    <w:rsid w:val="00D325F9"/>
    <w:rsid w:val="00D32BCA"/>
    <w:rsid w:val="00D331FE"/>
    <w:rsid w:val="00D33AF8"/>
    <w:rsid w:val="00D34B1C"/>
    <w:rsid w:val="00D41233"/>
    <w:rsid w:val="00D4343E"/>
    <w:rsid w:val="00D51CDB"/>
    <w:rsid w:val="00D57307"/>
    <w:rsid w:val="00D64A63"/>
    <w:rsid w:val="00D666DB"/>
    <w:rsid w:val="00D7116A"/>
    <w:rsid w:val="00D72031"/>
    <w:rsid w:val="00D74F00"/>
    <w:rsid w:val="00D762E0"/>
    <w:rsid w:val="00D81A9E"/>
    <w:rsid w:val="00DA3020"/>
    <w:rsid w:val="00DA56EF"/>
    <w:rsid w:val="00DA64CE"/>
    <w:rsid w:val="00DB01A4"/>
    <w:rsid w:val="00DB0350"/>
    <w:rsid w:val="00DB0490"/>
    <w:rsid w:val="00DB07A9"/>
    <w:rsid w:val="00DB0EFE"/>
    <w:rsid w:val="00DB5D20"/>
    <w:rsid w:val="00DB69C4"/>
    <w:rsid w:val="00DB6A32"/>
    <w:rsid w:val="00DC0869"/>
    <w:rsid w:val="00DC1FF9"/>
    <w:rsid w:val="00DC3251"/>
    <w:rsid w:val="00DC3FF0"/>
    <w:rsid w:val="00DC43E7"/>
    <w:rsid w:val="00DC4906"/>
    <w:rsid w:val="00DD1303"/>
    <w:rsid w:val="00DD203E"/>
    <w:rsid w:val="00DD2D50"/>
    <w:rsid w:val="00DE77AA"/>
    <w:rsid w:val="00DF0B1A"/>
    <w:rsid w:val="00DF1AB4"/>
    <w:rsid w:val="00DF716D"/>
    <w:rsid w:val="00E04FDE"/>
    <w:rsid w:val="00E147D4"/>
    <w:rsid w:val="00E253D5"/>
    <w:rsid w:val="00E37767"/>
    <w:rsid w:val="00E404C9"/>
    <w:rsid w:val="00E41060"/>
    <w:rsid w:val="00E45171"/>
    <w:rsid w:val="00E52E2F"/>
    <w:rsid w:val="00E6436A"/>
    <w:rsid w:val="00E64393"/>
    <w:rsid w:val="00E65DD5"/>
    <w:rsid w:val="00E67115"/>
    <w:rsid w:val="00E74C61"/>
    <w:rsid w:val="00E76FFA"/>
    <w:rsid w:val="00E8044D"/>
    <w:rsid w:val="00E80CEB"/>
    <w:rsid w:val="00E9434C"/>
    <w:rsid w:val="00EA54B3"/>
    <w:rsid w:val="00EB70C4"/>
    <w:rsid w:val="00EC0771"/>
    <w:rsid w:val="00EC0A62"/>
    <w:rsid w:val="00EC162F"/>
    <w:rsid w:val="00EC5601"/>
    <w:rsid w:val="00ED0E67"/>
    <w:rsid w:val="00ED48FA"/>
    <w:rsid w:val="00ED58FD"/>
    <w:rsid w:val="00EE226D"/>
    <w:rsid w:val="00EE2C43"/>
    <w:rsid w:val="00EE6B6E"/>
    <w:rsid w:val="00EE722B"/>
    <w:rsid w:val="00EF0745"/>
    <w:rsid w:val="00EF093B"/>
    <w:rsid w:val="00EF5C1B"/>
    <w:rsid w:val="00EF7F38"/>
    <w:rsid w:val="00F02105"/>
    <w:rsid w:val="00F05CFC"/>
    <w:rsid w:val="00F10834"/>
    <w:rsid w:val="00F11690"/>
    <w:rsid w:val="00F116E5"/>
    <w:rsid w:val="00F1192F"/>
    <w:rsid w:val="00F12D95"/>
    <w:rsid w:val="00F23A0A"/>
    <w:rsid w:val="00F27CE1"/>
    <w:rsid w:val="00F3226D"/>
    <w:rsid w:val="00F33F66"/>
    <w:rsid w:val="00F41478"/>
    <w:rsid w:val="00F46218"/>
    <w:rsid w:val="00F465F3"/>
    <w:rsid w:val="00F46B6A"/>
    <w:rsid w:val="00F6542A"/>
    <w:rsid w:val="00F67FFC"/>
    <w:rsid w:val="00F71568"/>
    <w:rsid w:val="00F72B75"/>
    <w:rsid w:val="00F76E56"/>
    <w:rsid w:val="00F80BE8"/>
    <w:rsid w:val="00F8221F"/>
    <w:rsid w:val="00F84345"/>
    <w:rsid w:val="00F90FA2"/>
    <w:rsid w:val="00F9233E"/>
    <w:rsid w:val="00FA245A"/>
    <w:rsid w:val="00FA364B"/>
    <w:rsid w:val="00FB249C"/>
    <w:rsid w:val="00FB371F"/>
    <w:rsid w:val="00FB3AC3"/>
    <w:rsid w:val="00FB77DE"/>
    <w:rsid w:val="00FC6B87"/>
    <w:rsid w:val="00FD18E7"/>
    <w:rsid w:val="00FD286C"/>
    <w:rsid w:val="00FD6BC1"/>
    <w:rsid w:val="00FD7235"/>
    <w:rsid w:val="00FD7236"/>
    <w:rsid w:val="00FE6284"/>
    <w:rsid w:val="00FE629C"/>
    <w:rsid w:val="00FF36CF"/>
    <w:rsid w:val="00FF68F6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2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4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955</TotalTime>
  <Pages>2</Pages>
  <Words>267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517</cp:revision>
  <dcterms:created xsi:type="dcterms:W3CDTF">2021-08-23T21:44:00Z</dcterms:created>
  <dcterms:modified xsi:type="dcterms:W3CDTF">2021-11-26T19:56:00Z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