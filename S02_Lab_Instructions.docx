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0D9DE286" w:rsidR="00D26CE9" w:rsidRDefault="00195EDD" w:rsidP="00497FB0">
      <w:pPr>
        <w:pStyle w:val="Titre"/>
      </w:pPr>
      <w:r w:rsidRPr="48C48EC0">
        <w:t>Laboratoire</w:t>
      </w:r>
      <w:r w:rsidR="00497FB0">
        <w:t xml:space="preserve">: </w:t>
      </w:r>
      <w:r w:rsidR="00A1256C">
        <w:t xml:space="preserve">semaine </w:t>
      </w:r>
      <w:r w:rsidR="00050A7F">
        <w:t>2</w:t>
      </w:r>
    </w:p>
    <w:p w14:paraId="7F1714C1" w14:textId="77777777" w:rsidR="00497FB0" w:rsidRDefault="00497FB0" w:rsidP="00497FB0">
      <w:pPr>
        <w:pStyle w:val="Titre1"/>
      </w:pPr>
      <w:r>
        <w:t>Objectif(s)</w:t>
      </w:r>
    </w:p>
    <w:p w14:paraId="5C70BFDB" w14:textId="78289A11" w:rsidR="00C71164" w:rsidRPr="00C71164" w:rsidRDefault="00A1256C" w:rsidP="00CD3A68">
      <w:pPr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Révision :</w:t>
      </w:r>
    </w:p>
    <w:p w14:paraId="2DD6A470" w14:textId="77777777" w:rsidR="00651D50" w:rsidRDefault="00651D50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le backend et le frontend en plusieurs Areas</w:t>
      </w:r>
    </w:p>
    <w:p w14:paraId="2B63F02A" w14:textId="50D24610" w:rsid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Fractionner une solution en plusieurs projets (</w:t>
      </w:r>
      <w:r w:rsidR="00A1256C">
        <w:rPr>
          <w:rFonts w:ascii="Calibri" w:eastAsia="Times New Roman" w:hAnsi="Calibri" w:cs="Calibri"/>
          <w:sz w:val="22"/>
          <w:szCs w:val="22"/>
        </w:rPr>
        <w:t>DataLayers</w:t>
      </w:r>
      <w:r>
        <w:rPr>
          <w:rFonts w:ascii="Calibri" w:eastAsia="Times New Roman" w:hAnsi="Calibri" w:cs="Calibri"/>
          <w:sz w:val="22"/>
          <w:szCs w:val="22"/>
        </w:rPr>
        <w:t>)</w:t>
      </w:r>
    </w:p>
    <w:p w14:paraId="0C91F577" w14:textId="39ABA322" w:rsidR="006D2C0E" w:rsidRPr="00C71164" w:rsidRDefault="006D2C0E" w:rsidP="00CD3A68">
      <w:pPr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Mise en place d</w:t>
      </w:r>
      <w:r w:rsidR="00A43665">
        <w:rPr>
          <w:rFonts w:ascii="Calibri" w:eastAsia="Times New Roman" w:hAnsi="Calibri" w:cs="Calibri"/>
          <w:sz w:val="22"/>
          <w:szCs w:val="22"/>
        </w:rPr>
        <w:t xml:space="preserve">es </w:t>
      </w:r>
      <w:r>
        <w:rPr>
          <w:rFonts w:ascii="Calibri" w:eastAsia="Times New Roman" w:hAnsi="Calibri" w:cs="Calibri"/>
          <w:sz w:val="22"/>
          <w:szCs w:val="22"/>
        </w:rPr>
        <w:t>Repository Patterns</w:t>
      </w:r>
    </w:p>
    <w:p w14:paraId="3F420A70" w14:textId="77777777" w:rsidR="00497FB0" w:rsidRDefault="00497FB0" w:rsidP="00497FB0"/>
    <w:p w14:paraId="4F9F950D" w14:textId="78D9126F" w:rsidR="000E7516" w:rsidRDefault="000223F6" w:rsidP="000E7516">
      <w:pPr>
        <w:pStyle w:val="Titre1"/>
      </w:pPr>
      <w:r>
        <w:t xml:space="preserve">Créer </w:t>
      </w:r>
      <w:r w:rsidR="00DB0350">
        <w:t>le repo</w:t>
      </w:r>
      <w:r w:rsidR="00F46B6A">
        <w:t xml:space="preserve"> pour les laboratoires individuels</w:t>
      </w:r>
    </w:p>
    <w:p w14:paraId="0D32D307" w14:textId="553BBB48" w:rsidR="00DB5D20" w:rsidRPr="000C4172" w:rsidRDefault="00DB5D20" w:rsidP="00DB5D20">
      <w:pPr>
        <w:pStyle w:val="Titre2"/>
      </w:pPr>
      <w:r>
        <w:t>Télécharger les fichiers de départ du laboratoire</w:t>
      </w:r>
    </w:p>
    <w:p w14:paraId="71D679C0" w14:textId="38157BCE" w:rsidR="00DB5D20" w:rsidRPr="001F0606" w:rsidRDefault="00DB5D20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</w:t>
      </w:r>
      <w:r w:rsidR="00812EB0">
        <w:t xml:space="preserve">Hub, allez sur le </w:t>
      </w:r>
      <w:r w:rsidR="003F6E3B">
        <w:t xml:space="preserve">repo </w:t>
      </w:r>
      <w:r>
        <w:t xml:space="preserve">GitHub </w:t>
      </w:r>
      <w:hyperlink r:id="rId10" w:history="1">
        <w:r w:rsidRPr="004F3061">
          <w:rPr>
            <w:rStyle w:val="Lienhypertexte"/>
            <w:rFonts w:ascii="Calibri" w:hAnsi="Calibri" w:cs="Calibri"/>
            <w:b/>
            <w:bCs/>
          </w:rPr>
          <w:t>A21_5W5_Labo</w:t>
        </w:r>
        <w:r w:rsidR="004F3061" w:rsidRPr="004F3061">
          <w:rPr>
            <w:rStyle w:val="Lienhypertexte"/>
            <w:rFonts w:ascii="Calibri" w:hAnsi="Calibri" w:cs="Calibri"/>
            <w:b/>
            <w:bCs/>
          </w:rPr>
          <w:t>ratoires</w:t>
        </w:r>
      </w:hyperlink>
    </w:p>
    <w:p w14:paraId="2B3B6C3F" w14:textId="0B685DDD" w:rsidR="001F0606" w:rsidRDefault="00C908B8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>
        <w:rPr>
          <w:rFonts w:ascii="Calibri" w:hAnsi="Calibri" w:cs="Calibri"/>
        </w:rPr>
        <w:t xml:space="preserve">Sélectionnez la branche </w:t>
      </w:r>
      <w:r w:rsidR="006F0627" w:rsidRPr="006F0627">
        <w:t>S0</w:t>
      </w:r>
      <w:r w:rsidR="002A01D7">
        <w:t>2</w:t>
      </w:r>
      <w:r w:rsidR="006F0627" w:rsidRPr="006F0627">
        <w:t>_DataLayers_RepoPatterns</w:t>
      </w:r>
    </w:p>
    <w:p w14:paraId="45207BCC" w14:textId="015DC2B9" w:rsidR="006F0627" w:rsidRPr="001F0606" w:rsidRDefault="006F0627" w:rsidP="00DB5D20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Téléchargez</w:t>
      </w:r>
      <w:r w:rsidR="00447C97">
        <w:t xml:space="preserve"> et décompressez (</w:t>
      </w:r>
      <w:r w:rsidR="00447C97" w:rsidRPr="000E230D">
        <w:rPr>
          <w:i/>
          <w:iCs/>
        </w:rPr>
        <w:t>dézipez</w:t>
      </w:r>
      <w:r w:rsidR="00447C97">
        <w:t>)</w:t>
      </w:r>
      <w:r>
        <w:t xml:space="preserve"> les fichiers de départ</w:t>
      </w:r>
    </w:p>
    <w:p w14:paraId="2DF894B4" w14:textId="77777777" w:rsidR="00AF124F" w:rsidRPr="000C4172" w:rsidRDefault="00AF124F" w:rsidP="00AF124F">
      <w:pPr>
        <w:pStyle w:val="Titre2"/>
      </w:pPr>
      <w:r w:rsidRPr="000C4172">
        <w:t xml:space="preserve">Création du </w:t>
      </w:r>
      <w:r>
        <w:t>Repository et de la branche de la séance</w:t>
      </w:r>
    </w:p>
    <w:p w14:paraId="346D986E" w14:textId="30B55E51" w:rsidR="00AF124F" w:rsidRPr="003C53EB" w:rsidRDefault="000359A7" w:rsidP="00CD3A68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Si ce n’est pas déjà fait, d</w:t>
      </w:r>
      <w:r w:rsidR="00F84345">
        <w:t>ans Github créez un</w:t>
      </w:r>
      <w:r w:rsidR="00AF124F">
        <w:t xml:space="preserve"> repository GitHub </w:t>
      </w:r>
      <w:r w:rsidR="00AF124F" w:rsidRPr="00603EFA">
        <w:rPr>
          <w:rFonts w:ascii="Calibri" w:hAnsi="Calibri" w:cs="Calibri"/>
          <w:b/>
          <w:bCs/>
          <w:color w:val="7030A0"/>
        </w:rPr>
        <w:t>A21_</w:t>
      </w:r>
      <w:r w:rsidR="00F46B6A">
        <w:rPr>
          <w:rFonts w:ascii="Calibri" w:hAnsi="Calibri" w:cs="Calibri"/>
          <w:b/>
          <w:bCs/>
          <w:color w:val="7030A0"/>
        </w:rPr>
        <w:t>5W5</w:t>
      </w:r>
      <w:r w:rsidR="00AF124F" w:rsidRPr="00603EFA">
        <w:rPr>
          <w:rFonts w:ascii="Calibri" w:hAnsi="Calibri" w:cs="Calibri"/>
          <w:b/>
          <w:bCs/>
          <w:color w:val="7030A0"/>
        </w:rPr>
        <w:t>_Labos_NOM_PRENOM</w:t>
      </w:r>
    </w:p>
    <w:p w14:paraId="118825D9" w14:textId="7F73E2F0" w:rsidR="003C53EB" w:rsidRPr="003C53EB" w:rsidRDefault="003C53EB" w:rsidP="003C53EB">
      <w:pPr>
        <w:pStyle w:val="Paragraphedeliste"/>
        <w:numPr>
          <w:ilvl w:val="1"/>
          <w:numId w:val="2"/>
        </w:numPr>
        <w:spacing w:before="0" w:after="160" w:line="259" w:lineRule="auto"/>
      </w:pPr>
      <w:r>
        <w:rPr>
          <w:rFonts w:ascii="Calibri" w:hAnsi="Calibri" w:cs="Calibri"/>
          <w:b/>
          <w:bCs/>
          <w:color w:val="7030A0"/>
        </w:rPr>
        <w:t>ReadMe</w:t>
      </w:r>
    </w:p>
    <w:p w14:paraId="1BD60CF9" w14:textId="5CC19545" w:rsidR="003C53EB" w:rsidRPr="003C53EB" w:rsidRDefault="003C53EB" w:rsidP="003C53EB">
      <w:pPr>
        <w:pStyle w:val="Paragraphedeliste"/>
        <w:numPr>
          <w:ilvl w:val="1"/>
          <w:numId w:val="2"/>
        </w:numPr>
        <w:spacing w:before="0" w:after="160" w:line="259" w:lineRule="auto"/>
      </w:pPr>
      <w:r>
        <w:rPr>
          <w:rFonts w:ascii="Calibri" w:hAnsi="Calibri" w:cs="Calibri"/>
          <w:b/>
          <w:bCs/>
          <w:color w:val="7030A0"/>
        </w:rPr>
        <w:t>Gitignore (Visual Studio)</w:t>
      </w:r>
    </w:p>
    <w:p w14:paraId="09886B3C" w14:textId="00001148" w:rsidR="003C53EB" w:rsidRPr="00603EFA" w:rsidRDefault="00420BCF" w:rsidP="003C53EB">
      <w:pPr>
        <w:spacing w:before="0" w:after="160" w:line="259" w:lineRule="auto"/>
        <w:ind w:left="720"/>
      </w:pPr>
      <w:r>
        <w:t>N’ajoutez rien d’autre dans</w:t>
      </w:r>
      <w:r w:rsidR="003C53EB">
        <w:t xml:space="preserve"> la branche MAIN</w:t>
      </w:r>
    </w:p>
    <w:p w14:paraId="103C4664" w14:textId="14F6F422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</w:p>
    <w:p w14:paraId="7BD9AC32" w14:textId="5B946214" w:rsidR="00584D0A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584D0A" w:rsidRPr="007E52A8">
        <w:rPr>
          <w:b/>
          <w:bCs/>
        </w:rPr>
        <w:t>S0</w:t>
      </w:r>
      <w:r w:rsidR="004B078C">
        <w:rPr>
          <w:b/>
          <w:bCs/>
        </w:rPr>
        <w:t>2</w:t>
      </w:r>
      <w:r w:rsidR="00584D0A" w:rsidRPr="007E52A8">
        <w:rPr>
          <w:b/>
          <w:bCs/>
        </w:rPr>
        <w:t>_DataLayers_RepoPatterns</w:t>
      </w:r>
    </w:p>
    <w:p w14:paraId="3A0D33E5" w14:textId="63B9ADA9" w:rsidR="002C1F4E" w:rsidRDefault="00447C97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Copiez</w:t>
      </w:r>
      <w:r w:rsidR="000E230D">
        <w:t xml:space="preserve"> </w:t>
      </w:r>
      <w:r w:rsidR="00D11500">
        <w:t xml:space="preserve">la solution </w:t>
      </w:r>
      <w:r w:rsidR="000E230D">
        <w:t>de départ (</w:t>
      </w:r>
      <w:r w:rsidR="00D11500">
        <w:t>pas</w:t>
      </w:r>
      <w:r w:rsidR="000E230D">
        <w:t xml:space="preserve"> README et GITIGNORE)</w:t>
      </w:r>
      <w:r w:rsidR="007E52A8">
        <w:t xml:space="preserve"> dans le dossier</w:t>
      </w:r>
      <w:r w:rsidR="00B72F87">
        <w:t xml:space="preserve"> de votre</w:t>
      </w:r>
      <w:r w:rsidR="00D11500">
        <w:t xml:space="preserve"> clone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0727EC7B" w14:textId="4547C6B4" w:rsidR="0030497F" w:rsidRDefault="0030497F">
      <w:r>
        <w:br w:type="page"/>
      </w:r>
    </w:p>
    <w:p w14:paraId="6D9EC93F" w14:textId="778A5F72" w:rsidR="00891549" w:rsidRDefault="00433FE4" w:rsidP="00433FE4">
      <w:pPr>
        <w:pStyle w:val="Titre"/>
        <w:jc w:val="center"/>
      </w:pPr>
      <w:r>
        <w:lastRenderedPageBreak/>
        <w:t>Projet Jungle</w:t>
      </w:r>
    </w:p>
    <w:p w14:paraId="00D6EB49" w14:textId="77777777" w:rsidR="008D7230" w:rsidRDefault="008D7230" w:rsidP="008D7230">
      <w:pPr>
        <w:pStyle w:val="Titre1"/>
      </w:pPr>
      <w:r>
        <w:t>Vue d’ensemble</w:t>
      </w:r>
    </w:p>
    <w:p w14:paraId="41BE49DA" w14:textId="49581EC2" w:rsidR="005C61BC" w:rsidRDefault="001966B2" w:rsidP="00B94BA5">
      <w:pPr>
        <w:pStyle w:val="Paragraphedeliste"/>
        <w:spacing w:before="0" w:after="160" w:line="259" w:lineRule="auto"/>
        <w:ind w:left="0"/>
      </w:pPr>
      <w:r>
        <w:t xml:space="preserve">L’application est pour une agence de voyage spécialisée dans les safaris. </w:t>
      </w:r>
      <w:r w:rsidR="005006AD">
        <w:t xml:space="preserve">Les </w:t>
      </w:r>
      <w:r w:rsidR="00332A8A">
        <w:t xml:space="preserve">conseillers en voyages s’occupe de l’organisation des </w:t>
      </w:r>
      <w:r w:rsidR="00380FFD">
        <w:t>destinations</w:t>
      </w:r>
      <w:r w:rsidR="0033132C">
        <w:t xml:space="preserve">, </w:t>
      </w:r>
      <w:r w:rsidR="00380FFD">
        <w:t>forfaits voyages</w:t>
      </w:r>
      <w:r w:rsidR="0033132C">
        <w:t xml:space="preserve"> et </w:t>
      </w:r>
      <w:r w:rsidR="00CD5BA3">
        <w:t>les optionsdisponibles</w:t>
      </w:r>
      <w:r w:rsidR="005E4D38">
        <w:t xml:space="preserve"> auxquels les </w:t>
      </w:r>
      <w:r w:rsidR="00532B1D">
        <w:t xml:space="preserve">clients peuvent s’inscrire en ligne. </w:t>
      </w:r>
      <w:r w:rsidR="005C18CB">
        <w:t xml:space="preserve">L’administrateur s’occupe de la maintenance des données de base et des droits d’accès. </w:t>
      </w:r>
      <w:r w:rsidR="00FD286C">
        <w:t>L</w:t>
      </w:r>
      <w:r w:rsidR="00852B2F">
        <w:t>es conseillers affectent également un guide à chaque forfait voyage. Les guides peuvent consulter leur affections</w:t>
      </w:r>
      <w:r w:rsidR="007646AA">
        <w:t xml:space="preserve"> et modifier leur profil</w:t>
      </w:r>
      <w:r w:rsidR="00852B2F">
        <w:t>.</w:t>
      </w:r>
      <w:r w:rsidR="007646AA">
        <w:t xml:space="preserve"> </w:t>
      </w:r>
      <w:r w:rsidR="00FD7235">
        <w:t>Les clients peuvent comprer les forfaits voyages et choisir celui (ceux) aux</w:t>
      </w:r>
      <w:r w:rsidR="00D762E0">
        <w:t>quels ils souhaites s’inscrirent. Un fois inscris, ils peuvent choisir les options parmis celles offertes.</w:t>
      </w:r>
    </w:p>
    <w:p w14:paraId="410F63EA" w14:textId="0678DC02" w:rsidR="008D7230" w:rsidRDefault="008D7230" w:rsidP="00584D0A">
      <w:pPr>
        <w:pStyle w:val="Paragraphedeliste"/>
        <w:spacing w:before="0" w:after="160" w:line="259" w:lineRule="auto"/>
      </w:pPr>
    </w:p>
    <w:p w14:paraId="659CDD97" w14:textId="4DEDD1C8" w:rsidR="008D7230" w:rsidRDefault="008D7230" w:rsidP="00584D0A">
      <w:pPr>
        <w:pStyle w:val="Paragraphedeliste"/>
        <w:spacing w:before="0" w:after="160" w:line="259" w:lineRule="auto"/>
      </w:pPr>
    </w:p>
    <w:p w14:paraId="3795BD06" w14:textId="23DCD98B" w:rsidR="008D7230" w:rsidRDefault="008D7230" w:rsidP="008D7230">
      <w:pPr>
        <w:pStyle w:val="Titre2"/>
      </w:pPr>
      <w:r>
        <w:t>Objectifs du laboratoire :</w:t>
      </w:r>
    </w:p>
    <w:p w14:paraId="6A926A9B" w14:textId="4ED763C3" w:rsidR="008D7230" w:rsidRDefault="008D7230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la structure multi-projets</w:t>
      </w:r>
    </w:p>
    <w:p w14:paraId="381B1C90" w14:textId="00B9EEA6" w:rsidR="008D7230" w:rsidRDefault="008A686A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Fractionner le projet en areas</w:t>
      </w:r>
    </w:p>
    <w:p w14:paraId="78050E46" w14:textId="52A09271" w:rsidR="008A686A" w:rsidRDefault="00804DB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Mettre en place le repository Patterns et Unit of work</w:t>
      </w:r>
    </w:p>
    <w:p w14:paraId="751EE2C6" w14:textId="0F1E6646" w:rsidR="003875EB" w:rsidRDefault="00E64393" w:rsidP="008D7230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Créer le modèle de départ</w:t>
      </w:r>
    </w:p>
    <w:p w14:paraId="1C46479A" w14:textId="088AE026" w:rsidR="00EC0A62" w:rsidRDefault="00EC0A62" w:rsidP="00EC0A62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 xml:space="preserve">Avec les </w:t>
      </w:r>
      <w:r w:rsidR="00B549AA">
        <w:t>propriétés de navigation</w:t>
      </w:r>
    </w:p>
    <w:p w14:paraId="7F4199E5" w14:textId="15BDA2FC" w:rsidR="00EC0A62" w:rsidRDefault="00B549AA" w:rsidP="00EC0A62">
      <w:pPr>
        <w:pStyle w:val="Paragraphedeliste"/>
        <w:numPr>
          <w:ilvl w:val="1"/>
          <w:numId w:val="21"/>
        </w:numPr>
        <w:spacing w:before="0" w:after="160" w:line="259" w:lineRule="auto"/>
        <w:rPr>
          <w:lang w:val="en-CA"/>
        </w:rPr>
      </w:pPr>
      <w:r w:rsidRPr="00B549AA">
        <w:rPr>
          <w:lang w:val="en-CA"/>
        </w:rPr>
        <w:t>Les PrimaryKey et Foreight</w:t>
      </w:r>
      <w:r>
        <w:rPr>
          <w:lang w:val="en-CA"/>
        </w:rPr>
        <w:t>Key explicites</w:t>
      </w:r>
    </w:p>
    <w:p w14:paraId="45D00B2C" w14:textId="715192AA" w:rsidR="00D06782" w:rsidRDefault="00D06782" w:rsidP="00D06782">
      <w:pPr>
        <w:spacing w:before="0" w:after="160" w:line="259" w:lineRule="auto"/>
      </w:pPr>
    </w:p>
    <w:p w14:paraId="6174817D" w14:textId="1DDBEF40" w:rsidR="00307985" w:rsidRPr="00307985" w:rsidRDefault="0030798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  <w:rPr>
          <w:b/>
          <w:bCs/>
          <w:color w:val="FF0000"/>
        </w:rPr>
      </w:pPr>
      <w:r w:rsidRPr="00307985">
        <w:rPr>
          <w:b/>
          <w:bCs/>
          <w:color w:val="FF0000"/>
        </w:rPr>
        <w:t>NOTE :</w:t>
      </w:r>
    </w:p>
    <w:p w14:paraId="6903689F" w14:textId="3A90516B" w:rsidR="00D06782" w:rsidRDefault="00D06782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seules Views créées seront celles des Index de chaque ar</w:t>
      </w:r>
      <w:r w:rsidR="00E64393">
        <w:t>ea</w:t>
      </w:r>
      <w:r w:rsidR="00C12F0B">
        <w:t xml:space="preserve">, qui présentent </w:t>
      </w:r>
      <w:r w:rsidR="00793CFF">
        <w:t xml:space="preserve">un tableau de chaque </w:t>
      </w:r>
      <w:r w:rsidR="00307985">
        <w:t>classe de base</w:t>
      </w:r>
      <w:r w:rsidR="00265370">
        <w:t>.</w:t>
      </w:r>
    </w:p>
    <w:p w14:paraId="7BADB909" w14:textId="7A371598" w:rsidR="003875EB" w:rsidRDefault="00265370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 xml:space="preserve">Seules les liaisons un à un et un à plusieurs </w:t>
      </w:r>
      <w:r w:rsidR="009D3BBD">
        <w:t>seront définies (les plusieurs à plusieurs seront ajoutées dans le prochain lab)</w:t>
      </w:r>
    </w:p>
    <w:p w14:paraId="2E4463C7" w14:textId="11B893BE" w:rsidR="009D3BBD" w:rsidRDefault="00911965" w:rsidP="005E65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160" w:line="259" w:lineRule="auto"/>
      </w:pPr>
      <w:r>
        <w:t>Les classes n’ont que le minimum des champs requis pour accélérer la conception</w:t>
      </w:r>
      <w:r w:rsidR="003C6CC7">
        <w:t xml:space="preserve"> pour ce laboratoire</w:t>
      </w:r>
    </w:p>
    <w:p w14:paraId="47007DB9" w14:textId="77777777" w:rsidR="000A341C" w:rsidRDefault="000A341C"/>
    <w:p w14:paraId="5FE9CBC4" w14:textId="4C5CBF6F" w:rsidR="000A341C" w:rsidRDefault="00506C48">
      <w:r>
        <w:rPr>
          <w:noProof/>
        </w:rPr>
        <w:drawing>
          <wp:inline distT="0" distB="0" distL="0" distR="0" wp14:anchorId="1D28D619" wp14:editId="762620A8">
            <wp:extent cx="6400800" cy="27152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803D" w14:textId="78E40D93" w:rsidR="005C61BC" w:rsidRDefault="005C61BC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85829A" w14:textId="2B0FB92B" w:rsidR="003F435A" w:rsidRDefault="00053DD8" w:rsidP="003F435A">
      <w:pPr>
        <w:pStyle w:val="Titre1"/>
      </w:pPr>
      <w:r>
        <w:lastRenderedPageBreak/>
        <w:t>Configurer la solution en multi-Layers</w:t>
      </w:r>
    </w:p>
    <w:p w14:paraId="2CF037AC" w14:textId="77777777" w:rsidR="003F435A" w:rsidRPr="000C4172" w:rsidRDefault="003F435A" w:rsidP="003F435A">
      <w:pPr>
        <w:pStyle w:val="Titre2"/>
      </w:pPr>
      <w:r>
        <w:t>Configurer la BD du projet</w:t>
      </w:r>
    </w:p>
    <w:p w14:paraId="16948047" w14:textId="77777777" w:rsidR="003F435A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Modifiez la connexion dans Appsettings.json</w:t>
      </w:r>
    </w:p>
    <w:p w14:paraId="5A09DF82" w14:textId="77777777" w:rsidR="003F435A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Consultez les classes modèles fournies</w:t>
      </w:r>
    </w:p>
    <w:p w14:paraId="47D07583" w14:textId="77777777" w:rsidR="003F435A" w:rsidRPr="001F0606" w:rsidRDefault="003F435A" w:rsidP="003F435A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>Effectuez une migration initiale et update database</w:t>
      </w:r>
    </w:p>
    <w:p w14:paraId="2879534A" w14:textId="1B0780D9" w:rsidR="00BC3D58" w:rsidRDefault="00BC3D58" w:rsidP="00584D0A">
      <w:pPr>
        <w:pStyle w:val="Paragraphedeliste"/>
        <w:spacing w:before="0" w:after="160" w:line="259" w:lineRule="auto"/>
      </w:pPr>
    </w:p>
    <w:p w14:paraId="465CD5FA" w14:textId="77777777" w:rsidR="00E80CEB" w:rsidRDefault="00E80CEB" w:rsidP="00E80CEB">
      <w:pPr>
        <w:pStyle w:val="Titre2"/>
      </w:pPr>
      <w:r>
        <w:t>Créer le projet pour les accès aux données</w:t>
      </w:r>
    </w:p>
    <w:p w14:paraId="7289B7A7" w14:textId="77777777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Créez un projet de type librairie de classe Net Core</w:t>
      </w:r>
    </w:p>
    <w:p w14:paraId="285767B9" w14:textId="77777777" w:rsidR="00E80CEB" w:rsidRDefault="00E80CEB" w:rsidP="00E80CEB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Insallez les packages :</w:t>
      </w:r>
    </w:p>
    <w:p w14:paraId="3C32E6F8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</w:t>
      </w:r>
    </w:p>
    <w:p w14:paraId="07D38BDE" w14:textId="77777777" w:rsidR="00E80CEB" w:rsidRPr="004A190F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Microsoft.EntityFrameworkCore.SqlServer</w:t>
      </w:r>
    </w:p>
    <w:p w14:paraId="59A979F8" w14:textId="1E3DA5CE" w:rsidR="00E80CEB" w:rsidRDefault="00E80CEB" w:rsidP="00E80CEB">
      <w:pPr>
        <w:pStyle w:val="Paragraphedeliste"/>
        <w:numPr>
          <w:ilvl w:val="1"/>
          <w:numId w:val="24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190F">
        <w:rPr>
          <w:rFonts w:ascii="Consolas" w:hAnsi="Consolas" w:cs="Consolas"/>
          <w:color w:val="000000"/>
          <w:sz w:val="19"/>
          <w:szCs w:val="19"/>
          <w:lang w:val="en-US"/>
        </w:rPr>
        <w:t>Microsoft.EntityFrameworkCore.Tools</w:t>
      </w:r>
    </w:p>
    <w:p w14:paraId="3E0E899B" w14:textId="2CA26AC2" w:rsidR="00AA359A" w:rsidRPr="00350228" w:rsidRDefault="00AA359A" w:rsidP="00AA359A">
      <w:pPr>
        <w:pStyle w:val="Paragraphedeliste"/>
        <w:numPr>
          <w:ilvl w:val="0"/>
          <w:numId w:val="24"/>
        </w:numPr>
        <w:spacing w:before="0" w:after="160" w:line="259" w:lineRule="auto"/>
      </w:pPr>
      <w:r w:rsidRPr="00AA359A">
        <w:t xml:space="preserve">Créez </w:t>
      </w:r>
      <w:r w:rsidR="007542FE">
        <w:t xml:space="preserve">une classe </w:t>
      </w:r>
      <w:r w:rsidR="007542FE">
        <w:rPr>
          <w:b/>
          <w:bCs/>
        </w:rPr>
        <w:t>JungleDbContext</w:t>
      </w:r>
      <w:r w:rsidR="007542FE">
        <w:t xml:space="preserve"> qui </w:t>
      </w:r>
      <w:r w:rsidR="00350228">
        <w:t xml:space="preserve">hérite de </w:t>
      </w:r>
      <w:r w:rsidR="00350228" w:rsidRPr="00350228">
        <w:rPr>
          <w:b/>
          <w:bCs/>
        </w:rPr>
        <w:t>DbContext</w:t>
      </w:r>
    </w:p>
    <w:p w14:paraId="6DE669D1" w14:textId="4D9D43F2" w:rsidR="00350228" w:rsidRDefault="00575F75" w:rsidP="00350228">
      <w:pPr>
        <w:pStyle w:val="Paragraphedeliste"/>
        <w:numPr>
          <w:ilvl w:val="1"/>
          <w:numId w:val="24"/>
        </w:numPr>
        <w:spacing w:before="0" w:after="160" w:line="259" w:lineRule="auto"/>
      </w:pPr>
      <w:r>
        <w:t xml:space="preserve">Créez le constructeur qui </w:t>
      </w:r>
      <w:r w:rsidR="00FB77DE">
        <w:t xml:space="preserve">prend en paramètre </w:t>
      </w:r>
      <w:r w:rsidR="00C659FD">
        <w:t>DbContextOptions et exécute le constructeur de base</w:t>
      </w:r>
    </w:p>
    <w:p w14:paraId="4240E528" w14:textId="7862BB0D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FF"/>
          <w:sz w:val="19"/>
          <w:szCs w:val="19"/>
        </w:rPr>
        <w:t>public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5D82">
        <w:rPr>
          <w:rFonts w:ascii="Consolas" w:hAnsi="Consolas" w:cs="Consolas"/>
          <w:color w:val="2B91AF"/>
          <w:sz w:val="19"/>
          <w:szCs w:val="19"/>
        </w:rPr>
        <w:t>Jungle</w:t>
      </w:r>
      <w:r w:rsidRPr="009A5D82">
        <w:rPr>
          <w:rFonts w:ascii="Consolas" w:hAnsi="Consolas" w:cs="Consolas"/>
          <w:color w:val="2B91AF"/>
          <w:sz w:val="19"/>
          <w:szCs w:val="19"/>
        </w:rPr>
        <w:t>DbContext</w:t>
      </w:r>
      <w:r w:rsidRPr="009A5D82">
        <w:rPr>
          <w:rFonts w:ascii="Consolas" w:hAnsi="Consolas" w:cs="Consolas"/>
          <w:color w:val="000000"/>
          <w:sz w:val="19"/>
          <w:szCs w:val="19"/>
        </w:rPr>
        <w:t>(DbContextOptions&lt;</w:t>
      </w:r>
      <w:r w:rsidRPr="009A5D82">
        <w:rPr>
          <w:rFonts w:ascii="Consolas" w:hAnsi="Consolas" w:cs="Consolas"/>
          <w:color w:val="000000"/>
          <w:sz w:val="19"/>
          <w:szCs w:val="19"/>
        </w:rPr>
        <w:t>Jungle</w:t>
      </w:r>
      <w:r w:rsidRPr="009A5D82">
        <w:rPr>
          <w:rFonts w:ascii="Consolas" w:hAnsi="Consolas" w:cs="Consolas"/>
          <w:color w:val="000000"/>
          <w:sz w:val="19"/>
          <w:szCs w:val="19"/>
        </w:rPr>
        <w:t xml:space="preserve">DbContext&gt; options) : </w:t>
      </w:r>
      <w:r w:rsidRPr="009A5D82">
        <w:rPr>
          <w:rFonts w:ascii="Consolas" w:hAnsi="Consolas" w:cs="Consolas"/>
          <w:color w:val="0000FF"/>
          <w:sz w:val="19"/>
          <w:szCs w:val="19"/>
        </w:rPr>
        <w:t>base</w:t>
      </w:r>
      <w:r w:rsidRPr="009A5D82">
        <w:rPr>
          <w:rFonts w:ascii="Consolas" w:hAnsi="Consolas" w:cs="Consolas"/>
          <w:color w:val="000000"/>
          <w:sz w:val="19"/>
          <w:szCs w:val="19"/>
        </w:rPr>
        <w:t>(options)</w:t>
      </w:r>
    </w:p>
    <w:p w14:paraId="4EA407CC" w14:textId="77777777" w:rsidR="00033E2F" w:rsidRPr="009A5D82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448131" w14:textId="05CBF5E7" w:rsidR="00C659FD" w:rsidRPr="00AA359A" w:rsidRDefault="00033E2F" w:rsidP="00033E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9A5D8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536BD2" w14:textId="77777777" w:rsidR="00395FD6" w:rsidRDefault="00395FD6" w:rsidP="00395FD6">
      <w:pPr>
        <w:pStyle w:val="Paragraphedeliste"/>
        <w:numPr>
          <w:ilvl w:val="0"/>
          <w:numId w:val="24"/>
        </w:numPr>
        <w:spacing w:before="0" w:after="160" w:line="259" w:lineRule="auto"/>
      </w:pPr>
      <w:r>
        <w:t>Ajoutez les références requises entre les projets</w:t>
      </w:r>
    </w:p>
    <w:p w14:paraId="31F57E01" w14:textId="77777777" w:rsidR="009A5D82" w:rsidRDefault="009A5D82" w:rsidP="009A5D82"/>
    <w:p w14:paraId="60C0D6B6" w14:textId="1E378E60" w:rsidR="009A5D82" w:rsidRDefault="009A5D82" w:rsidP="009A5D82">
      <w:pPr>
        <w:pStyle w:val="Titre3"/>
      </w:pPr>
      <w:r>
        <w:t xml:space="preserve">Configurer le repository générique </w:t>
      </w:r>
    </w:p>
    <w:p w14:paraId="6B0F845A" w14:textId="39DA1D67" w:rsidR="001643F3" w:rsidRPr="00DF716D" w:rsidRDefault="001643F3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Créez un dossier </w:t>
      </w:r>
      <w:r w:rsidRPr="00DF716D">
        <w:rPr>
          <w:b/>
          <w:bCs/>
        </w:rPr>
        <w:t>Repository</w:t>
      </w:r>
      <w:r w:rsidR="00DF716D" w:rsidRPr="00DF716D">
        <w:t xml:space="preserve"> </w:t>
      </w:r>
      <w:r w:rsidR="00DF716D">
        <w:t xml:space="preserve">et un sous dossier </w:t>
      </w:r>
      <w:r w:rsidR="00DF716D" w:rsidRPr="00DF716D">
        <w:rPr>
          <w:b/>
          <w:bCs/>
        </w:rPr>
        <w:t>I</w:t>
      </w:r>
      <w:r w:rsidR="00395FD6">
        <w:rPr>
          <w:b/>
          <w:bCs/>
        </w:rPr>
        <w:t>R</w:t>
      </w:r>
      <w:r w:rsidR="00DF716D" w:rsidRPr="00DF716D">
        <w:rPr>
          <w:b/>
          <w:bCs/>
        </w:rPr>
        <w:t>epository</w:t>
      </w:r>
    </w:p>
    <w:p w14:paraId="2BFD1874" w14:textId="742686AB" w:rsidR="00DF716D" w:rsidRDefault="00395FD6" w:rsidP="00395FD6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un interface public</w:t>
      </w:r>
      <w:r w:rsidR="005C1878">
        <w:t xml:space="preserve"> appelé </w:t>
      </w:r>
      <w:r w:rsidR="005C1878" w:rsidRPr="005C1878">
        <w:rPr>
          <w:b/>
          <w:bCs/>
        </w:rPr>
        <w:t>IRepository</w:t>
      </w:r>
      <w:r>
        <w:t xml:space="preserve"> dans</w:t>
      </w:r>
      <w:r w:rsidR="005C1878">
        <w:t xml:space="preserve"> le dossier</w:t>
      </w:r>
      <w:r>
        <w:t xml:space="preserve"> </w:t>
      </w:r>
      <w:r w:rsidRPr="005C1878">
        <w:rPr>
          <w:b/>
          <w:bCs/>
        </w:rPr>
        <w:t>IRepository</w:t>
      </w:r>
      <w:r>
        <w:t xml:space="preserve"> </w:t>
      </w:r>
    </w:p>
    <w:p w14:paraId="7E1AC26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8000"/>
          <w:sz w:val="19"/>
          <w:szCs w:val="19"/>
        </w:rPr>
        <w:t>// Ce doit être une interface générique &lt;T&gt; (T pour s'adapter au type d'objet classe ) publique</w:t>
      </w:r>
    </w:p>
    <w:p w14:paraId="63A1AF3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public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interface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IRepository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&lt;</w:t>
      </w:r>
      <w:r w:rsidRPr="00166867">
        <w:rPr>
          <w:rFonts w:ascii="Consolas" w:hAnsi="Consolas" w:cs="Consolas"/>
          <w:color w:val="2B91AF"/>
          <w:sz w:val="19"/>
          <w:szCs w:val="19"/>
          <w:lang w:val="en-CA"/>
        </w:rPr>
        <w:t>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where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T :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class</w:t>
      </w:r>
    </w:p>
    <w:p w14:paraId="4CCB5567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{</w:t>
      </w:r>
    </w:p>
    <w:p w14:paraId="2F981F6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</w:rPr>
        <w:t>// Les méthodes devant être implantées dans les repositories</w:t>
      </w:r>
    </w:p>
    <w:p w14:paraId="79F92A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6DC7A8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T Get(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int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id);</w:t>
      </w:r>
    </w:p>
    <w:p w14:paraId="3356317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CB5601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IEnumerable&lt;T&gt; GetAll(</w:t>
      </w:r>
    </w:p>
    <w:p w14:paraId="2533A6A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98DF24B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  Func&lt;IQueryable&lt;T&gt;, IOrderedQueryable&lt;T&gt;&gt; orderBy = </w:t>
      </w:r>
      <w:r w:rsidRPr="00166867">
        <w:rPr>
          <w:rFonts w:ascii="Consolas" w:hAnsi="Consolas" w:cs="Consolas"/>
          <w:color w:val="0000FF"/>
          <w:sz w:val="19"/>
          <w:szCs w:val="19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</w:rPr>
        <w:t>,</w:t>
      </w:r>
    </w:p>
    <w:p w14:paraId="659510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22B8DF40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295955F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6343DC0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3D5C65E3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1CBD868A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8000"/>
          <w:sz w:val="19"/>
          <w:szCs w:val="19"/>
          <w:lang w:val="en-CA"/>
        </w:rPr>
        <w:t>// Retourne le 1er seulement</w:t>
      </w:r>
    </w:p>
    <w:p w14:paraId="2DDF2424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T FirstOrDefault(</w:t>
      </w:r>
    </w:p>
    <w:p w14:paraId="647A41E8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Expression&lt;Func&lt;T,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&gt;&gt; filter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413F5066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string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includeProperties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null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>,</w:t>
      </w:r>
    </w:p>
    <w:p w14:paraId="34FC413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bool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isTracking =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true</w:t>
      </w:r>
    </w:p>
    <w:p w14:paraId="4C5E5429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  );</w:t>
      </w:r>
    </w:p>
    <w:p w14:paraId="59CF94CA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0B8BF8CE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Add(T entity);</w:t>
      </w:r>
    </w:p>
    <w:p w14:paraId="13D4AE23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1292A23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lastRenderedPageBreak/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Remove(T entity);</w:t>
      </w:r>
    </w:p>
    <w:p w14:paraId="03426E1D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26870981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RemoveRange(IEnumerable&lt;T&gt; entity);</w:t>
      </w:r>
    </w:p>
    <w:p w14:paraId="258471D5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650FCC4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  </w:t>
      </w:r>
      <w:r w:rsidRPr="00166867">
        <w:rPr>
          <w:rFonts w:ascii="Consolas" w:hAnsi="Consolas" w:cs="Consolas"/>
          <w:color w:val="0000FF"/>
          <w:sz w:val="19"/>
          <w:szCs w:val="19"/>
          <w:lang w:val="en-CA"/>
        </w:rPr>
        <w:t>void</w:t>
      </w: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Save();</w:t>
      </w:r>
    </w:p>
    <w:p w14:paraId="2A1D6A3C" w14:textId="77777777" w:rsidR="00166867" w:rsidRP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CA"/>
        </w:rPr>
      </w:pPr>
    </w:p>
    <w:p w14:paraId="4581457B" w14:textId="77777777" w:rsidR="00166867" w:rsidRDefault="00166867" w:rsidP="001668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166867">
        <w:rPr>
          <w:rFonts w:ascii="Consolas" w:hAnsi="Consolas" w:cs="Consolas"/>
          <w:color w:val="000000"/>
          <w:sz w:val="19"/>
          <w:szCs w:val="19"/>
          <w:lang w:val="en-CA"/>
        </w:rPr>
        <w:t xml:space="preserve">  }</w:t>
      </w:r>
    </w:p>
    <w:p w14:paraId="38296CD8" w14:textId="59563DD4" w:rsidR="00E80CEB" w:rsidRDefault="00E80CEB" w:rsidP="00AA359A">
      <w:pPr>
        <w:spacing w:before="0" w:after="160" w:line="259" w:lineRule="auto"/>
        <w:ind w:left="360"/>
      </w:pPr>
    </w:p>
    <w:p w14:paraId="1A7AE869" w14:textId="24A05AFD" w:rsidR="005C1878" w:rsidRDefault="005C1878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>Créez un</w:t>
      </w:r>
      <w:r>
        <w:t xml:space="preserve">e classe </w:t>
      </w:r>
      <w:r>
        <w:t>public appelé</w:t>
      </w:r>
      <w:r>
        <w:t>e</w:t>
      </w:r>
      <w:r>
        <w:t xml:space="preserve"> </w:t>
      </w:r>
      <w:r w:rsidRPr="005C1878">
        <w:rPr>
          <w:b/>
          <w:bCs/>
        </w:rPr>
        <w:t>Repository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</w:t>
      </w:r>
      <w:r w:rsidR="00C10AC5">
        <w:t>qui implémente IRepository</w:t>
      </w:r>
    </w:p>
    <w:p w14:paraId="36CF5502" w14:textId="210D52A1" w:rsidR="004A4751" w:rsidRDefault="004A4751" w:rsidP="005C1878">
      <w:pPr>
        <w:pStyle w:val="Paragraphedeliste"/>
        <w:numPr>
          <w:ilvl w:val="0"/>
          <w:numId w:val="26"/>
        </w:numPr>
        <w:spacing w:before="0" w:after="160" w:line="259" w:lineRule="auto"/>
      </w:pPr>
      <w:r>
        <w:t xml:space="preserve">Implémentez l’interface (au besoin référez-vous </w:t>
      </w:r>
      <w:r w:rsidR="00572D3E">
        <w:t>au projet démo)</w:t>
      </w:r>
    </w:p>
    <w:p w14:paraId="2043ABEB" w14:textId="5791FF17" w:rsidR="00C10AC5" w:rsidRDefault="00C10AC5" w:rsidP="000A57B1">
      <w:pPr>
        <w:spacing w:before="0" w:after="160" w:line="259" w:lineRule="auto"/>
        <w:ind w:left="360"/>
      </w:pPr>
    </w:p>
    <w:p w14:paraId="16F3F4D1" w14:textId="712596E5" w:rsidR="00DC1FF9" w:rsidRDefault="00DC1FF9" w:rsidP="00DC1FF9">
      <w:pPr>
        <w:pStyle w:val="Titre3"/>
      </w:pPr>
      <w:r>
        <w:t>Configurer</w:t>
      </w:r>
      <w:r>
        <w:t xml:space="preserve"> le UnitOfWork</w:t>
      </w:r>
      <w:r>
        <w:t xml:space="preserve"> </w:t>
      </w:r>
    </w:p>
    <w:p w14:paraId="516176C9" w14:textId="2192B14D" w:rsidR="00DC1FF9" w:rsidRDefault="00DC1FF9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Créez un interface public appelé </w:t>
      </w:r>
      <w:r w:rsidRPr="005C1878">
        <w:rPr>
          <w:b/>
          <w:bCs/>
        </w:rPr>
        <w:t>I</w:t>
      </w:r>
      <w:r w:rsidR="00242827">
        <w:rPr>
          <w:b/>
          <w:bCs/>
        </w:rPr>
        <w:t>UnitOfWork</w:t>
      </w:r>
      <w:r>
        <w:t xml:space="preserve"> </w:t>
      </w:r>
      <w:r w:rsidR="0060665E">
        <w:t xml:space="preserve">qui implémente l’interface </w:t>
      </w:r>
      <w:r w:rsidR="0060665E">
        <w:rPr>
          <w:b/>
          <w:bCs/>
        </w:rPr>
        <w:t xml:space="preserve">IDiposable </w:t>
      </w:r>
      <w:r>
        <w:t xml:space="preserve">dans le dossier </w:t>
      </w:r>
      <w:r w:rsidRPr="005C1878">
        <w:rPr>
          <w:b/>
          <w:bCs/>
        </w:rPr>
        <w:t>IRepository</w:t>
      </w:r>
      <w:r>
        <w:t xml:space="preserve"> </w:t>
      </w:r>
    </w:p>
    <w:p w14:paraId="13A8885A" w14:textId="53C64102" w:rsidR="00CD3631" w:rsidRDefault="00CD3631" w:rsidP="00DC1FF9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Ajoutez la signature </w:t>
      </w:r>
      <w:r w:rsidR="00AE2CBF">
        <w:t xml:space="preserve">pour </w:t>
      </w:r>
      <w:r w:rsidR="0093079C">
        <w:t>Save()</w:t>
      </w:r>
    </w:p>
    <w:p w14:paraId="3210752D" w14:textId="33EA42F1" w:rsidR="00797E5F" w:rsidRPr="00407130" w:rsidRDefault="00797E5F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 xml:space="preserve">Créez une classe public appelée </w:t>
      </w:r>
      <w:r>
        <w:rPr>
          <w:b/>
          <w:bCs/>
        </w:rPr>
        <w:t>UnitOfWork</w:t>
      </w:r>
      <w:r>
        <w:t xml:space="preserve"> dans le dossier </w:t>
      </w:r>
      <w:r w:rsidRPr="005C1878">
        <w:rPr>
          <w:b/>
          <w:bCs/>
        </w:rPr>
        <w:t>Repository</w:t>
      </w:r>
      <w:r>
        <w:t xml:space="preserve"> qui implémente </w:t>
      </w:r>
      <w:r w:rsidR="00407130" w:rsidRPr="005C1878">
        <w:rPr>
          <w:b/>
          <w:bCs/>
        </w:rPr>
        <w:t>I</w:t>
      </w:r>
      <w:r w:rsidR="00407130">
        <w:rPr>
          <w:b/>
          <w:bCs/>
        </w:rPr>
        <w:t>u</w:t>
      </w:r>
      <w:r w:rsidR="00407130">
        <w:rPr>
          <w:b/>
          <w:bCs/>
        </w:rPr>
        <w:t>nitOfWork</w:t>
      </w:r>
    </w:p>
    <w:p w14:paraId="6AFF67F2" w14:textId="007EC4DC" w:rsidR="00407130" w:rsidRDefault="008B7FB8" w:rsidP="00797E5F">
      <w:pPr>
        <w:pStyle w:val="Paragraphedeliste"/>
        <w:numPr>
          <w:ilvl w:val="0"/>
          <w:numId w:val="27"/>
        </w:numPr>
        <w:spacing w:before="0" w:after="160" w:line="259" w:lineRule="auto"/>
      </w:pPr>
      <w:r>
        <w:t>Liez le UnitOfWork au DbContext</w:t>
      </w:r>
    </w:p>
    <w:p w14:paraId="5BF3290E" w14:textId="77777777" w:rsidR="005C1878" w:rsidRPr="00AA359A" w:rsidRDefault="005C1878" w:rsidP="00AA359A">
      <w:pPr>
        <w:spacing w:before="0" w:after="160" w:line="259" w:lineRule="auto"/>
        <w:ind w:left="360"/>
      </w:pPr>
    </w:p>
    <w:p w14:paraId="09E6B564" w14:textId="750D4DD0" w:rsidR="00491566" w:rsidRDefault="00491566" w:rsidP="00491566">
      <w:pPr>
        <w:pStyle w:val="Titre2"/>
      </w:pPr>
      <w:r>
        <w:t>Créer le projet pour le Modèle de données</w:t>
      </w:r>
    </w:p>
    <w:p w14:paraId="1A6F0812" w14:textId="1E11F489" w:rsidR="00491566" w:rsidRDefault="00BD13D6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Créez un projet </w:t>
      </w:r>
      <w:r w:rsidR="007D7941">
        <w:t>de type librairie de classe Net Core</w:t>
      </w:r>
    </w:p>
    <w:p w14:paraId="6196756E" w14:textId="77777777" w:rsidR="00A952C2" w:rsidRDefault="007D7941" w:rsidP="00491566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Insallez le</w:t>
      </w:r>
      <w:r w:rsidR="00A952C2">
        <w:t>s</w:t>
      </w:r>
      <w:r>
        <w:t xml:space="preserve"> package</w:t>
      </w:r>
      <w:r w:rsidR="00A952C2">
        <w:t>s :</w:t>
      </w:r>
    </w:p>
    <w:p w14:paraId="31DEE325" w14:textId="5941E5DE" w:rsidR="007D7941" w:rsidRPr="00A20DC8" w:rsidRDefault="007D7941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>
        <w:t xml:space="preserve"> </w:t>
      </w:r>
      <w:r w:rsidR="00A952C2" w:rsidRPr="00A952C2">
        <w:rPr>
          <w:rFonts w:ascii="Consolas" w:hAnsi="Consolas" w:cs="Consolas"/>
          <w:color w:val="000000"/>
          <w:sz w:val="19"/>
          <w:szCs w:val="19"/>
        </w:rPr>
        <w:t>Microsoft.EntityFrameworkCore</w:t>
      </w:r>
    </w:p>
    <w:p w14:paraId="501C60F2" w14:textId="6BC001F2" w:rsidR="00A20DC8" w:rsidRPr="00A952C2" w:rsidRDefault="00A20DC8" w:rsidP="00A952C2">
      <w:pPr>
        <w:pStyle w:val="Paragraphedeliste"/>
        <w:numPr>
          <w:ilvl w:val="1"/>
          <w:numId w:val="23"/>
        </w:numPr>
        <w:spacing w:before="0" w:after="160" w:line="259" w:lineRule="auto"/>
      </w:pPr>
      <w:r w:rsidRPr="001D1F00">
        <w:rPr>
          <w:rFonts w:ascii="Consolas" w:hAnsi="Consolas" w:cs="Consolas"/>
          <w:color w:val="000000"/>
          <w:sz w:val="19"/>
          <w:szCs w:val="19"/>
          <w:lang w:val="en-US"/>
        </w:rPr>
        <w:t>Microsoft.AspNetCore.Mvc.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ViewFeatures</w:t>
      </w:r>
    </w:p>
    <w:p w14:paraId="08F15D12" w14:textId="77777777" w:rsidR="008E2F60" w:rsidRDefault="008E2F60" w:rsidP="00584D0A">
      <w:pPr>
        <w:pStyle w:val="Paragraphedeliste"/>
        <w:spacing w:before="0" w:after="160" w:line="259" w:lineRule="auto"/>
      </w:pPr>
    </w:p>
    <w:p w14:paraId="1CAF6E59" w14:textId="76DD7E97" w:rsidR="00805243" w:rsidRPr="000C4172" w:rsidRDefault="00805243" w:rsidP="00805243">
      <w:pPr>
        <w:pStyle w:val="Titre2"/>
      </w:pPr>
      <w:r>
        <w:t>Cré</w:t>
      </w:r>
      <w:r w:rsidR="00B84D75">
        <w:t>er les areas</w:t>
      </w:r>
    </w:p>
    <w:p w14:paraId="7B3650FD" w14:textId="7E0ED2B1" w:rsidR="002453B3" w:rsidRDefault="003E504F" w:rsidP="0080524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Au niveau du projet</w:t>
      </w:r>
      <w:r w:rsidR="00E45171">
        <w:t xml:space="preserve"> MVC</w:t>
      </w:r>
      <w:r>
        <w:t xml:space="preserve">, créez </w:t>
      </w:r>
      <w:r w:rsidR="002453B3">
        <w:t xml:space="preserve">la hiérarchie de dossiers </w:t>
      </w:r>
      <w:r w:rsidR="00E45171">
        <w:t xml:space="preserve">pour les areas en fonction </w:t>
      </w:r>
      <w:r w:rsidR="00AA38C3">
        <w:t>du contexte.</w:t>
      </w:r>
    </w:p>
    <w:p w14:paraId="4ED1018A" w14:textId="5EF348CA" w:rsidR="003A7B1C" w:rsidRDefault="00AA38C3" w:rsidP="00AA38C3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D</w:t>
      </w:r>
      <w:r w:rsidR="00590B2B">
        <w:t xml:space="preserve">ans </w:t>
      </w:r>
      <w:r w:rsidR="005F3B48">
        <w:t xml:space="preserve">le </w:t>
      </w:r>
      <w:r w:rsidR="006B19D4">
        <w:t>area du client (</w:t>
      </w:r>
      <w:r w:rsidR="0046447C">
        <w:t>nom que vous lui avez donné)</w:t>
      </w:r>
      <w:r w:rsidR="005F3B48">
        <w:t xml:space="preserve">, déplacez </w:t>
      </w:r>
      <w:r w:rsidR="00BB02A6">
        <w:t xml:space="preserve">le HomeController et les views </w:t>
      </w:r>
      <w:r>
        <w:t xml:space="preserve">Home </w:t>
      </w:r>
      <w:r w:rsidR="00BB02A6">
        <w:t>Index et Privacy</w:t>
      </w:r>
    </w:p>
    <w:p w14:paraId="7A2A6B03" w14:textId="63F014C0" w:rsidR="00231931" w:rsidRDefault="00F71568" w:rsidP="00F71568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Modifiez le rooting</w:t>
      </w:r>
      <w:r w:rsidR="006B19D4">
        <w:t xml:space="preserve"> path par défaut dans le Setup pour qu’il renvoit au Home Index</w:t>
      </w:r>
    </w:p>
    <w:p w14:paraId="0B8D3995" w14:textId="77777777" w:rsidR="001A040D" w:rsidRDefault="001A040D" w:rsidP="001A040D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les références requises entre les projets</w:t>
      </w:r>
    </w:p>
    <w:p w14:paraId="4D1E5EA6" w14:textId="516EF7F0" w:rsidR="00805243" w:rsidRDefault="00805243" w:rsidP="002453B3">
      <w:pPr>
        <w:spacing w:before="0" w:after="160" w:line="259" w:lineRule="auto"/>
        <w:ind w:left="360"/>
      </w:pPr>
    </w:p>
    <w:p w14:paraId="19D43F26" w14:textId="4AD4D3C7" w:rsidR="005442B6" w:rsidRDefault="00261FA3" w:rsidP="005442B6">
      <w:pPr>
        <w:pStyle w:val="Titre1"/>
      </w:pPr>
      <w:r>
        <w:t>Ajouter les fonctionnalités une par une</w:t>
      </w:r>
    </w:p>
    <w:p w14:paraId="7E876174" w14:textId="510E5F55" w:rsidR="005442B6" w:rsidRPr="000C4172" w:rsidRDefault="009025CA" w:rsidP="005442B6">
      <w:pPr>
        <w:pStyle w:val="Titre2"/>
      </w:pPr>
      <w:r>
        <w:t>Ajouter une fonctionnalité</w:t>
      </w:r>
    </w:p>
    <w:p w14:paraId="72A4DF72" w14:textId="55D9E93F" w:rsidR="00AF064C" w:rsidRDefault="00AF064C" w:rsidP="009E264A">
      <w:pPr>
        <w:spacing w:before="0" w:after="160" w:line="259" w:lineRule="auto"/>
        <w:rPr>
          <w:b/>
          <w:bCs/>
        </w:rPr>
      </w:pPr>
      <w:r w:rsidRPr="009E264A">
        <w:rPr>
          <w:b/>
          <w:bCs/>
        </w:rPr>
        <w:t>Pour chaque entit</w:t>
      </w:r>
      <w:r w:rsidR="009E264A" w:rsidRPr="009E264A">
        <w:rPr>
          <w:b/>
          <w:bCs/>
        </w:rPr>
        <w:t>é :</w:t>
      </w:r>
    </w:p>
    <w:p w14:paraId="23D5F6B2" w14:textId="4C002AC3" w:rsidR="00C64E0C" w:rsidRPr="009E264A" w:rsidRDefault="00C64E0C" w:rsidP="00C64E0C">
      <w:pPr>
        <w:spacing w:before="0" w:after="160" w:line="259" w:lineRule="auto"/>
        <w:ind w:firstLine="360"/>
        <w:rPr>
          <w:b/>
          <w:bCs/>
        </w:rPr>
      </w:pPr>
      <w:r>
        <w:rPr>
          <w:b/>
          <w:bCs/>
        </w:rPr>
        <w:t>Modèle :</w:t>
      </w:r>
    </w:p>
    <w:p w14:paraId="292A91B9" w14:textId="405E22EC" w:rsidR="005442B6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Créez</w:t>
      </w:r>
      <w:r w:rsidR="00AF064C">
        <w:t xml:space="preserve"> la </w:t>
      </w:r>
      <w:r w:rsidR="009E264A">
        <w:t>classe dans le projet Models</w:t>
      </w:r>
      <w:r>
        <w:t xml:space="preserve"> </w:t>
      </w:r>
    </w:p>
    <w:p w14:paraId="77CD15F4" w14:textId="0C97F224" w:rsidR="001013C4" w:rsidRDefault="001013C4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Copiez les </w:t>
      </w:r>
      <w:r w:rsidR="008A0548">
        <w:t>propriétés de départ (fichiers complémentaires)</w:t>
      </w:r>
    </w:p>
    <w:p w14:paraId="3C3114FD" w14:textId="4B5E1DA3" w:rsidR="008A0548" w:rsidRDefault="008A0548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les annotations requises</w:t>
      </w:r>
    </w:p>
    <w:p w14:paraId="74A3D90B" w14:textId="3D754DDD" w:rsidR="007F70F2" w:rsidRDefault="007F70F2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une migration</w:t>
      </w:r>
      <w:r w:rsidR="006A6FD1">
        <w:t>-update database</w:t>
      </w:r>
    </w:p>
    <w:p w14:paraId="061E5698" w14:textId="77777777" w:rsidR="00C64E0C" w:rsidRDefault="00C64E0C">
      <w:pPr>
        <w:rPr>
          <w:b/>
          <w:bCs/>
        </w:rPr>
      </w:pPr>
      <w:r>
        <w:rPr>
          <w:b/>
          <w:bCs/>
        </w:rPr>
        <w:br w:type="page"/>
      </w:r>
    </w:p>
    <w:p w14:paraId="5838EBA7" w14:textId="54E8E822" w:rsidR="00C64E0C" w:rsidRPr="00C64E0C" w:rsidRDefault="00C64E0C" w:rsidP="00C64E0C">
      <w:pPr>
        <w:spacing w:before="0" w:after="160" w:line="259" w:lineRule="auto"/>
        <w:ind w:left="360"/>
        <w:rPr>
          <w:b/>
          <w:bCs/>
        </w:rPr>
      </w:pPr>
      <w:r w:rsidRPr="00C64E0C">
        <w:rPr>
          <w:b/>
          <w:bCs/>
        </w:rPr>
        <w:lastRenderedPageBreak/>
        <w:t>Repository Pattern</w:t>
      </w:r>
      <w:r>
        <w:rPr>
          <w:b/>
          <w:bCs/>
        </w:rPr>
        <w:t> :</w:t>
      </w:r>
    </w:p>
    <w:p w14:paraId="1E67C9C7" w14:textId="16236368" w:rsidR="006A6FD1" w:rsidRDefault="006A6FD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un interface public </w:t>
      </w:r>
      <w:r w:rsidR="000F5112">
        <w:t xml:space="preserve">spécifique </w:t>
      </w:r>
      <w:r w:rsidR="00CF1F2F">
        <w:t xml:space="preserve">pour l’entité </w:t>
      </w:r>
      <w:r>
        <w:t>héritant d</w:t>
      </w:r>
      <w:r w:rsidR="00990245">
        <w:t>e l’interface générique</w:t>
      </w:r>
    </w:p>
    <w:p w14:paraId="62624E93" w14:textId="54F036C9" w:rsidR="008C7B21" w:rsidRDefault="008C7B21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dans l’interface la signature pour le Update</w:t>
      </w:r>
    </w:p>
    <w:p w14:paraId="1E7293A4" w14:textId="66A942BA" w:rsidR="008C7B21" w:rsidRDefault="000F5112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Définir une classe de repository spécifique pour la classe, qui hérite de la classe générique et implémente l’interface spécifique</w:t>
      </w:r>
    </w:p>
    <w:p w14:paraId="0671D162" w14:textId="128D1E9B" w:rsidR="00CF1F2F" w:rsidRDefault="00CF1F2F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 xml:space="preserve">Ajoutez dans l’interface </w:t>
      </w:r>
      <w:r w:rsidR="00454710">
        <w:t>IUnitOfWork la propriété du type de l’interface spécifique</w:t>
      </w:r>
    </w:p>
    <w:p w14:paraId="4ADBD848" w14:textId="5ADD306C" w:rsidR="00454710" w:rsidRPr="001F0606" w:rsidRDefault="00F02105" w:rsidP="009025CA">
      <w:pPr>
        <w:pStyle w:val="Paragraphedeliste"/>
        <w:numPr>
          <w:ilvl w:val="0"/>
          <w:numId w:val="29"/>
        </w:numPr>
        <w:spacing w:before="0" w:after="160" w:line="259" w:lineRule="auto"/>
      </w:pPr>
      <w:r>
        <w:t>Ajoutez le code nécessaire à la création d</w:t>
      </w:r>
      <w:r w:rsidR="00BA50C0">
        <w:t>u repository spécifique</w:t>
      </w:r>
    </w:p>
    <w:sectPr w:rsidR="00454710" w:rsidRPr="001F0606" w:rsidSect="000440BA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EE50C" w14:textId="77777777" w:rsidR="005306F0" w:rsidRDefault="005306F0" w:rsidP="000440BA">
      <w:r>
        <w:separator/>
      </w:r>
    </w:p>
  </w:endnote>
  <w:endnote w:type="continuationSeparator" w:id="0">
    <w:p w14:paraId="58D69CA3" w14:textId="77777777" w:rsidR="005306F0" w:rsidRDefault="005306F0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6F6ED0B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>
      <w:tab/>
    </w:r>
    <w:r w:rsidR="003455F5">
      <w:t xml:space="preserve"> et Vincent Duval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0BB14" w14:textId="77777777" w:rsidR="005306F0" w:rsidRDefault="005306F0" w:rsidP="000440BA">
      <w:r>
        <w:separator/>
      </w:r>
    </w:p>
  </w:footnote>
  <w:footnote w:type="continuationSeparator" w:id="0">
    <w:p w14:paraId="3763D13C" w14:textId="77777777" w:rsidR="005306F0" w:rsidRDefault="005306F0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59D01F81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75FEC">
      <w:t>5W5</w:t>
    </w:r>
    <w:r>
      <w:t xml:space="preserve"> Programmation Web </w:t>
    </w:r>
    <w:r w:rsidR="00C75FEC">
      <w:t>avancée</w:t>
    </w:r>
    <w:r>
      <w:tab/>
    </w:r>
    <w:r>
      <w:tab/>
      <w:t xml:space="preserve">Laboratoire </w:t>
    </w:r>
    <w:r w:rsidR="003455F5">
      <w:t>semaine 0</w:t>
    </w:r>
    <w:r w:rsidR="00050A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C7D1D"/>
    <w:multiLevelType w:val="hybridMultilevel"/>
    <w:tmpl w:val="1902B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D42F0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84315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97842"/>
    <w:multiLevelType w:val="hybridMultilevel"/>
    <w:tmpl w:val="BA249D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925F7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C46D0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55B05"/>
    <w:multiLevelType w:val="hybridMultilevel"/>
    <w:tmpl w:val="2C24D8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3A5289"/>
    <w:multiLevelType w:val="hybridMultilevel"/>
    <w:tmpl w:val="A4B66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65A1D"/>
    <w:multiLevelType w:val="multilevel"/>
    <w:tmpl w:val="BDDE8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F324F8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07D3B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93549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307AB"/>
    <w:multiLevelType w:val="hybridMultilevel"/>
    <w:tmpl w:val="C262CF5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D6396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15B97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7208F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E46DE"/>
    <w:multiLevelType w:val="hybridMultilevel"/>
    <w:tmpl w:val="E70072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A3F0D"/>
    <w:multiLevelType w:val="hybridMultilevel"/>
    <w:tmpl w:val="33EE8E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B3810"/>
    <w:multiLevelType w:val="hybridMultilevel"/>
    <w:tmpl w:val="47CCC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B42BA7"/>
    <w:multiLevelType w:val="hybridMultilevel"/>
    <w:tmpl w:val="5B52E5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6C792C5F"/>
    <w:multiLevelType w:val="hybridMultilevel"/>
    <w:tmpl w:val="A03CBF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51C1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52AEC"/>
    <w:multiLevelType w:val="hybridMultilevel"/>
    <w:tmpl w:val="C212BC4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BAC3DF4"/>
    <w:multiLevelType w:val="hybridMultilevel"/>
    <w:tmpl w:val="0DA4C8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965913"/>
    <w:multiLevelType w:val="hybridMultilevel"/>
    <w:tmpl w:val="7110FD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956F0"/>
    <w:multiLevelType w:val="hybridMultilevel"/>
    <w:tmpl w:val="0F00DD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</w:num>
  <w:num w:numId="2">
    <w:abstractNumId w:val="24"/>
  </w:num>
  <w:num w:numId="3">
    <w:abstractNumId w:val="16"/>
  </w:num>
  <w:num w:numId="4">
    <w:abstractNumId w:val="10"/>
  </w:num>
  <w:num w:numId="5">
    <w:abstractNumId w:val="3"/>
  </w:num>
  <w:num w:numId="6">
    <w:abstractNumId w:val="25"/>
  </w:num>
  <w:num w:numId="7">
    <w:abstractNumId w:val="20"/>
  </w:num>
  <w:num w:numId="8">
    <w:abstractNumId w:val="0"/>
  </w:num>
  <w:num w:numId="9">
    <w:abstractNumId w:val="13"/>
  </w:num>
  <w:num w:numId="10">
    <w:abstractNumId w:val="23"/>
  </w:num>
  <w:num w:numId="11">
    <w:abstractNumId w:val="18"/>
  </w:num>
  <w:num w:numId="12">
    <w:abstractNumId w:val="17"/>
  </w:num>
  <w:num w:numId="13">
    <w:abstractNumId w:val="2"/>
  </w:num>
  <w:num w:numId="14">
    <w:abstractNumId w:val="26"/>
  </w:num>
  <w:num w:numId="15">
    <w:abstractNumId w:val="5"/>
  </w:num>
  <w:num w:numId="16">
    <w:abstractNumId w:val="19"/>
  </w:num>
  <w:num w:numId="17">
    <w:abstractNumId w:val="4"/>
  </w:num>
  <w:num w:numId="18">
    <w:abstractNumId w:val="1"/>
  </w:num>
  <w:num w:numId="19">
    <w:abstractNumId w:val="11"/>
  </w:num>
  <w:num w:numId="20">
    <w:abstractNumId w:val="27"/>
  </w:num>
  <w:num w:numId="21">
    <w:abstractNumId w:val="14"/>
  </w:num>
  <w:num w:numId="22">
    <w:abstractNumId w:val="8"/>
  </w:num>
  <w:num w:numId="23">
    <w:abstractNumId w:val="15"/>
  </w:num>
  <w:num w:numId="24">
    <w:abstractNumId w:val="9"/>
  </w:num>
  <w:num w:numId="25">
    <w:abstractNumId w:val="12"/>
  </w:num>
  <w:num w:numId="26">
    <w:abstractNumId w:val="6"/>
  </w:num>
  <w:num w:numId="27">
    <w:abstractNumId w:val="28"/>
  </w:num>
  <w:num w:numId="28">
    <w:abstractNumId w:val="7"/>
  </w:num>
  <w:num w:numId="29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7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223F6"/>
    <w:rsid w:val="00032506"/>
    <w:rsid w:val="00033E2F"/>
    <w:rsid w:val="000359A7"/>
    <w:rsid w:val="000440BA"/>
    <w:rsid w:val="00050A7F"/>
    <w:rsid w:val="00050D72"/>
    <w:rsid w:val="00053DD8"/>
    <w:rsid w:val="00082260"/>
    <w:rsid w:val="00097EB8"/>
    <w:rsid w:val="000A341C"/>
    <w:rsid w:val="000A57B1"/>
    <w:rsid w:val="000A601C"/>
    <w:rsid w:val="000B0D93"/>
    <w:rsid w:val="000C1240"/>
    <w:rsid w:val="000C2C8B"/>
    <w:rsid w:val="000D0699"/>
    <w:rsid w:val="000E230D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420F9"/>
    <w:rsid w:val="00156BF6"/>
    <w:rsid w:val="001643F3"/>
    <w:rsid w:val="00166867"/>
    <w:rsid w:val="00194084"/>
    <w:rsid w:val="00195EDD"/>
    <w:rsid w:val="001966B2"/>
    <w:rsid w:val="001A040D"/>
    <w:rsid w:val="001B2327"/>
    <w:rsid w:val="001B7F8B"/>
    <w:rsid w:val="001C44A3"/>
    <w:rsid w:val="001F0606"/>
    <w:rsid w:val="001F7F00"/>
    <w:rsid w:val="00203A45"/>
    <w:rsid w:val="0021269E"/>
    <w:rsid w:val="00231931"/>
    <w:rsid w:val="00234C76"/>
    <w:rsid w:val="00242827"/>
    <w:rsid w:val="002453B3"/>
    <w:rsid w:val="00247D88"/>
    <w:rsid w:val="00261FA3"/>
    <w:rsid w:val="00265370"/>
    <w:rsid w:val="002809FB"/>
    <w:rsid w:val="00291FF1"/>
    <w:rsid w:val="002925D9"/>
    <w:rsid w:val="00293877"/>
    <w:rsid w:val="00294642"/>
    <w:rsid w:val="002A01D7"/>
    <w:rsid w:val="002A3B4D"/>
    <w:rsid w:val="002B61D7"/>
    <w:rsid w:val="002C1F4E"/>
    <w:rsid w:val="002C5B90"/>
    <w:rsid w:val="002E0E36"/>
    <w:rsid w:val="002E19E4"/>
    <w:rsid w:val="003044E7"/>
    <w:rsid w:val="0030497F"/>
    <w:rsid w:val="00305784"/>
    <w:rsid w:val="00307985"/>
    <w:rsid w:val="0032156B"/>
    <w:rsid w:val="0033132C"/>
    <w:rsid w:val="00332A8A"/>
    <w:rsid w:val="00341021"/>
    <w:rsid w:val="003455F5"/>
    <w:rsid w:val="00350228"/>
    <w:rsid w:val="00351B98"/>
    <w:rsid w:val="00357123"/>
    <w:rsid w:val="00380FFD"/>
    <w:rsid w:val="00381B3A"/>
    <w:rsid w:val="003875EB"/>
    <w:rsid w:val="003950F1"/>
    <w:rsid w:val="00395FD6"/>
    <w:rsid w:val="003A7B1C"/>
    <w:rsid w:val="003B2F05"/>
    <w:rsid w:val="003B4C01"/>
    <w:rsid w:val="003C3D36"/>
    <w:rsid w:val="003C53EB"/>
    <w:rsid w:val="003C6CC7"/>
    <w:rsid w:val="003E2A4F"/>
    <w:rsid w:val="003E504F"/>
    <w:rsid w:val="003F435A"/>
    <w:rsid w:val="003F6E3B"/>
    <w:rsid w:val="00403EAA"/>
    <w:rsid w:val="004047ED"/>
    <w:rsid w:val="00407130"/>
    <w:rsid w:val="0041099F"/>
    <w:rsid w:val="00420BCF"/>
    <w:rsid w:val="00422562"/>
    <w:rsid w:val="00425320"/>
    <w:rsid w:val="00433FE4"/>
    <w:rsid w:val="00440934"/>
    <w:rsid w:val="00440B8A"/>
    <w:rsid w:val="0044560F"/>
    <w:rsid w:val="00447C97"/>
    <w:rsid w:val="00454710"/>
    <w:rsid w:val="0046447C"/>
    <w:rsid w:val="004716F3"/>
    <w:rsid w:val="004817CE"/>
    <w:rsid w:val="00481CD6"/>
    <w:rsid w:val="00485F7E"/>
    <w:rsid w:val="00491566"/>
    <w:rsid w:val="00497FB0"/>
    <w:rsid w:val="004A190F"/>
    <w:rsid w:val="004A37C8"/>
    <w:rsid w:val="004A4751"/>
    <w:rsid w:val="004B078C"/>
    <w:rsid w:val="004F3061"/>
    <w:rsid w:val="005006AD"/>
    <w:rsid w:val="0050476C"/>
    <w:rsid w:val="00505F12"/>
    <w:rsid w:val="00506C48"/>
    <w:rsid w:val="00516057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71A2"/>
    <w:rsid w:val="005567F4"/>
    <w:rsid w:val="00572D3E"/>
    <w:rsid w:val="00575F75"/>
    <w:rsid w:val="00584D0A"/>
    <w:rsid w:val="005858DC"/>
    <w:rsid w:val="00590320"/>
    <w:rsid w:val="00590B2B"/>
    <w:rsid w:val="0059324B"/>
    <w:rsid w:val="005939C8"/>
    <w:rsid w:val="005961C9"/>
    <w:rsid w:val="005A6A33"/>
    <w:rsid w:val="005B1412"/>
    <w:rsid w:val="005C1878"/>
    <w:rsid w:val="005C18CB"/>
    <w:rsid w:val="005C4BCF"/>
    <w:rsid w:val="005C61BC"/>
    <w:rsid w:val="005D185A"/>
    <w:rsid w:val="005D2792"/>
    <w:rsid w:val="005E4D38"/>
    <w:rsid w:val="005E654C"/>
    <w:rsid w:val="005F3B48"/>
    <w:rsid w:val="005F50AC"/>
    <w:rsid w:val="005F7F3D"/>
    <w:rsid w:val="00601562"/>
    <w:rsid w:val="00602B32"/>
    <w:rsid w:val="006063DA"/>
    <w:rsid w:val="0060665E"/>
    <w:rsid w:val="0061163D"/>
    <w:rsid w:val="00631119"/>
    <w:rsid w:val="00651D50"/>
    <w:rsid w:val="00680FCC"/>
    <w:rsid w:val="006A6FD1"/>
    <w:rsid w:val="006B19D4"/>
    <w:rsid w:val="006C146D"/>
    <w:rsid w:val="006C16DA"/>
    <w:rsid w:val="006C2CB1"/>
    <w:rsid w:val="006D2C0E"/>
    <w:rsid w:val="006E4404"/>
    <w:rsid w:val="006F0627"/>
    <w:rsid w:val="00702AEC"/>
    <w:rsid w:val="00723BE4"/>
    <w:rsid w:val="007244B2"/>
    <w:rsid w:val="007266C4"/>
    <w:rsid w:val="007338FB"/>
    <w:rsid w:val="00735909"/>
    <w:rsid w:val="007542FE"/>
    <w:rsid w:val="00754711"/>
    <w:rsid w:val="007646AA"/>
    <w:rsid w:val="007774B3"/>
    <w:rsid w:val="00793839"/>
    <w:rsid w:val="00793CFF"/>
    <w:rsid w:val="00797E5F"/>
    <w:rsid w:val="007A5116"/>
    <w:rsid w:val="007A7BBE"/>
    <w:rsid w:val="007D7941"/>
    <w:rsid w:val="007E52A8"/>
    <w:rsid w:val="007F2CDC"/>
    <w:rsid w:val="007F6215"/>
    <w:rsid w:val="007F70F2"/>
    <w:rsid w:val="00800EDB"/>
    <w:rsid w:val="00804DB3"/>
    <w:rsid w:val="00805243"/>
    <w:rsid w:val="00812EB0"/>
    <w:rsid w:val="00822DAA"/>
    <w:rsid w:val="008240B8"/>
    <w:rsid w:val="00831C8A"/>
    <w:rsid w:val="00834F25"/>
    <w:rsid w:val="008405BD"/>
    <w:rsid w:val="00841406"/>
    <w:rsid w:val="00852B2F"/>
    <w:rsid w:val="00873ECD"/>
    <w:rsid w:val="00891549"/>
    <w:rsid w:val="00896A40"/>
    <w:rsid w:val="008A0455"/>
    <w:rsid w:val="008A0548"/>
    <w:rsid w:val="008A686A"/>
    <w:rsid w:val="008A7602"/>
    <w:rsid w:val="008B66F7"/>
    <w:rsid w:val="008B7FB8"/>
    <w:rsid w:val="008C12EE"/>
    <w:rsid w:val="008C7B21"/>
    <w:rsid w:val="008D216A"/>
    <w:rsid w:val="008D7230"/>
    <w:rsid w:val="008E2F60"/>
    <w:rsid w:val="008E73D1"/>
    <w:rsid w:val="008F2F39"/>
    <w:rsid w:val="009025CA"/>
    <w:rsid w:val="00911965"/>
    <w:rsid w:val="009139F8"/>
    <w:rsid w:val="00923F50"/>
    <w:rsid w:val="00924998"/>
    <w:rsid w:val="00925E82"/>
    <w:rsid w:val="0092711E"/>
    <w:rsid w:val="0093079C"/>
    <w:rsid w:val="00936634"/>
    <w:rsid w:val="00955247"/>
    <w:rsid w:val="00990245"/>
    <w:rsid w:val="00993C98"/>
    <w:rsid w:val="009A4B20"/>
    <w:rsid w:val="009A5741"/>
    <w:rsid w:val="009A5D82"/>
    <w:rsid w:val="009A5F99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69D9"/>
    <w:rsid w:val="00A20DC8"/>
    <w:rsid w:val="00A315D4"/>
    <w:rsid w:val="00A31E4F"/>
    <w:rsid w:val="00A43665"/>
    <w:rsid w:val="00A45B80"/>
    <w:rsid w:val="00A53F39"/>
    <w:rsid w:val="00A811FF"/>
    <w:rsid w:val="00A952C2"/>
    <w:rsid w:val="00A971AE"/>
    <w:rsid w:val="00AA359A"/>
    <w:rsid w:val="00AA38C3"/>
    <w:rsid w:val="00AC0EFD"/>
    <w:rsid w:val="00AD0230"/>
    <w:rsid w:val="00AD1202"/>
    <w:rsid w:val="00AD213B"/>
    <w:rsid w:val="00AE00D6"/>
    <w:rsid w:val="00AE2CBF"/>
    <w:rsid w:val="00AF064C"/>
    <w:rsid w:val="00AF124F"/>
    <w:rsid w:val="00AF20AE"/>
    <w:rsid w:val="00B068FE"/>
    <w:rsid w:val="00B07BAA"/>
    <w:rsid w:val="00B07CC6"/>
    <w:rsid w:val="00B1415A"/>
    <w:rsid w:val="00B1520E"/>
    <w:rsid w:val="00B26A20"/>
    <w:rsid w:val="00B363C1"/>
    <w:rsid w:val="00B36ED9"/>
    <w:rsid w:val="00B51B0C"/>
    <w:rsid w:val="00B52024"/>
    <w:rsid w:val="00B549AA"/>
    <w:rsid w:val="00B632B4"/>
    <w:rsid w:val="00B7171D"/>
    <w:rsid w:val="00B72F87"/>
    <w:rsid w:val="00B80B7E"/>
    <w:rsid w:val="00B84D75"/>
    <w:rsid w:val="00B94BA5"/>
    <w:rsid w:val="00BA19E3"/>
    <w:rsid w:val="00BA50C0"/>
    <w:rsid w:val="00BA5A8C"/>
    <w:rsid w:val="00BB01C5"/>
    <w:rsid w:val="00BB02A6"/>
    <w:rsid w:val="00BB65F3"/>
    <w:rsid w:val="00BC15CA"/>
    <w:rsid w:val="00BC3D58"/>
    <w:rsid w:val="00BC5559"/>
    <w:rsid w:val="00BD13D6"/>
    <w:rsid w:val="00BE6EBB"/>
    <w:rsid w:val="00BF2096"/>
    <w:rsid w:val="00C0263C"/>
    <w:rsid w:val="00C10AC5"/>
    <w:rsid w:val="00C12F0B"/>
    <w:rsid w:val="00C12F92"/>
    <w:rsid w:val="00C14309"/>
    <w:rsid w:val="00C165CA"/>
    <w:rsid w:val="00C17FA3"/>
    <w:rsid w:val="00C21E66"/>
    <w:rsid w:val="00C64E0C"/>
    <w:rsid w:val="00C659FD"/>
    <w:rsid w:val="00C707EB"/>
    <w:rsid w:val="00C70847"/>
    <w:rsid w:val="00C71164"/>
    <w:rsid w:val="00C727ED"/>
    <w:rsid w:val="00C75704"/>
    <w:rsid w:val="00C75FEC"/>
    <w:rsid w:val="00C82359"/>
    <w:rsid w:val="00C908B8"/>
    <w:rsid w:val="00CB1CC2"/>
    <w:rsid w:val="00CB26D6"/>
    <w:rsid w:val="00CC0720"/>
    <w:rsid w:val="00CD3631"/>
    <w:rsid w:val="00CD3A68"/>
    <w:rsid w:val="00CD4930"/>
    <w:rsid w:val="00CD5BA3"/>
    <w:rsid w:val="00CF1F2F"/>
    <w:rsid w:val="00D06782"/>
    <w:rsid w:val="00D11500"/>
    <w:rsid w:val="00D26CE9"/>
    <w:rsid w:val="00D26D4A"/>
    <w:rsid w:val="00D32BCA"/>
    <w:rsid w:val="00D331FE"/>
    <w:rsid w:val="00D33AF8"/>
    <w:rsid w:val="00D34B1C"/>
    <w:rsid w:val="00D41233"/>
    <w:rsid w:val="00D4343E"/>
    <w:rsid w:val="00D666DB"/>
    <w:rsid w:val="00D72031"/>
    <w:rsid w:val="00D74F00"/>
    <w:rsid w:val="00D762E0"/>
    <w:rsid w:val="00DB0350"/>
    <w:rsid w:val="00DB0490"/>
    <w:rsid w:val="00DB0EFE"/>
    <w:rsid w:val="00DB5D20"/>
    <w:rsid w:val="00DB6A32"/>
    <w:rsid w:val="00DC1FF9"/>
    <w:rsid w:val="00DC3251"/>
    <w:rsid w:val="00DC3FF0"/>
    <w:rsid w:val="00DD1303"/>
    <w:rsid w:val="00DD2D50"/>
    <w:rsid w:val="00DE77AA"/>
    <w:rsid w:val="00DF1AB4"/>
    <w:rsid w:val="00DF716D"/>
    <w:rsid w:val="00E37767"/>
    <w:rsid w:val="00E45171"/>
    <w:rsid w:val="00E64393"/>
    <w:rsid w:val="00E65DD5"/>
    <w:rsid w:val="00E67115"/>
    <w:rsid w:val="00E80CEB"/>
    <w:rsid w:val="00EC0771"/>
    <w:rsid w:val="00EC0A62"/>
    <w:rsid w:val="00ED0E67"/>
    <w:rsid w:val="00ED58FD"/>
    <w:rsid w:val="00EE6B6E"/>
    <w:rsid w:val="00EE722B"/>
    <w:rsid w:val="00EF0745"/>
    <w:rsid w:val="00EF5C1B"/>
    <w:rsid w:val="00F02105"/>
    <w:rsid w:val="00F12D95"/>
    <w:rsid w:val="00F23A0A"/>
    <w:rsid w:val="00F27CE1"/>
    <w:rsid w:val="00F41478"/>
    <w:rsid w:val="00F46218"/>
    <w:rsid w:val="00F46B6A"/>
    <w:rsid w:val="00F67FFC"/>
    <w:rsid w:val="00F71568"/>
    <w:rsid w:val="00F72B75"/>
    <w:rsid w:val="00F76E56"/>
    <w:rsid w:val="00F80BE8"/>
    <w:rsid w:val="00F84345"/>
    <w:rsid w:val="00F90FA2"/>
    <w:rsid w:val="00F9233E"/>
    <w:rsid w:val="00FA245A"/>
    <w:rsid w:val="00FB371F"/>
    <w:rsid w:val="00FB77DE"/>
    <w:rsid w:val="00FD286C"/>
    <w:rsid w:val="00FD6BC1"/>
    <w:rsid w:val="00FD7235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lerieturgeon/A21_5W5_Laboratoires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642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366</cp:revision>
  <dcterms:created xsi:type="dcterms:W3CDTF">2021-08-23T21:44:00Z</dcterms:created>
  <dcterms:modified xsi:type="dcterms:W3CDTF">2021-09-03T15:33:00Z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