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5C217EFB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412EA5">
        <w:t>8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086909F8" w14:textId="77777777" w:rsidR="00EF7F38" w:rsidRDefault="00EF7F38" w:rsidP="00047A7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Champs spéciaux</w:t>
      </w:r>
    </w:p>
    <w:p w14:paraId="407B8917" w14:textId="35103868" w:rsidR="00EF7F38" w:rsidRDefault="00EF7F38" w:rsidP="00047A7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TextAreas</w:t>
      </w:r>
    </w:p>
    <w:p w14:paraId="4A50B6FC" w14:textId="2193E274" w:rsidR="00EF7F38" w:rsidRDefault="0085784A" w:rsidP="00047A7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Gestion de fichiers</w:t>
      </w:r>
    </w:p>
    <w:p w14:paraId="22463EC2" w14:textId="40B024AB" w:rsidR="00163ED2" w:rsidRPr="00163ED2" w:rsidRDefault="00163ED2" w:rsidP="00047A7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63ED2">
        <w:rPr>
          <w:rFonts w:ascii="Calibri" w:eastAsia="Times New Roman" w:hAnsi="Calibri" w:cs="Calibri"/>
          <w:sz w:val="22"/>
          <w:szCs w:val="22"/>
        </w:rPr>
        <w:t>Authentification</w:t>
      </w:r>
    </w:p>
    <w:p w14:paraId="7BE24C19" w14:textId="77777777" w:rsidR="00163ED2" w:rsidRPr="00163ED2" w:rsidRDefault="00163ED2" w:rsidP="00047A7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63ED2">
        <w:rPr>
          <w:rFonts w:ascii="Calibri" w:eastAsia="Times New Roman" w:hAnsi="Calibri" w:cs="Calibri"/>
          <w:sz w:val="22"/>
          <w:szCs w:val="22"/>
        </w:rPr>
        <w:t>MS Identity</w:t>
      </w:r>
    </w:p>
    <w:p w14:paraId="782E273B" w14:textId="0230AB3E" w:rsidR="00163ED2" w:rsidRPr="00163ED2" w:rsidRDefault="00163ED2" w:rsidP="00047A7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163ED2">
        <w:rPr>
          <w:rFonts w:ascii="Calibri" w:eastAsia="Times New Roman" w:hAnsi="Calibri" w:cs="Calibri"/>
          <w:sz w:val="22"/>
          <w:szCs w:val="22"/>
        </w:rPr>
        <w:t>Modification de la page Register</w:t>
      </w:r>
    </w:p>
    <w:p w14:paraId="3F420A70" w14:textId="77777777" w:rsidR="00497FB0" w:rsidRDefault="00497FB0" w:rsidP="00497FB0"/>
    <w:p w14:paraId="4F9F950D" w14:textId="1558CEAE" w:rsidR="000E7516" w:rsidRDefault="000223F6" w:rsidP="000E7516">
      <w:pPr>
        <w:pStyle w:val="Titre1"/>
      </w:pPr>
      <w:r>
        <w:t xml:space="preserve">Créer </w:t>
      </w:r>
      <w:r w:rsidR="00FB3AC3">
        <w:t>la branche</w:t>
      </w:r>
      <w:r w:rsidR="00F46B6A">
        <w:t xml:space="preserve"> pour les laboratoires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0580F0A2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6F7F41" w:rsidRPr="00FB3AC3">
        <w:rPr>
          <w:rFonts w:ascii="Calibri" w:hAnsi="Calibri" w:cs="Calibri"/>
          <w:b/>
          <w:color w:val="000000"/>
          <w:sz w:val="22"/>
          <w:szCs w:val="22"/>
        </w:rPr>
        <w:t>S0</w:t>
      </w:r>
      <w:r w:rsidR="0069598B" w:rsidRPr="00FB3AC3">
        <w:rPr>
          <w:rFonts w:ascii="Calibri" w:hAnsi="Calibri" w:cs="Calibri"/>
          <w:b/>
          <w:color w:val="000000"/>
          <w:sz w:val="22"/>
          <w:szCs w:val="22"/>
        </w:rPr>
        <w:t>8_Authentification</w:t>
      </w:r>
      <w:r w:rsidR="00FB3AC3" w:rsidRPr="00FB3AC3">
        <w:rPr>
          <w:rFonts w:ascii="Calibri" w:hAnsi="Calibri" w:cs="Calibri"/>
          <w:b/>
          <w:bCs/>
          <w:color w:val="000000"/>
          <w:sz w:val="22"/>
          <w:szCs w:val="22"/>
        </w:rPr>
        <w:t>_ChampsSpeciaux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5232E815" w:rsidR="000E7516" w:rsidRDefault="000E7516" w:rsidP="00584D0A">
      <w:pPr>
        <w:pStyle w:val="Paragraphedeliste"/>
        <w:spacing w:before="0" w:after="160" w:line="259" w:lineRule="auto"/>
      </w:pPr>
    </w:p>
    <w:p w14:paraId="0841EA2C" w14:textId="77777777" w:rsidR="00FB3AC3" w:rsidRDefault="00FB3AC3" w:rsidP="00FB3AC3"/>
    <w:p w14:paraId="0B4127EF" w14:textId="77777777" w:rsidR="00D25690" w:rsidRDefault="00D25690" w:rsidP="00D25690">
      <w:pPr>
        <w:pStyle w:val="Titre1"/>
      </w:pPr>
      <w:r>
        <w:t>Ajouter des icônes aux boutons</w:t>
      </w:r>
    </w:p>
    <w:p w14:paraId="5DA5AE2D" w14:textId="77777777" w:rsidR="00D25690" w:rsidRPr="000C4172" w:rsidRDefault="00D25690" w:rsidP="00D25690">
      <w:pPr>
        <w:pStyle w:val="Titre2"/>
      </w:pPr>
      <w:r>
        <w:t>Installer la librairie FOnt Awesome</w:t>
      </w:r>
    </w:p>
    <w:p w14:paraId="3817D096" w14:textId="77777777" w:rsidR="00D25690" w:rsidRDefault="00D25690" w:rsidP="00047A7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0" w:history="1">
        <w:r w:rsidRPr="000D4BFF">
          <w:rPr>
            <w:rStyle w:val="Lienhypertexte"/>
          </w:rPr>
          <w:t>Font Awesome</w:t>
        </w:r>
      </w:hyperlink>
    </w:p>
    <w:p w14:paraId="04A9D4FA" w14:textId="77777777" w:rsidR="00D25690" w:rsidRDefault="00D25690" w:rsidP="00047A7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025C1D11" w14:textId="77777777" w:rsidR="00D25690" w:rsidRDefault="00D25690" w:rsidP="00047A7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22D3C907" w14:textId="77777777" w:rsidR="00D25690" w:rsidRDefault="00D25690" w:rsidP="00047A7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le dossier </w:t>
      </w:r>
      <w:r w:rsidRPr="00281B1A">
        <w:rPr>
          <w:b/>
          <w:bCs/>
        </w:rPr>
        <w:t>root/</w:t>
      </w:r>
      <w:r>
        <w:rPr>
          <w:b/>
          <w:bCs/>
        </w:rPr>
        <w:t xml:space="preserve"> </w:t>
      </w:r>
      <w:r>
        <w:t>et standardiser le nom du dossier. ATTENTION aux sous-dossiers inutiles</w:t>
      </w:r>
    </w:p>
    <w:p w14:paraId="31D3DFB2" w14:textId="77777777" w:rsidR="00D25690" w:rsidRPr="00FE362D" w:rsidRDefault="00D25690" w:rsidP="00047A7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28398B74" w14:textId="77777777" w:rsidR="00D25690" w:rsidRPr="006306F7" w:rsidRDefault="00D25690" w:rsidP="00D25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42A7A82C" w14:textId="77777777" w:rsidR="00D25690" w:rsidRPr="006306F7" w:rsidRDefault="00D25690" w:rsidP="00D25690">
      <w:pPr>
        <w:spacing w:before="0" w:after="160" w:line="259" w:lineRule="auto"/>
        <w:ind w:left="360"/>
        <w:rPr>
          <w:lang w:val="en-CA"/>
        </w:rPr>
      </w:pPr>
    </w:p>
    <w:p w14:paraId="34EB8151" w14:textId="77777777" w:rsidR="00D25690" w:rsidRPr="006306F7" w:rsidRDefault="00D25690" w:rsidP="00D25690">
      <w:pPr>
        <w:spacing w:before="0" w:after="160" w:line="259" w:lineRule="auto"/>
        <w:rPr>
          <w:lang w:val="en-CA"/>
        </w:rPr>
      </w:pPr>
    </w:p>
    <w:p w14:paraId="49CCD864" w14:textId="77777777" w:rsidR="00D25690" w:rsidRPr="000C4172" w:rsidRDefault="00D25690" w:rsidP="00D25690">
      <w:pPr>
        <w:pStyle w:val="Titre2"/>
      </w:pPr>
      <w:r>
        <w:t>Ajouter les icônes aux boutons</w:t>
      </w:r>
    </w:p>
    <w:p w14:paraId="5296579B" w14:textId="4AF75AF7" w:rsidR="00D25690" w:rsidRDefault="00D25690" w:rsidP="00047A7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boutons du site à l’aide de mots clés :</w:t>
      </w:r>
    </w:p>
    <w:p w14:paraId="6CABC8FF" w14:textId="77777777" w:rsidR="00D25690" w:rsidRPr="00386118" w:rsidRDefault="00D25690" w:rsidP="00047A7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54AC9DD" w14:textId="77777777" w:rsidR="00D25690" w:rsidRDefault="00D25690" w:rsidP="00047A7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712ED410" w14:textId="57ACFAB6" w:rsidR="00D25690" w:rsidRDefault="00D25690" w:rsidP="00047A7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221AEEF6" w14:textId="0E699B43" w:rsidR="00635B01" w:rsidRDefault="00635B01" w:rsidP="00047A7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Delete : Delete</w:t>
      </w:r>
    </w:p>
    <w:p w14:paraId="0476118A" w14:textId="65D2AE38" w:rsidR="00635B01" w:rsidRDefault="00635B01" w:rsidP="00047A7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Details</w:t>
      </w:r>
    </w:p>
    <w:p w14:paraId="5E728FE8" w14:textId="01D9BF39" w:rsidR="00F33F66" w:rsidRDefault="00F33F66" w:rsidP="00047A7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Etc..</w:t>
      </w:r>
    </w:p>
    <w:p w14:paraId="2C8A4D2B" w14:textId="77777777" w:rsidR="00D25690" w:rsidRDefault="00D25690" w:rsidP="00047A7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50BF3F11" w14:textId="77777777" w:rsidR="00D25690" w:rsidRDefault="00D25690" w:rsidP="00047A7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53E33DD9" w14:textId="23A56442" w:rsidR="00D25690" w:rsidRDefault="00D25690" w:rsidP="00047A7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lastRenderedPageBreak/>
        <w:t xml:space="preserve">Dans </w:t>
      </w:r>
      <w:r>
        <w:t xml:space="preserve">les views </w:t>
      </w:r>
      <w:r w:rsidRPr="00372790">
        <w:t>Home Index</w:t>
      </w:r>
      <w:r>
        <w:t>, Create et Edit</w:t>
      </w:r>
      <w:r w:rsidR="00635B01">
        <w:t>, Upsert, Delete</w:t>
      </w:r>
      <w:r w:rsidR="008430B8">
        <w:t>, etc</w:t>
      </w:r>
      <w:r w:rsidRPr="00372790">
        <w:t>, collez</w:t>
      </w:r>
      <w:r>
        <w:t xml:space="preserve"> le HTML avant le texte du bouton et ajoutez un espace </w:t>
      </w:r>
      <w:r w:rsidRPr="00E81E2C">
        <w:t>&amp;nbsp;</w:t>
      </w:r>
    </w:p>
    <w:p w14:paraId="4FC8A365" w14:textId="05DF3E4B" w:rsidR="00D25690" w:rsidRPr="006306F7" w:rsidRDefault="00D25690" w:rsidP="00D25690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5F31334E" w14:textId="77777777" w:rsidR="00D25690" w:rsidRPr="00C248BF" w:rsidRDefault="00D25690" w:rsidP="00D25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7D8A1A76" w14:textId="77777777" w:rsidR="00D25690" w:rsidRPr="00C248BF" w:rsidRDefault="00D25690" w:rsidP="00D25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36262CFC" w14:textId="77777777" w:rsidR="00D25690" w:rsidRPr="00C248BF" w:rsidRDefault="00D25690" w:rsidP="00D25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986B2DE" w14:textId="71EA6493" w:rsidR="00FB3AC3" w:rsidRDefault="00FB3AC3" w:rsidP="00FB3AC3">
      <w:pPr>
        <w:pStyle w:val="Paragraphedeliste"/>
        <w:spacing w:before="0" w:after="160" w:line="259" w:lineRule="auto"/>
        <w:rPr>
          <w:lang w:val="en-CA"/>
        </w:rPr>
      </w:pPr>
    </w:p>
    <w:p w14:paraId="482145CD" w14:textId="29986D73" w:rsidR="00911A16" w:rsidRPr="00E253D5" w:rsidRDefault="00911A16" w:rsidP="00E253D5">
      <w:pPr>
        <w:spacing w:before="0" w:after="160" w:line="259" w:lineRule="auto"/>
      </w:pPr>
    </w:p>
    <w:p w14:paraId="4683ACF5" w14:textId="77777777" w:rsidR="001642B5" w:rsidRDefault="001642B5" w:rsidP="001642B5">
      <w:pPr>
        <w:pStyle w:val="Titre1"/>
      </w:pPr>
      <w:r>
        <w:t>implanter un text Area</w:t>
      </w:r>
    </w:p>
    <w:p w14:paraId="760DF720" w14:textId="2B89BF04" w:rsidR="00A7144B" w:rsidRDefault="00A7144B" w:rsidP="001642B5">
      <w:pPr>
        <w:pStyle w:val="Titre2"/>
      </w:pPr>
      <w:r>
        <w:t>Propriétés visées par TextArea</w:t>
      </w:r>
    </w:p>
    <w:p w14:paraId="5E71D758" w14:textId="74C79BFC" w:rsidR="00A7144B" w:rsidRDefault="00840FC2" w:rsidP="00047A7D">
      <w:pPr>
        <w:pStyle w:val="Paragraphedeliste"/>
        <w:numPr>
          <w:ilvl w:val="0"/>
          <w:numId w:val="8"/>
        </w:numPr>
      </w:pPr>
      <w:r>
        <w:t>Travel : Description</w:t>
      </w:r>
    </w:p>
    <w:p w14:paraId="28B7FB4C" w14:textId="011FE215" w:rsidR="00840FC2" w:rsidRDefault="001E2528" w:rsidP="00047A7D">
      <w:pPr>
        <w:pStyle w:val="Paragraphedeliste"/>
        <w:numPr>
          <w:ilvl w:val="0"/>
          <w:numId w:val="8"/>
        </w:numPr>
      </w:pPr>
      <w:r>
        <w:t>TravelRecommendation : Description</w:t>
      </w:r>
    </w:p>
    <w:p w14:paraId="6CAC6F86" w14:textId="77777777" w:rsidR="00A7144B" w:rsidRPr="00A7144B" w:rsidRDefault="00A7144B" w:rsidP="00A7144B"/>
    <w:p w14:paraId="448F17DC" w14:textId="73574564" w:rsidR="001642B5" w:rsidRPr="000C4172" w:rsidRDefault="001642B5" w:rsidP="001642B5">
      <w:pPr>
        <w:pStyle w:val="Titre2"/>
      </w:pPr>
      <w:r>
        <w:t>Utiliser la librairie Summernote</w:t>
      </w:r>
    </w:p>
    <w:p w14:paraId="40931921" w14:textId="77777777" w:rsidR="001642B5" w:rsidRPr="00342594" w:rsidRDefault="001642B5" w:rsidP="00047A7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1" w:history="1">
        <w:r w:rsidRPr="00357CCE">
          <w:rPr>
            <w:rStyle w:val="Lienhypertexte"/>
          </w:rPr>
          <w:t>Summernote</w:t>
        </w:r>
      </w:hyperlink>
      <w:r>
        <w:t xml:space="preserve">, dans la section </w:t>
      </w:r>
      <w:r w:rsidRPr="00342594">
        <w:rPr>
          <w:b/>
          <w:bCs/>
        </w:rPr>
        <w:t>Include js/css</w:t>
      </w:r>
    </w:p>
    <w:p w14:paraId="6637E865" w14:textId="77777777" w:rsidR="001642B5" w:rsidRDefault="001642B5" w:rsidP="00047A7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>Copiez les link et script</w:t>
      </w:r>
    </w:p>
    <w:p w14:paraId="09DB49A1" w14:textId="77777777" w:rsidR="001642B5" w:rsidRDefault="001642B5" w:rsidP="00047A7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3CA45E49" w14:textId="77777777" w:rsidR="001642B5" w:rsidRDefault="001642B5" w:rsidP="001642B5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08C1E439" w14:textId="77777777" w:rsidR="001642B5" w:rsidRPr="006306F7" w:rsidRDefault="001642B5" w:rsidP="001642B5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115D200C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CA32ED2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B480C8C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6164407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F3CB355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6B8A835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19DB69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5C032309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F63EC94" w14:textId="77777777" w:rsidR="001642B5" w:rsidRPr="00EA4B36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3777E194" w14:textId="77777777" w:rsidR="001642B5" w:rsidRDefault="001642B5" w:rsidP="001642B5">
      <w:pPr>
        <w:spacing w:before="0" w:after="160" w:line="259" w:lineRule="auto"/>
      </w:pPr>
    </w:p>
    <w:p w14:paraId="0D15AF54" w14:textId="77777777" w:rsidR="001642B5" w:rsidRPr="0018772B" w:rsidRDefault="001642B5" w:rsidP="001642B5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13F3E4B6" w14:textId="77777777" w:rsidR="001642B5" w:rsidRPr="006306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E99E0A1" w14:textId="77777777" w:rsidR="001642B5" w:rsidRPr="00A9331D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04B310B" w14:textId="77777777" w:rsidR="001642B5" w:rsidRPr="00A9331D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FA54173" w14:textId="77777777" w:rsidR="001642B5" w:rsidRPr="00A9331D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1CC9313" w14:textId="77777777" w:rsidR="001642B5" w:rsidRPr="00A9331D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032FF84" w14:textId="77777777" w:rsidR="001642B5" w:rsidRPr="00A9331D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7F814CF5" w14:textId="77777777" w:rsidR="001642B5" w:rsidRPr="00A9331D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E724353" w14:textId="77777777" w:rsidR="001642B5" w:rsidRDefault="001642B5" w:rsidP="001642B5">
      <w:pPr>
        <w:spacing w:before="0" w:after="160" w:line="259" w:lineRule="auto"/>
      </w:pPr>
    </w:p>
    <w:p w14:paraId="208D856C" w14:textId="77777777" w:rsidR="001642B5" w:rsidRPr="000C4172" w:rsidRDefault="001642B5" w:rsidP="001642B5">
      <w:pPr>
        <w:pStyle w:val="Titre2"/>
      </w:pPr>
      <w:r>
        <w:t>Mettre en place le textArea</w:t>
      </w:r>
    </w:p>
    <w:p w14:paraId="70443189" w14:textId="36BFB388" w:rsidR="001642B5" w:rsidRDefault="001642B5" w:rsidP="00047A7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Dans les Views </w:t>
      </w:r>
      <w:r w:rsidR="00A7144B">
        <w:t xml:space="preserve">visées, </w:t>
      </w:r>
      <w:r>
        <w:t xml:space="preserve">convertissez le </w:t>
      </w:r>
      <w:r>
        <w:rPr>
          <w:i/>
          <w:iCs/>
        </w:rPr>
        <w:t>Input</w:t>
      </w:r>
      <w:r>
        <w:t xml:space="preserve"> </w:t>
      </w:r>
      <w:r>
        <w:rPr>
          <w:b/>
          <w:bCs/>
        </w:rPr>
        <w:t>Description</w:t>
      </w:r>
      <w:r>
        <w:t xml:space="preserve"> en TextArea</w:t>
      </w:r>
    </w:p>
    <w:p w14:paraId="032D428B" w14:textId="77777777" w:rsidR="001642B5" w:rsidRDefault="001642B5" w:rsidP="00047A7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un Id OU une classe </w:t>
      </w:r>
      <w:r>
        <w:rPr>
          <w:b/>
          <w:bCs/>
        </w:rPr>
        <w:t>summernote</w:t>
      </w:r>
      <w:r>
        <w:t>.</w:t>
      </w:r>
    </w:p>
    <w:p w14:paraId="7A5E8604" w14:textId="77777777" w:rsidR="001642B5" w:rsidRPr="00342594" w:rsidRDefault="001642B5" w:rsidP="001642B5">
      <w:pPr>
        <w:spacing w:before="0" w:after="160" w:line="259" w:lineRule="auto"/>
      </w:pPr>
      <w:r>
        <w:t>NOTE : si vous avez plus d’un champ dans la View sur lesquels appliquer un Textarea Summernote, utilisez la 2</w:t>
      </w:r>
      <w:r w:rsidRPr="00925A5F">
        <w:rPr>
          <w:vertAlign w:val="superscript"/>
        </w:rPr>
        <w:t>e</w:t>
      </w:r>
      <w:r>
        <w:t xml:space="preserve"> méthode, soit la classe. L’exemple du site utilise le Id #summernote. Nous utiliserons la classe .summernote</w:t>
      </w:r>
    </w:p>
    <w:p w14:paraId="17483827" w14:textId="77777777" w:rsidR="001642B5" w:rsidRPr="007A1A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489EDB8D" w14:textId="77777777" w:rsidR="001642B5" w:rsidRPr="007A1A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1599095" w14:textId="77777777" w:rsidR="001642B5" w:rsidRPr="007A1A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40C6E3C" w14:textId="77777777" w:rsidR="001642B5" w:rsidRPr="007A1A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5BEDBFEC" w14:textId="77777777" w:rsidR="001642B5" w:rsidRDefault="001642B5" w:rsidP="001642B5">
      <w:pPr>
        <w:spacing w:before="0" w:after="160" w:line="259" w:lineRule="auto"/>
      </w:pPr>
    </w:p>
    <w:p w14:paraId="5BA3A6DD" w14:textId="77777777" w:rsidR="001642B5" w:rsidRDefault="001642B5" w:rsidP="00047A7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Ajoutez un script Javascript JQuery en bas de la View qui active la librairie sur le champ après le chargement de la page.</w:t>
      </w:r>
    </w:p>
    <w:p w14:paraId="304542AE" w14:textId="77777777" w:rsidR="001642B5" w:rsidRPr="00A04D27" w:rsidRDefault="001642B5" w:rsidP="001642B5">
      <w:pPr>
        <w:spacing w:before="0" w:after="160" w:line="259" w:lineRule="auto"/>
      </w:pPr>
      <w:r>
        <w:t xml:space="preserve">Ce que fait le script : lorsque tous les éléments du DOM de la page sont chargés et disponibles, exécuter la méthode </w:t>
      </w:r>
      <w:r>
        <w:rPr>
          <w:b/>
          <w:bCs/>
        </w:rPr>
        <w:t xml:space="preserve">summernote </w:t>
      </w:r>
      <w:r>
        <w:t xml:space="preserve">sur tous les éléments ayant la classe </w:t>
      </w:r>
      <w:r>
        <w:rPr>
          <w:b/>
          <w:bCs/>
        </w:rPr>
        <w:t xml:space="preserve">summernote </w:t>
      </w:r>
      <w:r>
        <w:t>(sélector de classe identifié par le POINT.</w:t>
      </w:r>
    </w:p>
    <w:p w14:paraId="6C1BD13E" w14:textId="77777777" w:rsidR="001642B5" w:rsidRPr="006306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02373508" w14:textId="77777777" w:rsidR="001642B5" w:rsidRPr="006306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1AFA30FA" w14:textId="77777777" w:rsidR="001642B5" w:rsidRPr="006306F7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0B359BBA" w14:textId="77777777" w:rsidR="001642B5" w:rsidRPr="00915F5B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2A3DBD4" w14:textId="77777777" w:rsidR="001642B5" w:rsidRPr="00915F5B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33522C5" w14:textId="77777777" w:rsidR="001642B5" w:rsidRPr="00915F5B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28838F5F" w14:textId="77777777" w:rsidR="001642B5" w:rsidRPr="00915F5B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5A200502" w14:textId="77777777" w:rsidR="001642B5" w:rsidRPr="00915F5B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196CF1E0" w14:textId="77777777" w:rsidR="001642B5" w:rsidRPr="00915F5B" w:rsidRDefault="001642B5" w:rsidP="001642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0387D12E" w14:textId="77777777" w:rsidR="001642B5" w:rsidRPr="001232D6" w:rsidRDefault="001642B5" w:rsidP="001642B5">
      <w:pPr>
        <w:spacing w:before="0" w:after="160" w:line="259" w:lineRule="auto"/>
        <w:rPr>
          <w:lang w:val="en-CA"/>
        </w:rPr>
      </w:pPr>
    </w:p>
    <w:p w14:paraId="7A68E2F5" w14:textId="15880A20" w:rsidR="00C1746F" w:rsidRDefault="001642B5" w:rsidP="00047A7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>
        <w:t>p, exécutez l’application</w:t>
      </w:r>
    </w:p>
    <w:p w14:paraId="1EF92320" w14:textId="77777777" w:rsidR="00FB249C" w:rsidRDefault="00FB249C" w:rsidP="00FB249C">
      <w:pPr>
        <w:spacing w:before="0" w:after="160" w:line="259" w:lineRule="auto"/>
      </w:pPr>
    </w:p>
    <w:p w14:paraId="05F7C526" w14:textId="77777777" w:rsidR="00FB249C" w:rsidRDefault="00FB249C" w:rsidP="00FB249C">
      <w:pPr>
        <w:pStyle w:val="Titre1"/>
      </w:pPr>
      <w:r>
        <w:t>implanter la gestion des images</w:t>
      </w:r>
    </w:p>
    <w:p w14:paraId="23F1BC64" w14:textId="77777777" w:rsidR="00FA364B" w:rsidRDefault="00FA364B" w:rsidP="00FA364B">
      <w:pPr>
        <w:pStyle w:val="Titre2"/>
      </w:pPr>
      <w:r>
        <w:t>Propriétés visées par TextArea</w:t>
      </w:r>
    </w:p>
    <w:p w14:paraId="0BD50EFD" w14:textId="776D68C8" w:rsidR="00FA364B" w:rsidRDefault="00FA364B" w:rsidP="00047A7D">
      <w:pPr>
        <w:pStyle w:val="Paragraphedeliste"/>
        <w:numPr>
          <w:ilvl w:val="0"/>
          <w:numId w:val="8"/>
        </w:numPr>
      </w:pPr>
      <w:r>
        <w:t xml:space="preserve">Travel : </w:t>
      </w:r>
      <w:r w:rsidR="004E1277">
        <w:t>Photo (AJOUTER dans Model)</w:t>
      </w:r>
    </w:p>
    <w:p w14:paraId="588D29A5" w14:textId="67CCB7FB" w:rsidR="003B3EA8" w:rsidRDefault="003B3EA8" w:rsidP="00047A7D">
      <w:pPr>
        <w:pStyle w:val="Paragraphedeliste"/>
        <w:numPr>
          <w:ilvl w:val="0"/>
          <w:numId w:val="8"/>
        </w:numPr>
      </w:pPr>
      <w:r>
        <w:t>Country</w:t>
      </w:r>
      <w:r>
        <w:t xml:space="preserve"> : </w:t>
      </w:r>
      <w:r w:rsidR="00047A7D">
        <w:t>Flag</w:t>
      </w:r>
      <w:r>
        <w:t xml:space="preserve"> (AJOUTER dans Model)</w:t>
      </w:r>
    </w:p>
    <w:p w14:paraId="19D72AC1" w14:textId="646FC689" w:rsidR="003B3EA8" w:rsidRDefault="003B3EA8" w:rsidP="00047A7D">
      <w:pPr>
        <w:pStyle w:val="Paragraphedeliste"/>
        <w:numPr>
          <w:ilvl w:val="0"/>
          <w:numId w:val="8"/>
        </w:numPr>
      </w:pPr>
      <w:r>
        <w:t>Guide</w:t>
      </w:r>
      <w:r>
        <w:t> : Photo (AJOUTER dans Model)</w:t>
      </w:r>
    </w:p>
    <w:p w14:paraId="1EAACF15" w14:textId="77777777" w:rsidR="003B3EA8" w:rsidRDefault="003B3EA8" w:rsidP="00047A7D">
      <w:pPr>
        <w:pStyle w:val="Paragraphedeliste"/>
      </w:pPr>
    </w:p>
    <w:p w14:paraId="43CD2DAC" w14:textId="77777777" w:rsidR="00FB249C" w:rsidRPr="000C4172" w:rsidRDefault="00FB249C" w:rsidP="00FB249C">
      <w:pPr>
        <w:pStyle w:val="Titre2"/>
      </w:pPr>
      <w:r>
        <w:t>Ajouter un classe pour les constantes du projet</w:t>
      </w:r>
    </w:p>
    <w:p w14:paraId="315DF521" w14:textId="5E8B0894" w:rsidR="00FB249C" w:rsidRPr="00195A7F" w:rsidRDefault="00FB249C" w:rsidP="00047A7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Créez un </w:t>
      </w:r>
      <w:r w:rsidR="005F39A1">
        <w:t>Projet (Bibliothèque/</w:t>
      </w:r>
      <w:r w:rsidR="005F39A1">
        <w:rPr>
          <w:i/>
          <w:iCs/>
        </w:rPr>
        <w:t>Librairy</w:t>
      </w:r>
      <w:r w:rsidR="005F39A1">
        <w:t xml:space="preserve">) appelé </w:t>
      </w:r>
      <w:r w:rsidR="005F39A1">
        <w:rPr>
          <w:b/>
          <w:bCs/>
        </w:rPr>
        <w:t>Utility</w:t>
      </w:r>
      <w:r>
        <w:t xml:space="preserve"> et une classe</w:t>
      </w:r>
      <w:r w:rsidR="005F39A1">
        <w:t xml:space="preserve"> appelée</w:t>
      </w:r>
      <w:r>
        <w:t xml:space="preserve"> </w:t>
      </w:r>
      <w:r>
        <w:rPr>
          <w:b/>
          <w:bCs/>
        </w:rPr>
        <w:t>AppConstants</w:t>
      </w:r>
    </w:p>
    <w:p w14:paraId="7C91BE10" w14:textId="2D823CF8" w:rsidR="00FB249C" w:rsidRDefault="00FB249C" w:rsidP="00047A7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Définissez une consante pour chaque élément :</w:t>
      </w:r>
      <w:r w:rsidR="001A7460">
        <w:t xml:space="preserve"> Pour Country, Travel et Guide</w:t>
      </w:r>
    </w:p>
    <w:p w14:paraId="7E356C29" w14:textId="77777777" w:rsidR="00FB249C" w:rsidRDefault="00FB249C" w:rsidP="00047A7D">
      <w:pPr>
        <w:pStyle w:val="Paragraphedeliste"/>
        <w:numPr>
          <w:ilvl w:val="1"/>
          <w:numId w:val="9"/>
        </w:numPr>
        <w:spacing w:before="0" w:after="160" w:line="259" w:lineRule="auto"/>
      </w:pPr>
      <w:r>
        <w:t>Chemin d’accès pour les images</w:t>
      </w:r>
    </w:p>
    <w:p w14:paraId="628366F1" w14:textId="77777777" w:rsidR="00FB249C" w:rsidRDefault="00FB249C" w:rsidP="00047A7D">
      <w:pPr>
        <w:pStyle w:val="Paragraphedeliste"/>
        <w:numPr>
          <w:ilvl w:val="1"/>
          <w:numId w:val="9"/>
        </w:numPr>
        <w:spacing w:before="0" w:after="160" w:line="259" w:lineRule="auto"/>
      </w:pPr>
      <w:r>
        <w:t>Chemin d’accès pour les images dans les VIews</w:t>
      </w:r>
    </w:p>
    <w:p w14:paraId="5F08D556" w14:textId="52464E7C" w:rsidR="00F05CFC" w:rsidRDefault="00F05CFC">
      <w:r>
        <w:br w:type="page"/>
      </w:r>
    </w:p>
    <w:p w14:paraId="6E3DC5DC" w14:textId="051BF960" w:rsidR="00F05CFC" w:rsidRPr="00D51CDB" w:rsidRDefault="00D51CDB" w:rsidP="00F05CFC">
      <w:pPr>
        <w:spacing w:before="0" w:after="160" w:line="259" w:lineRule="auto"/>
        <w:rPr>
          <w:b/>
          <w:bCs/>
        </w:rPr>
      </w:pPr>
      <w:r>
        <w:rPr>
          <w:b/>
          <w:bCs/>
        </w:rPr>
        <w:lastRenderedPageBreak/>
        <w:t>Exemple :</w:t>
      </w:r>
    </w:p>
    <w:p w14:paraId="35C961D9" w14:textId="77777777" w:rsidR="00FB249C" w:rsidRPr="00F0249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09BB82CC" w14:textId="77777777" w:rsidR="00FB249C" w:rsidRPr="00F0249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79959217" w14:textId="37E66CC4" w:rsid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</w:t>
      </w:r>
      <w:r w:rsidR="00D51CDB">
        <w:rPr>
          <w:rFonts w:ascii="Consolas" w:eastAsia="Times New Roman" w:hAnsi="Consolas" w:cs="Courier New"/>
          <w:color w:val="000000"/>
        </w:rPr>
        <w:t>Guide</w:t>
      </w:r>
      <w:r w:rsidRPr="00F02497">
        <w:rPr>
          <w:rFonts w:ascii="Consolas" w:eastAsia="Times New Roman" w:hAnsi="Consolas" w:cs="Courier New"/>
          <w:color w:val="000000"/>
        </w:rPr>
        <w:t>Path = </w:t>
      </w:r>
      <w:r w:rsidRPr="00F02497">
        <w:rPr>
          <w:rFonts w:ascii="Consolas" w:eastAsia="Times New Roman" w:hAnsi="Consolas" w:cs="Courier New"/>
          <w:color w:val="800000"/>
        </w:rPr>
        <w:t>@"images\</w:t>
      </w:r>
      <w:r w:rsidR="00D51CDB">
        <w:rPr>
          <w:rFonts w:ascii="Consolas" w:eastAsia="Times New Roman" w:hAnsi="Consolas" w:cs="Courier New"/>
          <w:color w:val="800000"/>
        </w:rPr>
        <w:t>Guides\</w:t>
      </w:r>
      <w:r w:rsidRPr="00F02497">
        <w:rPr>
          <w:rFonts w:ascii="Consolas" w:eastAsia="Times New Roman" w:hAnsi="Consolas" w:cs="Courier New"/>
          <w:color w:val="800000"/>
        </w:rPr>
        <w:t>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041A2B8" w14:textId="4B9E4A4C" w:rsidR="00FB249C" w:rsidRPr="00D51CDB" w:rsidRDefault="00FB249C" w:rsidP="00D5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    </w:t>
      </w:r>
      <w:r w:rsidRPr="00F72031">
        <w:rPr>
          <w:rFonts w:ascii="Consolas" w:eastAsia="Times New Roman" w:hAnsi="Consolas" w:cs="Courier New"/>
          <w:color w:val="0000FF"/>
        </w:rPr>
        <w:t>public</w:t>
      </w:r>
      <w:r w:rsidRPr="00F72031">
        <w:rPr>
          <w:rFonts w:ascii="Consolas" w:eastAsia="Times New Roman" w:hAnsi="Consolas" w:cs="Courier New"/>
          <w:color w:val="000000"/>
        </w:rPr>
        <w:t> </w:t>
      </w:r>
      <w:r w:rsidRPr="00F72031">
        <w:rPr>
          <w:rFonts w:ascii="Consolas" w:eastAsia="Times New Roman" w:hAnsi="Consolas" w:cs="Courier New"/>
          <w:color w:val="0000FF"/>
        </w:rPr>
        <w:t>static</w:t>
      </w:r>
      <w:r w:rsidRPr="00F72031">
        <w:rPr>
          <w:rFonts w:ascii="Consolas" w:eastAsia="Times New Roman" w:hAnsi="Consolas" w:cs="Courier New"/>
          <w:color w:val="000000"/>
        </w:rPr>
        <w:t> </w:t>
      </w:r>
      <w:r w:rsidRPr="00F72031">
        <w:rPr>
          <w:rFonts w:ascii="Consolas" w:eastAsia="Times New Roman" w:hAnsi="Consolas" w:cs="Courier New"/>
          <w:color w:val="0000FF"/>
        </w:rPr>
        <w:t>string</w:t>
      </w:r>
      <w:r w:rsidRPr="00F72031">
        <w:rPr>
          <w:rFonts w:ascii="Consolas" w:eastAsia="Times New Roman" w:hAnsi="Consolas" w:cs="Courier New"/>
          <w:color w:val="000000"/>
        </w:rPr>
        <w:t> Image</w:t>
      </w:r>
      <w:r w:rsidR="00D51CDB">
        <w:rPr>
          <w:rFonts w:ascii="Consolas" w:eastAsia="Times New Roman" w:hAnsi="Consolas" w:cs="Courier New"/>
          <w:color w:val="000000"/>
        </w:rPr>
        <w:t>Guide</w:t>
      </w:r>
      <w:r w:rsidRPr="00F72031">
        <w:rPr>
          <w:rFonts w:ascii="Consolas" w:eastAsia="Times New Roman" w:hAnsi="Consolas" w:cs="Courier New"/>
          <w:color w:val="000000"/>
        </w:rPr>
        <w:t>PathView = </w:t>
      </w:r>
      <w:r w:rsidRPr="00F72031">
        <w:rPr>
          <w:rFonts w:ascii="Consolas" w:eastAsia="Times New Roman" w:hAnsi="Consolas" w:cs="Courier New"/>
          <w:color w:val="800000"/>
        </w:rPr>
        <w:t>@"/images/</w:t>
      </w:r>
      <w:r w:rsidR="00D51CDB">
        <w:rPr>
          <w:rFonts w:ascii="Consolas" w:eastAsia="Times New Roman" w:hAnsi="Consolas" w:cs="Courier New"/>
          <w:color w:val="800000"/>
        </w:rPr>
        <w:t>Guides/</w:t>
      </w:r>
      <w:r w:rsidRPr="00F72031">
        <w:rPr>
          <w:rFonts w:ascii="Consolas" w:eastAsia="Times New Roman" w:hAnsi="Consolas" w:cs="Courier New"/>
          <w:color w:val="800000"/>
        </w:rPr>
        <w:t>"</w:t>
      </w:r>
      <w:r w:rsidRPr="00F72031">
        <w:rPr>
          <w:rFonts w:ascii="Consolas" w:eastAsia="Times New Roman" w:hAnsi="Consolas" w:cs="Courier New"/>
          <w:color w:val="000000"/>
        </w:rPr>
        <w:t>;</w:t>
      </w:r>
    </w:p>
    <w:p w14:paraId="610C2B8F" w14:textId="77777777" w:rsidR="00FB249C" w:rsidRPr="00D51CDB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</w:p>
    <w:p w14:paraId="2AEFE810" w14:textId="77777777" w:rsidR="00FB249C" w:rsidRPr="00F0249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51CDB">
        <w:rPr>
          <w:rFonts w:ascii="Consolas" w:eastAsia="Times New Roman" w:hAnsi="Consolas" w:cs="Courier New"/>
          <w:color w:val="000000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0A682DB" w14:textId="77777777" w:rsidR="00FB249C" w:rsidRDefault="00FB249C" w:rsidP="00FB249C">
      <w:pPr>
        <w:spacing w:before="0" w:after="160" w:line="259" w:lineRule="auto"/>
        <w:ind w:left="360"/>
      </w:pPr>
    </w:p>
    <w:p w14:paraId="1EF6EB9E" w14:textId="77777777" w:rsidR="00FB249C" w:rsidRPr="000C4172" w:rsidRDefault="00FB249C" w:rsidP="00FB249C">
      <w:pPr>
        <w:pStyle w:val="Titre2"/>
      </w:pPr>
      <w:r>
        <w:t>Ajouter la référence à la classe pour les constantes dans les Views</w:t>
      </w:r>
    </w:p>
    <w:p w14:paraId="01B9E0FF" w14:textId="77777777" w:rsidR="00FB249C" w:rsidRDefault="00FB249C" w:rsidP="00047A7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52F94CE2" w14:textId="77777777" w:rsidR="00FB249C" w:rsidRPr="00506B9D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4107676D" w14:textId="77777777" w:rsidR="00FB249C" w:rsidRPr="00506B9D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54178B9A" w14:textId="77777777" w:rsidR="00FB249C" w:rsidRPr="00506B9D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265365F8" w14:textId="77777777" w:rsidR="00FB249C" w:rsidRPr="00506B9D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687B9875" w14:textId="77777777" w:rsidR="00FB249C" w:rsidRPr="00195A7F" w:rsidRDefault="00FB249C" w:rsidP="00FB249C">
      <w:pPr>
        <w:spacing w:before="0" w:after="160" w:line="259" w:lineRule="auto"/>
        <w:ind w:left="360"/>
      </w:pPr>
    </w:p>
    <w:p w14:paraId="6894B7A3" w14:textId="77777777" w:rsidR="00FB249C" w:rsidRDefault="00FB249C" w:rsidP="00FB249C">
      <w:pPr>
        <w:spacing w:before="0" w:after="160" w:line="259" w:lineRule="auto"/>
        <w:ind w:left="360"/>
      </w:pPr>
    </w:p>
    <w:p w14:paraId="2C55E113" w14:textId="77777777" w:rsidR="00FB249C" w:rsidRPr="000C4172" w:rsidRDefault="00FB249C" w:rsidP="00FB249C">
      <w:pPr>
        <w:pStyle w:val="Titre2"/>
      </w:pPr>
      <w:r>
        <w:t>Ajouter le nécessaire pour la gestion des constantes du site</w:t>
      </w:r>
    </w:p>
    <w:p w14:paraId="75A86F37" w14:textId="77777777" w:rsidR="00FB249C" w:rsidRDefault="00FB249C" w:rsidP="00047A7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>Dans le Home Controller, ajoutez la gestion des constantes du site via le Framework Buiding dependency</w:t>
      </w:r>
    </w:p>
    <w:p w14:paraId="59BF7E99" w14:textId="77777777" w:rsidR="00FB249C" w:rsidRDefault="00FB249C" w:rsidP="00047A7D">
      <w:pPr>
        <w:pStyle w:val="Paragraphedeliste"/>
        <w:numPr>
          <w:ilvl w:val="1"/>
          <w:numId w:val="11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2268A9E5" w14:textId="77777777" w:rsidR="00FB249C" w:rsidRPr="006306F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244A88C4" w14:textId="77777777" w:rsidR="00FB249C" w:rsidRPr="006306F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5A6D811F" w14:textId="77777777" w:rsidR="00FB249C" w:rsidRPr="00DF14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35FF6BC3" w14:textId="77777777" w:rsidR="00FB249C" w:rsidRPr="006306F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lang w:val="en-CA"/>
        </w:rPr>
        <w:t> IUnitOfWork _unitOfWork;</w:t>
      </w:r>
    </w:p>
    <w:p w14:paraId="22D5E817" w14:textId="77777777" w:rsidR="00FB249C" w:rsidRPr="006306F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03358271" w14:textId="77777777" w:rsidR="00FB249C" w:rsidRPr="006306F7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36D9D27D" w14:textId="77777777" w:rsid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IUnitOfWork </w:t>
      </w:r>
      <w:r w:rsidRPr="00DF145C">
        <w:rPr>
          <w:rFonts w:ascii="Consolas" w:eastAsia="Times New Roman" w:hAnsi="Consolas" w:cs="Courier New"/>
          <w:color w:val="1F377F"/>
          <w:lang w:val="en-CA"/>
        </w:rPr>
        <w:t>unitOfWork</w:t>
      </w:r>
    </w:p>
    <w:p w14:paraId="5D6CCA0C" w14:textId="77777777" w:rsidR="00FB249C" w:rsidRPr="00DF14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1900786" w14:textId="77777777" w:rsidR="00FB249C" w:rsidRPr="000D024A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7D7D7F5C" w14:textId="77777777" w:rsidR="00FB249C" w:rsidRPr="000D024A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528BEAE6" w14:textId="77777777" w:rsidR="00FB249C" w:rsidRPr="000D024A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_unitOfWork = unitOfWork;</w:t>
      </w:r>
    </w:p>
    <w:p w14:paraId="5CBF6AC5" w14:textId="77777777" w:rsidR="00FB249C" w:rsidRPr="000D024A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366FF304" w14:textId="77777777" w:rsidR="00FB249C" w:rsidRPr="00DF14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7FCAA60F" w14:textId="77777777" w:rsidR="00FB249C" w:rsidRPr="00342594" w:rsidRDefault="00FB249C" w:rsidP="00FB249C">
      <w:pPr>
        <w:spacing w:before="0" w:after="160" w:line="259" w:lineRule="auto"/>
      </w:pPr>
    </w:p>
    <w:p w14:paraId="1C5183D7" w14:textId="16F4E5C4" w:rsidR="00FB249C" w:rsidRPr="000C4172" w:rsidRDefault="00FB249C" w:rsidP="00FB249C">
      <w:pPr>
        <w:pStyle w:val="Titre2"/>
      </w:pPr>
      <w:r>
        <w:t>Ajouter la gestion des images dans View</w:t>
      </w:r>
      <w:r w:rsidR="005F40FD">
        <w:t xml:space="preserve">s </w:t>
      </w:r>
      <w:r w:rsidR="005F40FD" w:rsidRPr="005F40FD">
        <w:rPr>
          <w:b/>
          <w:bCs/>
        </w:rPr>
        <w:t>Edit/Create/Upsert</w:t>
      </w:r>
    </w:p>
    <w:p w14:paraId="7E3B8247" w14:textId="0410FEEF" w:rsidR="00FB249C" w:rsidRDefault="00FB249C" w:rsidP="00047A7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Dans le Controller, l’action </w:t>
      </w:r>
      <w:r w:rsidR="005F40FD">
        <w:t>Edit/Create/Upsert</w:t>
      </w:r>
      <w:r>
        <w:t xml:space="preserve"> (GET), </w:t>
      </w:r>
      <w:r w:rsidR="00847F1D">
        <w:t>modifiez le code si nécessaire</w:t>
      </w:r>
    </w:p>
    <w:p w14:paraId="4C01E051" w14:textId="3F9EBBCF" w:rsidR="00FB249C" w:rsidRDefault="00FB249C" w:rsidP="00047A7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Dans la View </w:t>
      </w:r>
      <w:r w:rsidR="00F116E5">
        <w:t>Edit/Create/Upsert</w:t>
      </w:r>
      <w:r>
        <w:t xml:space="preserve">, modifiez le type du Input pour </w:t>
      </w:r>
      <w:r w:rsidR="00F116E5">
        <w:t>l’image</w:t>
      </w:r>
      <w:r>
        <w:t xml:space="preserve">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6AA05AD8" w14:textId="77777777" w:rsidR="00FB249C" w:rsidRPr="00F116E5" w:rsidRDefault="00FB249C" w:rsidP="00FB249C">
      <w:pPr>
        <w:spacing w:before="0" w:after="160" w:line="259" w:lineRule="auto"/>
      </w:pPr>
    </w:p>
    <w:p w14:paraId="24CA10E6" w14:textId="7F93B881" w:rsidR="00FB249C" w:rsidRPr="00883149" w:rsidRDefault="00FB249C" w:rsidP="00FB249C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0801FC" w:rsidRPr="00883149">
        <w:rPr>
          <w:b/>
          <w:bCs/>
          <w:lang w:val="en-CA"/>
        </w:rPr>
        <w:t>Create</w:t>
      </w:r>
      <w:r w:rsidR="000801FC">
        <w:rPr>
          <w:b/>
          <w:bCs/>
          <w:lang w:val="en-CA"/>
        </w:rPr>
        <w:t>/EDIT/UPSERT</w:t>
      </w:r>
      <w:r w:rsidR="000801FC" w:rsidRPr="00883149">
        <w:rPr>
          <w:b/>
          <w:bCs/>
          <w:lang w:val="en-CA"/>
        </w:rPr>
        <w:t xml:space="preserve"> </w:t>
      </w:r>
      <w:r w:rsidRPr="00883149">
        <w:rPr>
          <w:b/>
          <w:bCs/>
          <w:lang w:val="en-CA"/>
        </w:rPr>
        <w:t>GET</w:t>
      </w:r>
    </w:p>
    <w:p w14:paraId="76F707C4" w14:textId="6B473DCC" w:rsidR="00FB249C" w:rsidRDefault="00FB249C" w:rsidP="00047A7D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7351FB">
        <w:t>Testez la cr</w:t>
      </w:r>
      <w:r>
        <w:t>é</w:t>
      </w:r>
      <w:r w:rsidRPr="007351FB">
        <w:t xml:space="preserve">ation </w:t>
      </w:r>
    </w:p>
    <w:p w14:paraId="1563A54E" w14:textId="77777777" w:rsidR="00FB249C" w:rsidRDefault="00FB249C" w:rsidP="00FB249C">
      <w:pPr>
        <w:spacing w:before="0" w:after="160" w:line="259" w:lineRule="auto"/>
      </w:pPr>
      <w:r>
        <w:t>NOTE : Le Get n’enregistre pas dans la BD.</w:t>
      </w:r>
    </w:p>
    <w:p w14:paraId="2AC95CD5" w14:textId="070855A0" w:rsidR="0000634A" w:rsidRDefault="0000634A">
      <w:r>
        <w:br w:type="page"/>
      </w:r>
    </w:p>
    <w:p w14:paraId="65C9841C" w14:textId="77777777" w:rsidR="00FB249C" w:rsidRDefault="00FB249C" w:rsidP="00FB249C">
      <w:pPr>
        <w:spacing w:before="0" w:after="160" w:line="259" w:lineRule="auto"/>
      </w:pPr>
    </w:p>
    <w:p w14:paraId="09FB1366" w14:textId="296BCA26" w:rsidR="00FB249C" w:rsidRPr="00883149" w:rsidRDefault="00FB249C" w:rsidP="00FB249C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</w:t>
      </w:r>
      <w:r w:rsidR="00FF36CF">
        <w:rPr>
          <w:b/>
          <w:bCs/>
          <w:lang w:val="en-CA"/>
        </w:rPr>
        <w:t>/EDIT/UPSERT</w:t>
      </w:r>
      <w:r w:rsidRPr="00883149">
        <w:rPr>
          <w:b/>
          <w:bCs/>
          <w:lang w:val="en-CA"/>
        </w:rPr>
        <w:t xml:space="preserve"> </w:t>
      </w:r>
      <w:r>
        <w:rPr>
          <w:b/>
          <w:bCs/>
          <w:lang w:val="en-CA"/>
        </w:rPr>
        <w:t>POST</w:t>
      </w:r>
    </w:p>
    <w:p w14:paraId="0023F67E" w14:textId="0E0D379E" w:rsidR="00FB249C" w:rsidRDefault="00FB249C" w:rsidP="00047A7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 xml:space="preserve">Dans le Controller, l’action </w:t>
      </w:r>
      <w:r w:rsidR="00A87770">
        <w:t xml:space="preserve">Edit/Create/Upsert </w:t>
      </w:r>
      <w:r>
        <w:t>(POST)</w:t>
      </w:r>
      <w:r w:rsidR="00847F1D">
        <w:t>, ajoutez le code pour la gestion des images</w:t>
      </w:r>
    </w:p>
    <w:p w14:paraId="682702AC" w14:textId="77777777" w:rsidR="00FB249C" w:rsidRPr="00847F1D" w:rsidRDefault="00FB249C" w:rsidP="00FB249C">
      <w:pPr>
        <w:spacing w:before="0" w:after="160" w:line="259" w:lineRule="auto"/>
        <w:ind w:left="360"/>
      </w:pPr>
    </w:p>
    <w:p w14:paraId="3B9E6111" w14:textId="15745726" w:rsidR="00FB249C" w:rsidRPr="009A60D0" w:rsidRDefault="00FB249C" w:rsidP="00FB249C">
      <w:pPr>
        <w:pStyle w:val="Titre2"/>
        <w:rPr>
          <w:lang w:val="en-CA"/>
        </w:rPr>
      </w:pPr>
      <w:r w:rsidRPr="009A60D0">
        <w:rPr>
          <w:lang w:val="en-CA"/>
        </w:rPr>
        <w:t>Tester la view</w:t>
      </w:r>
    </w:p>
    <w:p w14:paraId="45FEA82F" w14:textId="03638D55" w:rsidR="00FB249C" w:rsidRDefault="00FB249C" w:rsidP="00047A7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Testez la View</w:t>
      </w:r>
    </w:p>
    <w:p w14:paraId="5586F933" w14:textId="77777777" w:rsidR="00FB249C" w:rsidRDefault="00FB249C" w:rsidP="00047A7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>Dans SQL Server, vérifiez l’inscription du fichier, le code, nom donné à l’image sera évidemment différent</w:t>
      </w:r>
    </w:p>
    <w:p w14:paraId="36130979" w14:textId="77777777" w:rsidR="00FB249C" w:rsidRDefault="00FB249C" w:rsidP="00FB249C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0923842F" wp14:editId="3292AAD5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17D840" w14:textId="77777777" w:rsidR="00FB249C" w:rsidRDefault="00FB249C" w:rsidP="00047A7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73CFFE4A" w14:textId="77777777" w:rsidR="00FB249C" w:rsidRPr="007351FB" w:rsidRDefault="00FB249C" w:rsidP="00FB249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3FB08A37" wp14:editId="72B33BD7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5B6495" w14:textId="77777777" w:rsidR="00FB249C" w:rsidRDefault="00FB249C" w:rsidP="00FB249C"/>
    <w:p w14:paraId="3B381E16" w14:textId="304A317D" w:rsidR="00FB249C" w:rsidRPr="000C4172" w:rsidRDefault="00FB249C" w:rsidP="00FB249C">
      <w:pPr>
        <w:pStyle w:val="Titre2"/>
      </w:pPr>
      <w:r>
        <w:t>Ajouter la gestion des images dans View</w:t>
      </w:r>
    </w:p>
    <w:p w14:paraId="72E6FB32" w14:textId="77777777" w:rsidR="00FB249C" w:rsidRDefault="00FB249C" w:rsidP="00047A7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</w:p>
    <w:p w14:paraId="223F98C3" w14:textId="77777777" w:rsidR="00FB249C" w:rsidRDefault="00FB249C" w:rsidP="00047A7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7CD44462" w14:textId="77777777" w:rsidR="00FB249C" w:rsidRPr="009B2B08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65051BE" w14:textId="77777777" w:rsidR="00FB249C" w:rsidRPr="009B2B08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25CE6D4" w14:textId="77777777" w:rsidR="00FB249C" w:rsidRPr="00DB014E" w:rsidRDefault="00FB249C" w:rsidP="00047A7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41100FC8" w14:textId="77777777" w:rsidR="00FB249C" w:rsidRPr="00DB014E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203A516A" w14:textId="77777777" w:rsidR="00FB249C" w:rsidRDefault="00FB249C" w:rsidP="00047A7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lastRenderedPageBreak/>
        <w:t>Aj</w:t>
      </w:r>
      <w:r>
        <w:t>outez le code qui affiche l’image générique si TravelImage est vide, sinon l’image enregistrée</w:t>
      </w:r>
    </w:p>
    <w:p w14:paraId="78520D3F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7ED31D7F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041F9BD5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4BA9F63F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5258ADBF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2F0E5094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53360F96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</w:t>
      </w:r>
      <w:r>
        <w:rPr>
          <w:rFonts w:ascii="Consolas" w:eastAsia="Times New Roman" w:hAnsi="Consolas" w:cs="Courier New"/>
          <w:color w:val="000000"/>
          <w:highlight w:val="green"/>
        </w:rPr>
        <w:t>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5C00D4D1" w14:textId="77777777" w:rsidR="00FB249C" w:rsidRPr="009F70D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26F14246" w14:textId="77777777" w:rsidR="00FB249C" w:rsidRPr="00F561DF" w:rsidRDefault="00FB249C" w:rsidP="00FB249C">
      <w:pPr>
        <w:spacing w:before="0" w:after="160" w:line="259" w:lineRule="auto"/>
      </w:pPr>
    </w:p>
    <w:p w14:paraId="108843EF" w14:textId="77777777" w:rsidR="00FB249C" w:rsidRPr="00883149" w:rsidRDefault="00FB249C" w:rsidP="00FB249C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56A2ECC2" w14:textId="77777777" w:rsidR="00FB249C" w:rsidRDefault="00FB249C" w:rsidP="00047A7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>
        <w:t xml:space="preserve">e Edit de l’enregistrement </w:t>
      </w:r>
      <w:r w:rsidRPr="007351FB">
        <w:t>de T</w:t>
      </w:r>
      <w:r>
        <w:t>ravel créé précédemment.</w:t>
      </w:r>
    </w:p>
    <w:p w14:paraId="4361AC83" w14:textId="77777777" w:rsidR="00FB249C" w:rsidRPr="00647FB4" w:rsidRDefault="00FB249C" w:rsidP="00FB249C">
      <w:pPr>
        <w:pStyle w:val="Titre2"/>
      </w:pPr>
      <w:r w:rsidRPr="00647FB4">
        <w:t xml:space="preserve">Le controller Action </w:t>
      </w:r>
      <w:r w:rsidRPr="00647FB4">
        <w:rPr>
          <w:b/>
          <w:bCs/>
        </w:rPr>
        <w:t>Edit POST</w:t>
      </w:r>
    </w:p>
    <w:p w14:paraId="1523F5DC" w14:textId="77777777" w:rsidR="00FB249C" w:rsidRDefault="00FB249C" w:rsidP="00047A7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(POST), ajoutez le code afin d’enregistrer l’image modifiée ou de conserver celle originale</w:t>
      </w:r>
    </w:p>
    <w:p w14:paraId="1F9BAB5A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3209588A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2B966C7E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44CCE6C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03BD50CF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10D1CEBF" w14:textId="77777777" w:rsidR="00FB249C" w:rsidRP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FB249C">
        <w:rPr>
          <w:rFonts w:ascii="Consolas" w:eastAsia="Times New Roman" w:hAnsi="Consolas" w:cs="Courier New"/>
          <w:color w:val="8F08C4"/>
          <w:lang w:val="en-CA"/>
        </w:rPr>
        <w:t>if</w:t>
      </w:r>
      <w:r w:rsidRPr="00FB249C">
        <w:rPr>
          <w:rFonts w:ascii="Consolas" w:eastAsia="Times New Roman" w:hAnsi="Consolas" w:cs="Courier New"/>
          <w:color w:val="000000"/>
          <w:lang w:val="en-CA"/>
        </w:rPr>
        <w:t> (files.Count &gt; 0)</w:t>
      </w:r>
    </w:p>
    <w:p w14:paraId="5BF53C0B" w14:textId="77777777" w:rsidR="00FB249C" w:rsidRP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FB249C">
        <w:rPr>
          <w:rFonts w:ascii="Consolas" w:eastAsia="Times New Roman" w:hAnsi="Consolas" w:cs="Courier New"/>
          <w:color w:val="000000"/>
          <w:lang w:val="en-CA"/>
        </w:rPr>
        <w:t>       {</w:t>
      </w:r>
    </w:p>
    <w:p w14:paraId="6A0D56D9" w14:textId="77777777" w:rsidR="00FB249C" w:rsidRP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FB249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FB249C">
        <w:rPr>
          <w:rFonts w:ascii="Consolas" w:eastAsia="Times New Roman" w:hAnsi="Consolas" w:cs="Courier New"/>
          <w:color w:val="0000FF"/>
          <w:lang w:val="en-CA"/>
        </w:rPr>
        <w:t>string</w:t>
      </w:r>
      <w:r w:rsidRPr="00FB249C">
        <w:rPr>
          <w:rFonts w:ascii="Consolas" w:eastAsia="Times New Roman" w:hAnsi="Consolas" w:cs="Courier New"/>
          <w:color w:val="000000"/>
          <w:lang w:val="en-CA"/>
        </w:rPr>
        <w:t> </w:t>
      </w:r>
      <w:r w:rsidRPr="00FB249C">
        <w:rPr>
          <w:rFonts w:ascii="Consolas" w:eastAsia="Times New Roman" w:hAnsi="Consolas" w:cs="Courier New"/>
          <w:color w:val="1F377F"/>
          <w:lang w:val="en-CA"/>
        </w:rPr>
        <w:t>fileName</w:t>
      </w:r>
      <w:r w:rsidRPr="00FB249C">
        <w:rPr>
          <w:rFonts w:ascii="Consolas" w:eastAsia="Times New Roman" w:hAnsi="Consolas" w:cs="Courier New"/>
          <w:color w:val="000000"/>
          <w:lang w:val="en-CA"/>
        </w:rPr>
        <w:t> = Guid.NewGuid().ToString();</w:t>
      </w:r>
      <w:r w:rsidRPr="00FB249C">
        <w:rPr>
          <w:rFonts w:ascii="Consolas" w:eastAsia="Times New Roman" w:hAnsi="Consolas" w:cs="Courier New"/>
          <w:color w:val="008000"/>
          <w:lang w:val="en-CA"/>
        </w:rPr>
        <w:t>// Nom fichier généré, unique</w:t>
      </w:r>
    </w:p>
    <w:p w14:paraId="1CC9AF68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B249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AppContants.ImagePath);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05AE3D4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39E2F496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52CDFDA7" w14:textId="77777777" w:rsid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4388CBC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71FD8E04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273E26AA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165E214D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34303CC6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9983B71" w14:textId="77777777" w:rsidR="00FB249C" w:rsidRP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FB249C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202D2AC8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7FCEEE2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40926006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4A7A9FB8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5D4E320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1BE13A3D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2A8402E3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256F984E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532BA02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4616B81E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70A2251F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lastRenderedPageBreak/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1777086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4C893D4A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480127BC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6F5E27B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0A25ADAF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6284DA21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DB10FBD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2CB580C8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_unitOfWork.Travel.GetAsync(travel.Id);</w:t>
      </w:r>
    </w:p>
    <w:p w14:paraId="4A1A3832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6AEAB133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489CE5F7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462F190F" w14:textId="77777777" w:rsidR="00FB249C" w:rsidRPr="00B3005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17E1369C" w14:textId="77777777" w:rsidR="00FB249C" w:rsidRPr="00FB249C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FB249C">
        <w:rPr>
          <w:rFonts w:ascii="Consolas" w:eastAsia="Times New Roman" w:hAnsi="Consolas" w:cs="Courier New"/>
          <w:color w:val="000000"/>
        </w:rPr>
        <w:t>_unitOfWork.Travel.Update(travel);</w:t>
      </w:r>
    </w:p>
    <w:p w14:paraId="35F8B033" w14:textId="77777777" w:rsidR="00FB249C" w:rsidRPr="00127105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FB249C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000000"/>
          <w:lang w:val="en-CA"/>
        </w:rPr>
        <w:t>_unitOfWork.Save();</w:t>
      </w:r>
    </w:p>
    <w:p w14:paraId="208C70D7" w14:textId="77777777" w:rsidR="00FB249C" w:rsidRPr="00127105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46D1B98D" w14:textId="77777777" w:rsidR="00FB249C" w:rsidRPr="00DA3020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DA3020">
        <w:rPr>
          <w:rFonts w:ascii="Consolas" w:eastAsia="Times New Roman" w:hAnsi="Consolas" w:cs="Courier New"/>
          <w:color w:val="000000"/>
        </w:rPr>
        <w:t>}</w:t>
      </w:r>
    </w:p>
    <w:p w14:paraId="76C84111" w14:textId="77777777" w:rsidR="00FB249C" w:rsidRPr="00DA3020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A3020">
        <w:rPr>
          <w:rFonts w:ascii="Consolas" w:eastAsia="Times New Roman" w:hAnsi="Consolas" w:cs="Courier New"/>
          <w:color w:val="000000"/>
        </w:rPr>
        <w:t>     </w:t>
      </w:r>
      <w:r w:rsidRPr="00DA3020">
        <w:rPr>
          <w:rFonts w:ascii="Consolas" w:eastAsia="Times New Roman" w:hAnsi="Consolas" w:cs="Courier New"/>
          <w:color w:val="8F08C4"/>
        </w:rPr>
        <w:t>else</w:t>
      </w:r>
    </w:p>
    <w:p w14:paraId="7B752A20" w14:textId="77777777" w:rsidR="00FB249C" w:rsidRPr="00DA3020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A3020">
        <w:rPr>
          <w:rFonts w:ascii="Consolas" w:eastAsia="Times New Roman" w:hAnsi="Consolas" w:cs="Courier New"/>
          <w:color w:val="000000"/>
        </w:rPr>
        <w:t>     { </w:t>
      </w:r>
    </w:p>
    <w:p w14:paraId="58DDFEB1" w14:textId="77777777" w:rsidR="00FB249C" w:rsidRPr="00DA3020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A3020">
        <w:rPr>
          <w:rFonts w:ascii="Consolas" w:eastAsia="Times New Roman" w:hAnsi="Consolas" w:cs="Courier New"/>
          <w:color w:val="000000"/>
        </w:rPr>
        <w:t>       </w:t>
      </w:r>
      <w:r w:rsidRPr="00DA3020">
        <w:rPr>
          <w:rFonts w:ascii="Consolas" w:eastAsia="Times New Roman" w:hAnsi="Consolas" w:cs="Courier New"/>
          <w:color w:val="8F08C4"/>
        </w:rPr>
        <w:t>return</w:t>
      </w:r>
      <w:r w:rsidRPr="00DA3020">
        <w:rPr>
          <w:rFonts w:ascii="Consolas" w:eastAsia="Times New Roman" w:hAnsi="Consolas" w:cs="Courier New"/>
          <w:color w:val="000000"/>
        </w:rPr>
        <w:t> View(travel);</w:t>
      </w:r>
    </w:p>
    <w:p w14:paraId="5780A9E3" w14:textId="77777777" w:rsidR="00FB249C" w:rsidRPr="00DA3020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A3020">
        <w:rPr>
          <w:rFonts w:ascii="Consolas" w:eastAsia="Times New Roman" w:hAnsi="Consolas" w:cs="Courier New"/>
          <w:color w:val="000000"/>
        </w:rPr>
        <w:t>     }</w:t>
      </w:r>
    </w:p>
    <w:p w14:paraId="7E023E48" w14:textId="77777777" w:rsidR="00FB249C" w:rsidRPr="00DA3020" w:rsidRDefault="00FB249C" w:rsidP="00F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A3020">
        <w:rPr>
          <w:rFonts w:ascii="Consolas" w:eastAsia="Times New Roman" w:hAnsi="Consolas" w:cs="Courier New"/>
          <w:color w:val="000000"/>
        </w:rPr>
        <w:t>   }</w:t>
      </w:r>
    </w:p>
    <w:p w14:paraId="371C41AC" w14:textId="77777777" w:rsidR="00FB249C" w:rsidRPr="00DA3020" w:rsidRDefault="00FB249C" w:rsidP="00FB249C"/>
    <w:p w14:paraId="40290BC7" w14:textId="77777777" w:rsidR="00DA3020" w:rsidRDefault="00DA3020" w:rsidP="00DA3020">
      <w:pPr>
        <w:pStyle w:val="Titre1"/>
      </w:pPr>
      <w:r>
        <w:t>implanter les notifications élaborées</w:t>
      </w:r>
    </w:p>
    <w:p w14:paraId="6E398CB0" w14:textId="64222E06" w:rsidR="0056309A" w:rsidRPr="0056309A" w:rsidRDefault="0056309A" w:rsidP="0056309A">
      <w:pPr>
        <w:pStyle w:val="Titre2"/>
        <w:rPr>
          <w:b/>
          <w:bCs/>
        </w:rPr>
      </w:pPr>
      <w:r>
        <w:t xml:space="preserve">Ajouter les constantes </w:t>
      </w:r>
      <w:r>
        <w:t>dans le</w:t>
      </w:r>
      <w:r>
        <w:t xml:space="preserve"> projet</w:t>
      </w:r>
      <w:r>
        <w:t xml:space="preserve"> </w:t>
      </w:r>
      <w:r>
        <w:rPr>
          <w:b/>
          <w:bCs/>
        </w:rPr>
        <w:t>Utility</w:t>
      </w:r>
    </w:p>
    <w:p w14:paraId="30D73A7F" w14:textId="57F34F6B" w:rsidR="0056309A" w:rsidRPr="00195A7F" w:rsidRDefault="0032151B" w:rsidP="0056309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Dans la classe </w:t>
      </w:r>
      <w:r w:rsidR="0056309A">
        <w:rPr>
          <w:b/>
          <w:bCs/>
        </w:rPr>
        <w:t>AppConstants</w:t>
      </w:r>
    </w:p>
    <w:p w14:paraId="4BEBDC99" w14:textId="302450EB" w:rsidR="0056309A" w:rsidRDefault="0056309A" w:rsidP="0056309A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Définissez une consante pour chaque élément :</w:t>
      </w:r>
      <w:r w:rsidR="0032151B">
        <w:t xml:space="preserve"> pour éviter les chaînes </w:t>
      </w:r>
      <w:r w:rsidR="00D57307">
        <w:t>« magiques » harcodées</w:t>
      </w:r>
    </w:p>
    <w:p w14:paraId="72709038" w14:textId="56173F94" w:rsidR="0056309A" w:rsidRDefault="0032151B" w:rsidP="0056309A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>Success</w:t>
      </w:r>
    </w:p>
    <w:p w14:paraId="54EEE6A2" w14:textId="22307433" w:rsidR="0032151B" w:rsidRPr="00F02497" w:rsidRDefault="0032151B" w:rsidP="0056309A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>Echec</w:t>
      </w:r>
    </w:p>
    <w:p w14:paraId="635998AC" w14:textId="77777777" w:rsidR="0056309A" w:rsidRPr="00F02497" w:rsidRDefault="0056309A" w:rsidP="0056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7F42E0B6" w14:textId="45A0720F" w:rsidR="0056309A" w:rsidRDefault="0056309A" w:rsidP="0056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3744792C" w14:textId="01B0A5A0" w:rsidR="005A0A17" w:rsidRPr="00F02497" w:rsidRDefault="005A0A17" w:rsidP="0056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00"/>
        </w:rPr>
        <w:t>….</w:t>
      </w:r>
    </w:p>
    <w:p w14:paraId="39B6C28E" w14:textId="77777777" w:rsidR="005A0A17" w:rsidRPr="005A0A17" w:rsidRDefault="0056309A" w:rsidP="005A0A17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360"/>
        <w:rPr>
          <w:rFonts w:ascii="Consolas" w:hAnsi="Consolas"/>
          <w:color w:val="000000"/>
          <w:lang w:eastAsia="fr-CA"/>
        </w:rPr>
      </w:pPr>
      <w:r w:rsidRPr="00F02497">
        <w:rPr>
          <w:rFonts w:ascii="Consolas" w:hAnsi="Consolas"/>
          <w:color w:val="000000"/>
        </w:rPr>
        <w:t>       </w:t>
      </w:r>
      <w:r w:rsidR="005A0A17" w:rsidRPr="005A0A17">
        <w:rPr>
          <w:rFonts w:ascii="Consolas" w:hAnsi="Consolas"/>
          <w:color w:val="0000FF"/>
          <w:lang w:eastAsia="fr-CA"/>
        </w:rPr>
        <w:t>public</w:t>
      </w:r>
      <w:r w:rsidR="005A0A17" w:rsidRPr="005A0A17">
        <w:rPr>
          <w:rFonts w:ascii="Consolas" w:hAnsi="Consolas"/>
          <w:color w:val="000000"/>
          <w:lang w:eastAsia="fr-CA"/>
        </w:rPr>
        <w:t> </w:t>
      </w:r>
      <w:r w:rsidR="005A0A17" w:rsidRPr="005A0A17">
        <w:rPr>
          <w:rFonts w:ascii="Consolas" w:hAnsi="Consolas"/>
          <w:color w:val="0000FF"/>
          <w:lang w:eastAsia="fr-CA"/>
        </w:rPr>
        <w:t>const</w:t>
      </w:r>
      <w:r w:rsidR="005A0A17" w:rsidRPr="005A0A17">
        <w:rPr>
          <w:rFonts w:ascii="Consolas" w:hAnsi="Consolas"/>
          <w:color w:val="000000"/>
          <w:lang w:eastAsia="fr-CA"/>
        </w:rPr>
        <w:t> </w:t>
      </w:r>
      <w:r w:rsidR="005A0A17" w:rsidRPr="005A0A17">
        <w:rPr>
          <w:rFonts w:ascii="Consolas" w:hAnsi="Consolas"/>
          <w:color w:val="0000FF"/>
          <w:lang w:eastAsia="fr-CA"/>
        </w:rPr>
        <w:t>string</w:t>
      </w:r>
      <w:r w:rsidR="005A0A17" w:rsidRPr="005A0A17">
        <w:rPr>
          <w:rFonts w:ascii="Consolas" w:hAnsi="Consolas"/>
          <w:color w:val="000000"/>
          <w:lang w:eastAsia="fr-CA"/>
        </w:rPr>
        <w:t> Success = </w:t>
      </w:r>
      <w:r w:rsidR="005A0A17" w:rsidRPr="005A0A17">
        <w:rPr>
          <w:rFonts w:ascii="Consolas" w:hAnsi="Consolas"/>
          <w:color w:val="A31515"/>
          <w:lang w:eastAsia="fr-CA"/>
        </w:rPr>
        <w:t>"Success"</w:t>
      </w:r>
      <w:r w:rsidR="005A0A17" w:rsidRPr="005A0A17">
        <w:rPr>
          <w:rFonts w:ascii="Consolas" w:hAnsi="Consolas"/>
          <w:color w:val="000000"/>
          <w:lang w:eastAsia="fr-CA"/>
        </w:rPr>
        <w:t>;</w:t>
      </w:r>
    </w:p>
    <w:p w14:paraId="33528C11" w14:textId="77777777" w:rsidR="005A0A17" w:rsidRPr="005A0A17" w:rsidRDefault="005A0A17" w:rsidP="005A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5A0A17">
        <w:rPr>
          <w:rFonts w:ascii="Consolas" w:eastAsia="Times New Roman" w:hAnsi="Consolas" w:cs="Courier New"/>
          <w:color w:val="000000"/>
          <w:lang w:val="en-CA"/>
        </w:rPr>
        <w:t>        </w:t>
      </w:r>
      <w:r w:rsidRPr="005A0A17">
        <w:rPr>
          <w:rFonts w:ascii="Consolas" w:eastAsia="Times New Roman" w:hAnsi="Consolas" w:cs="Courier New"/>
          <w:color w:val="0000FF"/>
          <w:lang w:val="en-CA"/>
        </w:rPr>
        <w:t>public</w:t>
      </w:r>
      <w:r w:rsidRPr="005A0A17">
        <w:rPr>
          <w:rFonts w:ascii="Consolas" w:eastAsia="Times New Roman" w:hAnsi="Consolas" w:cs="Courier New"/>
          <w:color w:val="000000"/>
          <w:lang w:val="en-CA"/>
        </w:rPr>
        <w:t> </w:t>
      </w:r>
      <w:r w:rsidRPr="005A0A17">
        <w:rPr>
          <w:rFonts w:ascii="Consolas" w:eastAsia="Times New Roman" w:hAnsi="Consolas" w:cs="Courier New"/>
          <w:color w:val="0000FF"/>
          <w:lang w:val="en-CA"/>
        </w:rPr>
        <w:t>const</w:t>
      </w:r>
      <w:r w:rsidRPr="005A0A17">
        <w:rPr>
          <w:rFonts w:ascii="Consolas" w:eastAsia="Times New Roman" w:hAnsi="Consolas" w:cs="Courier New"/>
          <w:color w:val="000000"/>
          <w:lang w:val="en-CA"/>
        </w:rPr>
        <w:t> </w:t>
      </w:r>
      <w:r w:rsidRPr="005A0A17">
        <w:rPr>
          <w:rFonts w:ascii="Consolas" w:eastAsia="Times New Roman" w:hAnsi="Consolas" w:cs="Courier New"/>
          <w:color w:val="0000FF"/>
          <w:lang w:val="en-CA"/>
        </w:rPr>
        <w:t>string</w:t>
      </w:r>
      <w:r w:rsidRPr="005A0A17">
        <w:rPr>
          <w:rFonts w:ascii="Consolas" w:eastAsia="Times New Roman" w:hAnsi="Consolas" w:cs="Courier New"/>
          <w:color w:val="000000"/>
          <w:lang w:val="en-CA"/>
        </w:rPr>
        <w:t> Error = </w:t>
      </w:r>
      <w:r w:rsidRPr="005A0A17">
        <w:rPr>
          <w:rFonts w:ascii="Consolas" w:eastAsia="Times New Roman" w:hAnsi="Consolas" w:cs="Courier New"/>
          <w:color w:val="A31515"/>
          <w:lang w:val="en-CA"/>
        </w:rPr>
        <w:t>"Error"</w:t>
      </w:r>
      <w:r w:rsidRPr="005A0A17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9BB5C92" w14:textId="00D430C9" w:rsidR="0056309A" w:rsidRPr="00697D0B" w:rsidRDefault="0056309A" w:rsidP="005A0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13DB13C6" w14:textId="77777777" w:rsidR="0056309A" w:rsidRPr="00F02497" w:rsidRDefault="0056309A" w:rsidP="0056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6925863" w14:textId="77777777" w:rsidR="0056309A" w:rsidRDefault="0056309A" w:rsidP="0056309A">
      <w:pPr>
        <w:spacing w:before="0" w:after="160" w:line="259" w:lineRule="auto"/>
        <w:ind w:left="360"/>
      </w:pPr>
    </w:p>
    <w:p w14:paraId="6106E13E" w14:textId="77777777" w:rsidR="00FF68F6" w:rsidRDefault="00FF68F6" w:rsidP="00FF68F6"/>
    <w:p w14:paraId="01B5A644" w14:textId="78BC0B35" w:rsidR="00DA3020" w:rsidRPr="000C4172" w:rsidRDefault="00DA3020" w:rsidP="00DA3020">
      <w:pPr>
        <w:pStyle w:val="Titre2"/>
      </w:pPr>
      <w:r w:rsidRPr="009A40FC">
        <w:t>Ajouter la référence ;a la librairie Toastr</w:t>
      </w:r>
    </w:p>
    <w:p w14:paraId="30B8316E" w14:textId="77777777" w:rsidR="00DA3020" w:rsidRDefault="00DA3020" w:rsidP="00DA3020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l’en-tête du layout, ajoutez la référence à la librairie Toastr</w:t>
      </w:r>
    </w:p>
    <w:p w14:paraId="254D21AE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&lt;head&gt;</w:t>
      </w:r>
    </w:p>
    <w:p w14:paraId="1B11DD17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  &lt;meta charset="utf-8" /&gt;</w:t>
      </w:r>
    </w:p>
    <w:p w14:paraId="175B7CC5" w14:textId="77777777" w:rsidR="00DA3020" w:rsidRPr="002B4C51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2BCE5AFF" w14:textId="77777777" w:rsidR="00DA3020" w:rsidRPr="002B4C51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2685C2C7" w14:textId="77777777" w:rsidR="00DA3020" w:rsidRPr="002B4C51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lastRenderedPageBreak/>
        <w:t>&lt;link href="~/fontawesome/css/all.css" rel="stylesheet"&gt; &lt;link href="https://cdn.jsdelivr.net/npm/summernote@0.8.18/dist/summernote.min.css" </w:t>
      </w:r>
    </w:p>
    <w:p w14:paraId="748E1379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 xml:space="preserve">rel="stylesheet"&gt; </w:t>
      </w:r>
    </w:p>
    <w:p w14:paraId="098DF83B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&lt;link rel="stylesheet" </w:t>
      </w:r>
    </w:p>
    <w:p w14:paraId="267898DF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7B8D67A5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ACE0D77" w14:textId="77777777" w:rsidR="00DA3020" w:rsidRPr="002B4C51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4DE7770E" w14:textId="77777777" w:rsidR="00DA3020" w:rsidRPr="002B4C51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43CF326C" w14:textId="77777777" w:rsidR="00DA3020" w:rsidRDefault="00DA3020" w:rsidP="00DA3020">
      <w:pPr>
        <w:spacing w:before="0" w:after="160" w:line="259" w:lineRule="auto"/>
      </w:pPr>
    </w:p>
    <w:p w14:paraId="7ECE2702" w14:textId="77777777" w:rsidR="00DA3020" w:rsidRDefault="00DA3020" w:rsidP="00DA302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Dans le pied de page du layout, ajoutez la référence à la librairie Toastr</w:t>
      </w:r>
    </w:p>
    <w:p w14:paraId="45BB6665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footer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1541578" w14:textId="77777777" w:rsidR="00DA3020" w:rsidRPr="00DB18A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1C88232" w14:textId="77777777" w:rsidR="00DA3020" w:rsidRPr="00DB18A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379DB2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4A96DDC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2E8739A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0AA7BD41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9A60D0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9A60D0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9A60D0">
        <w:rPr>
          <w:rFonts w:ascii="Consolas" w:eastAsia="Times New Roman" w:hAnsi="Consolas" w:cs="Courier New"/>
          <w:color w:val="0000FF"/>
          <w:lang w:val="en-CA"/>
        </w:rPr>
        <w:t>false</w:t>
      </w:r>
      <w:r w:rsidRPr="009A60D0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60142613" w14:textId="77777777" w:rsidR="00DA3020" w:rsidRPr="00DB18A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0005A157" w14:textId="77777777" w:rsidR="00DA3020" w:rsidRDefault="00DA3020" w:rsidP="00DA3020">
      <w:pPr>
        <w:spacing w:before="0" w:after="160" w:line="259" w:lineRule="auto"/>
      </w:pPr>
    </w:p>
    <w:p w14:paraId="730B3270" w14:textId="77777777" w:rsidR="00DA3020" w:rsidRDefault="00DA3020" w:rsidP="00DA3020">
      <w:pPr>
        <w:spacing w:before="0" w:after="160" w:line="259" w:lineRule="auto"/>
      </w:pPr>
    </w:p>
    <w:p w14:paraId="42238574" w14:textId="77777777" w:rsidR="00DA3020" w:rsidRPr="000C4172" w:rsidRDefault="00DA3020" w:rsidP="00DA3020">
      <w:pPr>
        <w:pStyle w:val="Titre2"/>
      </w:pPr>
      <w:r w:rsidRPr="009A40FC">
        <w:t xml:space="preserve">Ajouter </w:t>
      </w:r>
      <w:r>
        <w:t>une Partial View pour les notifications</w:t>
      </w:r>
    </w:p>
    <w:p w14:paraId="67C37945" w14:textId="77777777" w:rsidR="00DA3020" w:rsidRPr="00EC4C6F" w:rsidRDefault="00DA3020" w:rsidP="00DA3020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_Notifications</w:t>
      </w:r>
    </w:p>
    <w:p w14:paraId="51104CDE" w14:textId="77777777" w:rsidR="00DA3020" w:rsidRPr="00DC2251" w:rsidRDefault="00DA3020" w:rsidP="00DA3020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 xml:space="preserve">Ajoutez dans l’en-tête de la view une référence aux constantes de </w:t>
      </w:r>
      <w:r>
        <w:rPr>
          <w:i/>
          <w:iCs/>
        </w:rPr>
        <w:t>Utility</w:t>
      </w:r>
    </w:p>
    <w:p w14:paraId="7961C3B3" w14:textId="77777777" w:rsidR="00DA3020" w:rsidRDefault="00DA3020" w:rsidP="00DA3020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une condition qui prend l’information envoyée via le TempData et affiche le message Toastr correspondant</w:t>
      </w:r>
    </w:p>
    <w:p w14:paraId="369DAF2D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5A5622A5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357BF0DA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ED3BE06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(TempData[AppContants.Success]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4C2DDC6C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66DF8F9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3F524DA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E93821B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3BF32784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7A3FC765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TempData[AppContants.Success]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7BD162BA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DA3020">
        <w:rPr>
          <w:rFonts w:ascii="Consolas" w:eastAsia="Times New Roman" w:hAnsi="Consolas" w:cs="Courier New"/>
          <w:color w:val="0000FF"/>
          <w:lang w:val="en-CA"/>
        </w:rPr>
        <w:t>&lt;/</w:t>
      </w:r>
      <w:r w:rsidRPr="00DA3020">
        <w:rPr>
          <w:rFonts w:ascii="Consolas" w:eastAsia="Times New Roman" w:hAnsi="Consolas" w:cs="Courier New"/>
          <w:color w:val="800000"/>
          <w:lang w:val="en-CA"/>
        </w:rPr>
        <w:t>script</w:t>
      </w:r>
      <w:r w:rsidRPr="00DA302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AC56F49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A3020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734B04C7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A302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20034E84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A3020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DA3020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DA3020">
        <w:rPr>
          <w:rFonts w:ascii="Consolas" w:eastAsia="Times New Roman" w:hAnsi="Consolas" w:cs="Courier New"/>
          <w:color w:val="000000"/>
          <w:highlight w:val="cyan"/>
          <w:lang w:val="en-CA"/>
        </w:rPr>
        <w:t> (TempData[AppContants.Error] != </w:t>
      </w:r>
      <w:r w:rsidRPr="00DA3020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DA3020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39E7DA1F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0EA7ABA2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1702D8F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7909A45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617B224E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4BDFF0FD" w14:textId="77777777" w:rsidR="00DA3020" w:rsidRPr="009A60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TempData[AppContants.Error]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92CEDE7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lastRenderedPageBreak/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7BAFA882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1CE06B28" w14:textId="77777777" w:rsidR="00DA3020" w:rsidRPr="00E37BD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687B8E9B" w14:textId="77777777" w:rsidR="00DA3020" w:rsidRDefault="00DA3020" w:rsidP="00DA3020">
      <w:pPr>
        <w:spacing w:before="0" w:after="160" w:line="259" w:lineRule="auto"/>
      </w:pPr>
    </w:p>
    <w:p w14:paraId="671ACF89" w14:textId="77777777" w:rsidR="00DA3020" w:rsidRPr="000C4172" w:rsidRDefault="00DA3020" w:rsidP="00DA3020">
      <w:pPr>
        <w:pStyle w:val="Titre2"/>
      </w:pPr>
      <w:r w:rsidRPr="009A40FC">
        <w:t xml:space="preserve">Ajouter </w:t>
      </w:r>
      <w:r>
        <w:t>le transfert de l’information via TempData</w:t>
      </w:r>
    </w:p>
    <w:p w14:paraId="0A98A4F2" w14:textId="198EE962" w:rsidR="00DA3020" w:rsidRDefault="00DA3020" w:rsidP="00DA3020">
      <w:pPr>
        <w:pStyle w:val="Paragraphedeliste"/>
        <w:numPr>
          <w:ilvl w:val="0"/>
          <w:numId w:val="20"/>
        </w:numPr>
        <w:spacing w:before="0" w:after="160" w:line="259" w:lineRule="auto"/>
      </w:pPr>
      <w:r>
        <w:t>Ajoutez le code permettant d’appeler les Notifications via TempData dans le</w:t>
      </w:r>
      <w:r w:rsidR="006A76C6">
        <w:t>s</w:t>
      </w:r>
      <w:r>
        <w:t xml:space="preserve"> controller</w:t>
      </w:r>
      <w:r w:rsidR="006A76C6">
        <w:t>s</w:t>
      </w:r>
    </w:p>
    <w:p w14:paraId="1CFC9A27" w14:textId="2CEDDC13" w:rsidR="00DA3020" w:rsidRPr="00773218" w:rsidRDefault="006A76C6" w:rsidP="00DA3020">
      <w:pPr>
        <w:spacing w:before="0" w:after="160" w:line="259" w:lineRule="auto"/>
        <w:rPr>
          <w:b/>
          <w:bCs/>
        </w:rPr>
      </w:pPr>
      <w:r>
        <w:rPr>
          <w:b/>
          <w:bCs/>
        </w:rPr>
        <w:t>Exemple</w:t>
      </w:r>
      <w:r w:rsidR="0056629B">
        <w:rPr>
          <w:b/>
          <w:bCs/>
        </w:rPr>
        <w:t xml:space="preserve"> Create</w:t>
      </w:r>
    </w:p>
    <w:p w14:paraId="21B29386" w14:textId="77777777" w:rsidR="00DA3020" w:rsidRPr="000772E5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8000"/>
        </w:rPr>
        <w:t>// Ajouter à la BD</w:t>
      </w:r>
    </w:p>
    <w:p w14:paraId="5AD24ED9" w14:textId="77777777" w:rsidR="00DA3020" w:rsidRPr="000772E5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FF"/>
        </w:rPr>
        <w:t>await</w:t>
      </w:r>
      <w:r w:rsidRPr="000772E5">
        <w:rPr>
          <w:rFonts w:ascii="Consolas" w:eastAsia="Times New Roman" w:hAnsi="Consolas" w:cs="Courier New"/>
          <w:color w:val="000000"/>
        </w:rPr>
        <w:t> _unitOfWork.Travel.AddAsync(travel);</w:t>
      </w:r>
    </w:p>
    <w:p w14:paraId="5127CC7F" w14:textId="77777777" w:rsidR="00DA3020" w:rsidRPr="000772E5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 xml:space="preserve"> </w:t>
      </w:r>
    </w:p>
    <w:p w14:paraId="7EDD1307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</w:rPr>
        <w:t>           </w:t>
      </w:r>
      <w:r w:rsidRPr="00DA3020">
        <w:rPr>
          <w:rFonts w:ascii="Consolas" w:eastAsia="Times New Roman" w:hAnsi="Consolas" w:cs="Courier New"/>
          <w:color w:val="000000"/>
          <w:lang w:val="en-CA"/>
        </w:rPr>
        <w:t>_unitOfWork.Save();</w:t>
      </w:r>
    </w:p>
    <w:p w14:paraId="022FED28" w14:textId="77777777" w:rsidR="00DA3020" w:rsidRPr="000772E5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A3020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03A9C385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DA3020">
        <w:rPr>
          <w:rFonts w:ascii="Consolas" w:eastAsia="Times New Roman" w:hAnsi="Consolas" w:cs="Courier New"/>
          <w:color w:val="8F08C4"/>
          <w:lang w:val="en-CA"/>
        </w:rPr>
        <w:t>return</w:t>
      </w:r>
      <w:r w:rsidRPr="00DA302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2BE6A56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A302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7E02255E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A3020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33608AB0" w14:textId="77777777" w:rsidR="00DA3020" w:rsidRPr="000772E5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19B543A7" w14:textId="77777777" w:rsidR="00DA3020" w:rsidRPr="00DA3020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DA3020">
        <w:rPr>
          <w:rFonts w:ascii="Consolas" w:eastAsia="Times New Roman" w:hAnsi="Consolas" w:cs="Courier New"/>
          <w:color w:val="8F08C4"/>
          <w:lang w:val="en-CA"/>
        </w:rPr>
        <w:t>return</w:t>
      </w:r>
      <w:r w:rsidRPr="00DA3020">
        <w:rPr>
          <w:rFonts w:ascii="Consolas" w:eastAsia="Times New Roman" w:hAnsi="Consolas" w:cs="Courier New"/>
          <w:color w:val="000000"/>
          <w:lang w:val="en-CA"/>
        </w:rPr>
        <w:t> </w:t>
      </w:r>
      <w:r w:rsidRPr="00DA3020">
        <w:rPr>
          <w:rFonts w:ascii="Consolas" w:eastAsia="Times New Roman" w:hAnsi="Consolas" w:cs="Courier New"/>
          <w:color w:val="0000FF"/>
          <w:lang w:val="en-CA"/>
        </w:rPr>
        <w:t>this</w:t>
      </w:r>
      <w:r w:rsidRPr="00DA3020">
        <w:rPr>
          <w:rFonts w:ascii="Consolas" w:eastAsia="Times New Roman" w:hAnsi="Consolas" w:cs="Courier New"/>
          <w:color w:val="000000"/>
          <w:lang w:val="en-CA"/>
        </w:rPr>
        <w:t>.View(travel);      </w:t>
      </w:r>
    </w:p>
    <w:p w14:paraId="59F11C9B" w14:textId="77777777" w:rsidR="00DA3020" w:rsidRPr="00DA3020" w:rsidRDefault="00DA3020" w:rsidP="00DA3020">
      <w:pPr>
        <w:spacing w:before="0" w:after="160" w:line="259" w:lineRule="auto"/>
        <w:rPr>
          <w:lang w:val="en-CA"/>
        </w:rPr>
      </w:pPr>
    </w:p>
    <w:p w14:paraId="59739D32" w14:textId="7A844636" w:rsidR="00DA3020" w:rsidRPr="00DA3020" w:rsidRDefault="0056629B" w:rsidP="00DA3020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Exemple </w:t>
      </w:r>
      <w:r w:rsidR="00DA3020" w:rsidRPr="00DA3020">
        <w:rPr>
          <w:b/>
          <w:bCs/>
          <w:lang w:val="en-CA"/>
        </w:rPr>
        <w:t>Edit</w:t>
      </w:r>
    </w:p>
    <w:p w14:paraId="43626859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_unitOfWork.Travel.Update(travel);</w:t>
      </w:r>
    </w:p>
    <w:p w14:paraId="3149E85D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    _unitOfWork.Save();</w:t>
      </w:r>
    </w:p>
    <w:p w14:paraId="7B63FCF1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45EB9C7E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return</w:t>
      </w:r>
      <w:r w:rsidRPr="00B03747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ADF59D3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6585DB80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else</w:t>
      </w:r>
    </w:p>
    <w:p w14:paraId="5B42B469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{</w:t>
      </w:r>
    </w:p>
    <w:p w14:paraId="2910041A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667A18C2" w14:textId="77777777" w:rsidR="00DA3020" w:rsidRPr="00B03747" w:rsidRDefault="00DA3020" w:rsidP="00DA3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</w:rPr>
        <w:t>return</w:t>
      </w:r>
      <w:r w:rsidRPr="00B03747">
        <w:rPr>
          <w:rFonts w:ascii="Consolas" w:eastAsia="Times New Roman" w:hAnsi="Consolas" w:cs="Courier New"/>
          <w:color w:val="000000"/>
        </w:rPr>
        <w:t> View(travel);</w:t>
      </w:r>
    </w:p>
    <w:p w14:paraId="7514B6F8" w14:textId="77777777" w:rsidR="00DA3020" w:rsidRPr="00B03747" w:rsidRDefault="00DA3020" w:rsidP="00DA3020"/>
    <w:p w14:paraId="36BC48E5" w14:textId="231FAE1E" w:rsidR="00BA188E" w:rsidRDefault="00BA188E">
      <w:r>
        <w:br w:type="page"/>
      </w:r>
    </w:p>
    <w:p w14:paraId="116773C4" w14:textId="7CC49BCD" w:rsidR="00DA3020" w:rsidRDefault="00BA188E" w:rsidP="00BA188E">
      <w:pPr>
        <w:pStyle w:val="Titre1"/>
      </w:pPr>
      <w:r>
        <w:lastRenderedPageBreak/>
        <w:t>Implanter l’Authentification MS Identity</w:t>
      </w:r>
    </w:p>
    <w:p w14:paraId="1D9A08BA" w14:textId="69D255E8" w:rsidR="00BA188E" w:rsidRDefault="00BA188E" w:rsidP="007061CC">
      <w:pPr>
        <w:pStyle w:val="Titre2"/>
      </w:pPr>
      <w:r>
        <w:t>Installe</w:t>
      </w:r>
      <w:r w:rsidR="007061CC">
        <w:t>r</w:t>
      </w:r>
      <w:r>
        <w:t xml:space="preserve"> les packages</w:t>
      </w:r>
      <w:r w:rsidR="00AD0B41">
        <w:t xml:space="preserve"> dans les projets</w:t>
      </w:r>
    </w:p>
    <w:p w14:paraId="5DB07E43" w14:textId="77777777" w:rsidR="00550812" w:rsidRPr="00550812" w:rsidRDefault="00550812" w:rsidP="00550812">
      <w:pPr>
        <w:pStyle w:val="Sansinterligne"/>
        <w:numPr>
          <w:ilvl w:val="0"/>
          <w:numId w:val="24"/>
        </w:numPr>
      </w:pPr>
      <w:r w:rsidRPr="00550812">
        <w:t xml:space="preserve">Microsoft.AspNetCore.Identity.EntityFrameworkCore </w:t>
      </w:r>
    </w:p>
    <w:p w14:paraId="56E8C8C0" w14:textId="77777777" w:rsidR="00550812" w:rsidRPr="00550812" w:rsidRDefault="00550812" w:rsidP="00550812">
      <w:pPr>
        <w:pStyle w:val="Sansinterligne"/>
        <w:numPr>
          <w:ilvl w:val="1"/>
          <w:numId w:val="24"/>
        </w:numPr>
      </w:pPr>
      <w:r w:rsidRPr="00550812">
        <w:rPr>
          <w:lang w:val="en-CA"/>
        </w:rPr>
        <w:t>Projet Web/MVC</w:t>
      </w:r>
    </w:p>
    <w:p w14:paraId="3B6A439E" w14:textId="77777777" w:rsidR="00550812" w:rsidRPr="00550812" w:rsidRDefault="00550812" w:rsidP="00550812">
      <w:pPr>
        <w:pStyle w:val="Sansinterligne"/>
        <w:numPr>
          <w:ilvl w:val="1"/>
          <w:numId w:val="24"/>
        </w:numPr>
      </w:pPr>
      <w:r w:rsidRPr="00550812">
        <w:rPr>
          <w:lang w:val="en-CA"/>
        </w:rPr>
        <w:t>Projet DataAccess</w:t>
      </w:r>
    </w:p>
    <w:p w14:paraId="76B0E461" w14:textId="77777777" w:rsidR="00550812" w:rsidRPr="00550812" w:rsidRDefault="00550812" w:rsidP="00550812">
      <w:pPr>
        <w:pStyle w:val="Sansinterligne"/>
        <w:numPr>
          <w:ilvl w:val="0"/>
          <w:numId w:val="24"/>
        </w:numPr>
      </w:pPr>
      <w:r w:rsidRPr="00550812">
        <w:t xml:space="preserve">Microsoft.AspNetCore.Identity.UI </w:t>
      </w:r>
    </w:p>
    <w:p w14:paraId="7B365139" w14:textId="77777777" w:rsidR="00550812" w:rsidRPr="00550812" w:rsidRDefault="00550812" w:rsidP="00550812">
      <w:pPr>
        <w:pStyle w:val="Sansinterligne"/>
        <w:numPr>
          <w:ilvl w:val="1"/>
          <w:numId w:val="24"/>
        </w:numPr>
      </w:pPr>
      <w:r w:rsidRPr="00550812">
        <w:rPr>
          <w:lang w:val="en-CA"/>
        </w:rPr>
        <w:t>Projet Web/MVC</w:t>
      </w:r>
    </w:p>
    <w:p w14:paraId="6DD6FECD" w14:textId="77777777" w:rsidR="00550812" w:rsidRPr="00550812" w:rsidRDefault="00550812" w:rsidP="00550812">
      <w:pPr>
        <w:pStyle w:val="Sansinterligne"/>
        <w:numPr>
          <w:ilvl w:val="0"/>
          <w:numId w:val="24"/>
        </w:numPr>
      </w:pPr>
      <w:r w:rsidRPr="00550812">
        <w:t>Microsoft.Extensions.Identity.Stores</w:t>
      </w:r>
    </w:p>
    <w:p w14:paraId="6BF9EB7E" w14:textId="77777777" w:rsidR="00550812" w:rsidRPr="00550812" w:rsidRDefault="00550812" w:rsidP="00550812">
      <w:pPr>
        <w:pStyle w:val="Sansinterligne"/>
        <w:numPr>
          <w:ilvl w:val="1"/>
          <w:numId w:val="24"/>
        </w:numPr>
      </w:pPr>
      <w:r w:rsidRPr="00550812">
        <w:rPr>
          <w:lang w:val="en-CA"/>
        </w:rPr>
        <w:t>Projet Models</w:t>
      </w:r>
    </w:p>
    <w:p w14:paraId="2FA3251E" w14:textId="54448DAB" w:rsidR="00550812" w:rsidRDefault="00550812" w:rsidP="00550812">
      <w:pPr>
        <w:tabs>
          <w:tab w:val="left" w:pos="1160"/>
        </w:tabs>
        <w:rPr>
          <w:lang w:val="en-CA"/>
        </w:rPr>
      </w:pPr>
    </w:p>
    <w:p w14:paraId="64FBC9A9" w14:textId="5F6780A4" w:rsidR="007061CC" w:rsidRPr="007061CC" w:rsidRDefault="007061CC" w:rsidP="004E1436">
      <w:pPr>
        <w:pStyle w:val="Titre2"/>
      </w:pPr>
      <w:r w:rsidRPr="007061CC">
        <w:t xml:space="preserve">Configurer le </w:t>
      </w:r>
      <w:r w:rsidR="004E1436">
        <w:t>MS Identity</w:t>
      </w:r>
    </w:p>
    <w:p w14:paraId="7EAF9840" w14:textId="391E6378" w:rsidR="00AD0B41" w:rsidRDefault="00AD0B41" w:rsidP="00985A05">
      <w:pPr>
        <w:pStyle w:val="Paragraphedeliste"/>
        <w:numPr>
          <w:ilvl w:val="0"/>
          <w:numId w:val="22"/>
        </w:numPr>
        <w:tabs>
          <w:tab w:val="left" w:pos="1160"/>
        </w:tabs>
      </w:pPr>
      <w:r>
        <w:t xml:space="preserve">Ajoutez l’héritage au DbContext à </w:t>
      </w:r>
      <w:r>
        <w:rPr>
          <w:b/>
          <w:bCs/>
        </w:rPr>
        <w:t>IdentityDbContext</w:t>
      </w:r>
    </w:p>
    <w:p w14:paraId="3435B2AD" w14:textId="04F70B0F" w:rsidR="00985A05" w:rsidRPr="00BD6AA4" w:rsidRDefault="00E04FDE" w:rsidP="00985A05">
      <w:pPr>
        <w:pStyle w:val="Paragraphedeliste"/>
        <w:numPr>
          <w:ilvl w:val="0"/>
          <w:numId w:val="22"/>
        </w:numPr>
        <w:tabs>
          <w:tab w:val="left" w:pos="1160"/>
        </w:tabs>
      </w:pPr>
      <w:r>
        <w:t>Crée</w:t>
      </w:r>
      <w:r w:rsidR="00BD6AA4">
        <w:t>z</w:t>
      </w:r>
      <w:r>
        <w:t xml:space="preserve"> une classe ApplicationUser héritant de </w:t>
      </w:r>
      <w:r>
        <w:rPr>
          <w:i/>
          <w:iCs/>
        </w:rPr>
        <w:t>IdentityUser</w:t>
      </w:r>
    </w:p>
    <w:p w14:paraId="2AF56725" w14:textId="5252E724" w:rsidR="00BD6AA4" w:rsidRPr="00BD6AA4" w:rsidRDefault="00BD6AA4" w:rsidP="00BD6AA4">
      <w:pPr>
        <w:pStyle w:val="Paragraphedeliste"/>
        <w:numPr>
          <w:ilvl w:val="1"/>
          <w:numId w:val="22"/>
        </w:numPr>
        <w:tabs>
          <w:tab w:val="left" w:pos="1160"/>
        </w:tabs>
      </w:pPr>
      <w:r>
        <w:t xml:space="preserve">Ajouter </w:t>
      </w:r>
      <w:r>
        <w:rPr>
          <w:i/>
          <w:iCs/>
        </w:rPr>
        <w:t>Nickname</w:t>
      </w:r>
    </w:p>
    <w:p w14:paraId="517A20ED" w14:textId="4AEDCAB4" w:rsidR="00BD6AA4" w:rsidRDefault="00BD6AA4" w:rsidP="00BD6AA4">
      <w:pPr>
        <w:pStyle w:val="Paragraphedeliste"/>
        <w:numPr>
          <w:ilvl w:val="0"/>
          <w:numId w:val="22"/>
        </w:numPr>
        <w:tabs>
          <w:tab w:val="left" w:pos="1160"/>
        </w:tabs>
      </w:pPr>
      <w:r>
        <w:t xml:space="preserve">Modifiez </w:t>
      </w:r>
      <w:r w:rsidR="00530372">
        <w:t xml:space="preserve">la page </w:t>
      </w:r>
      <w:r w:rsidR="00530372">
        <w:rPr>
          <w:i/>
          <w:iCs/>
        </w:rPr>
        <w:t>Register</w:t>
      </w:r>
      <w:r w:rsidR="00530372">
        <w:t xml:space="preserve"> afin que les champs suivants soient affichés :</w:t>
      </w:r>
    </w:p>
    <w:p w14:paraId="1F864531" w14:textId="6714FC34" w:rsidR="00530372" w:rsidRDefault="00530372" w:rsidP="00530372">
      <w:pPr>
        <w:pStyle w:val="Paragraphedeliste"/>
        <w:numPr>
          <w:ilvl w:val="1"/>
          <w:numId w:val="22"/>
        </w:numPr>
        <w:tabs>
          <w:tab w:val="left" w:pos="1160"/>
        </w:tabs>
      </w:pPr>
      <w:r>
        <w:t>Nickname</w:t>
      </w:r>
    </w:p>
    <w:p w14:paraId="2B1C4902" w14:textId="0990405A" w:rsidR="00530372" w:rsidRDefault="00530372" w:rsidP="00530372">
      <w:pPr>
        <w:pStyle w:val="Paragraphedeliste"/>
        <w:numPr>
          <w:ilvl w:val="1"/>
          <w:numId w:val="22"/>
        </w:numPr>
        <w:tabs>
          <w:tab w:val="left" w:pos="1160"/>
        </w:tabs>
      </w:pPr>
      <w:r>
        <w:t>FirstName</w:t>
      </w:r>
    </w:p>
    <w:p w14:paraId="7E017B42" w14:textId="57AE01C7" w:rsidR="00530372" w:rsidRDefault="00530372" w:rsidP="00530372">
      <w:pPr>
        <w:pStyle w:val="Paragraphedeliste"/>
        <w:numPr>
          <w:ilvl w:val="1"/>
          <w:numId w:val="22"/>
        </w:numPr>
        <w:tabs>
          <w:tab w:val="left" w:pos="1160"/>
        </w:tabs>
      </w:pPr>
      <w:r>
        <w:t>LastName</w:t>
      </w:r>
    </w:p>
    <w:p w14:paraId="49871CD6" w14:textId="2BE57246" w:rsidR="008F2897" w:rsidRPr="00731A45" w:rsidRDefault="008F2897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  <w:rPr>
          <w:lang w:val="en-CA"/>
        </w:rPr>
      </w:pPr>
      <w:r w:rsidRPr="00731A45">
        <w:rPr>
          <w:lang w:val="en-CA"/>
        </w:rPr>
        <w:t xml:space="preserve">Injectez dans </w:t>
      </w:r>
      <w:r w:rsidRPr="00731A45">
        <w:rPr>
          <w:b/>
          <w:bCs/>
          <w:lang w:val="en-CA"/>
        </w:rPr>
        <w:t xml:space="preserve">Startup </w:t>
      </w:r>
      <w:r w:rsidR="000D758E" w:rsidRPr="00731A45">
        <w:rPr>
          <w:lang w:val="en-CA"/>
        </w:rPr>
        <w:t>Identity</w:t>
      </w:r>
    </w:p>
    <w:p w14:paraId="7DBD4400" w14:textId="5234C271" w:rsidR="00626D7B" w:rsidRPr="00626D7B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  <w:rPr>
          <w:lang w:val="en-CA"/>
        </w:rPr>
      </w:pPr>
      <w:r w:rsidRPr="00626D7B">
        <w:rPr>
          <w:lang w:val="en-CA"/>
        </w:rPr>
        <w:t xml:space="preserve">      </w:t>
      </w:r>
      <w:r w:rsidRPr="00626D7B">
        <w:rPr>
          <w:highlight w:val="green"/>
          <w:lang w:val="en-CA"/>
        </w:rPr>
        <w:t>services.AddDefaultIdentity&lt;</w:t>
      </w:r>
      <w:r w:rsidR="00731A45">
        <w:rPr>
          <w:highlight w:val="green"/>
          <w:lang w:val="en-CA"/>
        </w:rPr>
        <w:t>ApplicationUser</w:t>
      </w:r>
      <w:r w:rsidRPr="00626D7B">
        <w:rPr>
          <w:highlight w:val="green"/>
          <w:lang w:val="en-CA"/>
        </w:rPr>
        <w:t>&gt;()</w:t>
      </w:r>
    </w:p>
    <w:p w14:paraId="60E6BBFE" w14:textId="026B2F2B" w:rsidR="00626D7B" w:rsidRPr="00626D7B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  <w:rPr>
          <w:lang w:val="en-CA"/>
        </w:rPr>
      </w:pPr>
      <w:r w:rsidRPr="00626D7B">
        <w:rPr>
          <w:highlight w:val="green"/>
          <w:lang w:val="en-CA"/>
        </w:rPr>
        <w:t xml:space="preserve">            .AddEntityFrameworkStores&lt;</w:t>
      </w:r>
      <w:r w:rsidR="00731A45">
        <w:rPr>
          <w:highlight w:val="green"/>
          <w:lang w:val="en-CA"/>
        </w:rPr>
        <w:t>Application</w:t>
      </w:r>
      <w:r w:rsidRPr="00626D7B">
        <w:rPr>
          <w:highlight w:val="green"/>
          <w:lang w:val="en-CA"/>
        </w:rPr>
        <w:t>DbContext&gt;();</w:t>
      </w:r>
    </w:p>
    <w:p w14:paraId="77103150" w14:textId="77777777" w:rsidR="00626D7B" w:rsidRPr="00731A45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  <w:rPr>
          <w:lang w:val="en-CA"/>
        </w:rPr>
      </w:pPr>
    </w:p>
    <w:p w14:paraId="1E4CFBEF" w14:textId="6B1DF36B" w:rsidR="00BA188E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</w:pPr>
      <w:r>
        <w:t>…</w:t>
      </w:r>
    </w:p>
    <w:p w14:paraId="2EDCE3DA" w14:textId="77777777" w:rsidR="00626D7B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</w:pPr>
    </w:p>
    <w:p w14:paraId="03D40699" w14:textId="77777777" w:rsidR="00626D7B" w:rsidRPr="00626D7B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</w:pPr>
      <w:r w:rsidRPr="00626D7B">
        <w:t>//Contrôle ajouté au pipeline http</w:t>
      </w:r>
    </w:p>
    <w:p w14:paraId="780DD1AD" w14:textId="0FE3A528" w:rsidR="00626D7B" w:rsidRPr="004E1436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  <w:rPr>
          <w:lang w:val="en-CA"/>
        </w:rPr>
      </w:pPr>
      <w:r w:rsidRPr="004E1436">
        <w:rPr>
          <w:highlight w:val="green"/>
          <w:lang w:val="en-CA"/>
        </w:rPr>
        <w:t>app.UseAuthentication();</w:t>
      </w:r>
    </w:p>
    <w:p w14:paraId="4531DF98" w14:textId="50DECA59" w:rsidR="00626D7B" w:rsidRPr="004E1436" w:rsidRDefault="00626D7B" w:rsidP="00626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1160"/>
        </w:tabs>
        <w:spacing w:before="0" w:after="0" w:line="240" w:lineRule="auto"/>
        <w:ind w:left="357"/>
        <w:rPr>
          <w:lang w:val="en-CA"/>
        </w:rPr>
      </w:pPr>
      <w:r w:rsidRPr="00626D7B">
        <w:rPr>
          <w:lang w:val="en-CA"/>
        </w:rPr>
        <w:t>app.UseAuthorization();</w:t>
      </w:r>
    </w:p>
    <w:p w14:paraId="26884F25" w14:textId="77777777" w:rsidR="00626D7B" w:rsidRPr="004E1436" w:rsidRDefault="00626D7B" w:rsidP="00DA3020">
      <w:pPr>
        <w:tabs>
          <w:tab w:val="left" w:pos="1160"/>
        </w:tabs>
        <w:rPr>
          <w:lang w:val="en-CA"/>
        </w:rPr>
      </w:pPr>
    </w:p>
    <w:p w14:paraId="52104484" w14:textId="042E5D3F" w:rsidR="00FB249C" w:rsidRPr="009F2196" w:rsidRDefault="004E1436" w:rsidP="009F2196">
      <w:pPr>
        <w:pStyle w:val="Titre1"/>
      </w:pPr>
      <w:r w:rsidRPr="009F2196">
        <w:t>Ajouter</w:t>
      </w:r>
      <w:r w:rsidR="009F2196" w:rsidRPr="009F2196">
        <w:t xml:space="preserve"> identification ThirdParty</w:t>
      </w:r>
    </w:p>
    <w:p w14:paraId="22A500D9" w14:textId="345CF8D9" w:rsidR="004E1436" w:rsidRDefault="009F2196" w:rsidP="00FB249C">
      <w:r w:rsidRPr="009F2196">
        <w:t>Au choix:</w:t>
      </w:r>
    </w:p>
    <w:p w14:paraId="6DC3637D" w14:textId="15F1BBC0" w:rsidR="009F2196" w:rsidRPr="009F2196" w:rsidRDefault="009F2196" w:rsidP="00FB249C">
      <w:r>
        <w:t>Google ou Facebook</w:t>
      </w:r>
    </w:p>
    <w:sectPr w:rsidR="009F2196" w:rsidRPr="009F2196" w:rsidSect="000440BA">
      <w:headerReference w:type="default" r:id="rId14"/>
      <w:footerReference w:type="defaul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18E5B" w14:textId="77777777" w:rsidR="009415B5" w:rsidRDefault="009415B5" w:rsidP="000440BA">
      <w:r>
        <w:separator/>
      </w:r>
    </w:p>
  </w:endnote>
  <w:endnote w:type="continuationSeparator" w:id="0">
    <w:p w14:paraId="52116C93" w14:textId="77777777" w:rsidR="009415B5" w:rsidRDefault="009415B5" w:rsidP="000440BA">
      <w:r>
        <w:continuationSeparator/>
      </w:r>
    </w:p>
  </w:endnote>
  <w:endnote w:type="continuationNotice" w:id="1">
    <w:p w14:paraId="04D0E25B" w14:textId="77777777" w:rsidR="009415B5" w:rsidRDefault="009415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12EA5">
    <w:pPr>
      <w:pStyle w:val="Pieddepage"/>
      <w:pBdr>
        <w:top w:val="single" w:sz="4" w:space="1" w:color="auto"/>
      </w:pBdr>
      <w:tabs>
        <w:tab w:val="clear" w:pos="9360"/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C5ABC" w14:textId="77777777" w:rsidR="009415B5" w:rsidRDefault="009415B5" w:rsidP="000440BA">
      <w:r>
        <w:separator/>
      </w:r>
    </w:p>
  </w:footnote>
  <w:footnote w:type="continuationSeparator" w:id="0">
    <w:p w14:paraId="075C3774" w14:textId="77777777" w:rsidR="009415B5" w:rsidRDefault="009415B5" w:rsidP="000440BA">
      <w:r>
        <w:continuationSeparator/>
      </w:r>
    </w:p>
  </w:footnote>
  <w:footnote w:type="continuationNotice" w:id="1">
    <w:p w14:paraId="512F6F33" w14:textId="77777777" w:rsidR="009415B5" w:rsidRDefault="009415B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77ECAF2B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412EA5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5706"/>
    <w:multiLevelType w:val="hybridMultilevel"/>
    <w:tmpl w:val="8AE4E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307"/>
    <w:multiLevelType w:val="hybridMultilevel"/>
    <w:tmpl w:val="EE4EE0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F74DE"/>
    <w:multiLevelType w:val="multilevel"/>
    <w:tmpl w:val="0C0C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4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C1FD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F6217"/>
    <w:multiLevelType w:val="hybridMultilevel"/>
    <w:tmpl w:val="AFE8CF24"/>
    <w:lvl w:ilvl="0" w:tplc="21B46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947F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80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BE8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244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B4B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21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44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A7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1326D"/>
    <w:multiLevelType w:val="hybridMultilevel"/>
    <w:tmpl w:val="739CA8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B4884"/>
    <w:multiLevelType w:val="hybridMultilevel"/>
    <w:tmpl w:val="8AE4ED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</w:num>
  <w:num w:numId="2">
    <w:abstractNumId w:val="24"/>
  </w:num>
  <w:num w:numId="3">
    <w:abstractNumId w:val="0"/>
  </w:num>
  <w:num w:numId="4">
    <w:abstractNumId w:val="21"/>
  </w:num>
  <w:num w:numId="5">
    <w:abstractNumId w:val="4"/>
  </w:num>
  <w:num w:numId="6">
    <w:abstractNumId w:val="10"/>
  </w:num>
  <w:num w:numId="7">
    <w:abstractNumId w:val="14"/>
  </w:num>
  <w:num w:numId="8">
    <w:abstractNumId w:val="11"/>
  </w:num>
  <w:num w:numId="9">
    <w:abstractNumId w:val="19"/>
  </w:num>
  <w:num w:numId="10">
    <w:abstractNumId w:val="6"/>
  </w:num>
  <w:num w:numId="11">
    <w:abstractNumId w:val="12"/>
  </w:num>
  <w:num w:numId="12">
    <w:abstractNumId w:val="17"/>
  </w:num>
  <w:num w:numId="13">
    <w:abstractNumId w:val="8"/>
  </w:num>
  <w:num w:numId="14">
    <w:abstractNumId w:val="2"/>
  </w:num>
  <w:num w:numId="15">
    <w:abstractNumId w:val="9"/>
  </w:num>
  <w:num w:numId="16">
    <w:abstractNumId w:val="5"/>
  </w:num>
  <w:num w:numId="17">
    <w:abstractNumId w:val="7"/>
  </w:num>
  <w:num w:numId="18">
    <w:abstractNumId w:val="16"/>
  </w:num>
  <w:num w:numId="19">
    <w:abstractNumId w:val="1"/>
  </w:num>
  <w:num w:numId="20">
    <w:abstractNumId w:val="23"/>
  </w:num>
  <w:num w:numId="21">
    <w:abstractNumId w:val="15"/>
  </w:num>
  <w:num w:numId="22">
    <w:abstractNumId w:val="3"/>
  </w:num>
  <w:num w:numId="23">
    <w:abstractNumId w:val="18"/>
  </w:num>
  <w:num w:numId="24">
    <w:abstractNumId w:val="13"/>
  </w:num>
  <w:num w:numId="2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8B8"/>
    <w:rsid w:val="0000634A"/>
    <w:rsid w:val="000078B7"/>
    <w:rsid w:val="00017648"/>
    <w:rsid w:val="000223F6"/>
    <w:rsid w:val="00026718"/>
    <w:rsid w:val="00032506"/>
    <w:rsid w:val="00033E2F"/>
    <w:rsid w:val="000359A7"/>
    <w:rsid w:val="0004121C"/>
    <w:rsid w:val="000440BA"/>
    <w:rsid w:val="00047A7D"/>
    <w:rsid w:val="00050A7F"/>
    <w:rsid w:val="00050D72"/>
    <w:rsid w:val="00051253"/>
    <w:rsid w:val="00053DD8"/>
    <w:rsid w:val="00060158"/>
    <w:rsid w:val="00065A72"/>
    <w:rsid w:val="000801FC"/>
    <w:rsid w:val="00082260"/>
    <w:rsid w:val="00096A11"/>
    <w:rsid w:val="00096E9F"/>
    <w:rsid w:val="00097EB8"/>
    <w:rsid w:val="000A341C"/>
    <w:rsid w:val="000A57B1"/>
    <w:rsid w:val="000A601C"/>
    <w:rsid w:val="000B0D93"/>
    <w:rsid w:val="000C1240"/>
    <w:rsid w:val="000C2C8B"/>
    <w:rsid w:val="000D0699"/>
    <w:rsid w:val="000D758E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3709A"/>
    <w:rsid w:val="001404CE"/>
    <w:rsid w:val="001420F9"/>
    <w:rsid w:val="00144211"/>
    <w:rsid w:val="00150649"/>
    <w:rsid w:val="00154385"/>
    <w:rsid w:val="001565F0"/>
    <w:rsid w:val="00156BF6"/>
    <w:rsid w:val="00163ED2"/>
    <w:rsid w:val="001642B5"/>
    <w:rsid w:val="001643F3"/>
    <w:rsid w:val="00166867"/>
    <w:rsid w:val="00177F46"/>
    <w:rsid w:val="00184313"/>
    <w:rsid w:val="00194084"/>
    <w:rsid w:val="00195EDD"/>
    <w:rsid w:val="001966B2"/>
    <w:rsid w:val="001A040D"/>
    <w:rsid w:val="001A7460"/>
    <w:rsid w:val="001B0166"/>
    <w:rsid w:val="001B1499"/>
    <w:rsid w:val="001B2327"/>
    <w:rsid w:val="001B259A"/>
    <w:rsid w:val="001B7F8B"/>
    <w:rsid w:val="001C44A3"/>
    <w:rsid w:val="001E2528"/>
    <w:rsid w:val="001F0606"/>
    <w:rsid w:val="001F7F00"/>
    <w:rsid w:val="00203A45"/>
    <w:rsid w:val="0021269E"/>
    <w:rsid w:val="00214D4C"/>
    <w:rsid w:val="0021570F"/>
    <w:rsid w:val="00231931"/>
    <w:rsid w:val="00231C51"/>
    <w:rsid w:val="00234976"/>
    <w:rsid w:val="00234C76"/>
    <w:rsid w:val="00236EB4"/>
    <w:rsid w:val="0024268D"/>
    <w:rsid w:val="00242827"/>
    <w:rsid w:val="002448D8"/>
    <w:rsid w:val="002453B3"/>
    <w:rsid w:val="00247D88"/>
    <w:rsid w:val="00260630"/>
    <w:rsid w:val="00261FA3"/>
    <w:rsid w:val="00265370"/>
    <w:rsid w:val="00275C99"/>
    <w:rsid w:val="002802B8"/>
    <w:rsid w:val="002809FB"/>
    <w:rsid w:val="00283495"/>
    <w:rsid w:val="002843CA"/>
    <w:rsid w:val="00291FF1"/>
    <w:rsid w:val="002925D9"/>
    <w:rsid w:val="00292F3A"/>
    <w:rsid w:val="00293877"/>
    <w:rsid w:val="00294538"/>
    <w:rsid w:val="00294642"/>
    <w:rsid w:val="002A01D7"/>
    <w:rsid w:val="002A3B4D"/>
    <w:rsid w:val="002A6FFA"/>
    <w:rsid w:val="002B61D7"/>
    <w:rsid w:val="002B7832"/>
    <w:rsid w:val="002C1F4E"/>
    <w:rsid w:val="002C5B90"/>
    <w:rsid w:val="002E0E36"/>
    <w:rsid w:val="002E140E"/>
    <w:rsid w:val="002E19E4"/>
    <w:rsid w:val="003044E7"/>
    <w:rsid w:val="0030497F"/>
    <w:rsid w:val="00305784"/>
    <w:rsid w:val="00307985"/>
    <w:rsid w:val="00313C57"/>
    <w:rsid w:val="00315C52"/>
    <w:rsid w:val="0032151B"/>
    <w:rsid w:val="0032156B"/>
    <w:rsid w:val="00323AFB"/>
    <w:rsid w:val="0033132C"/>
    <w:rsid w:val="00332A8A"/>
    <w:rsid w:val="00341021"/>
    <w:rsid w:val="00341BB7"/>
    <w:rsid w:val="003455F5"/>
    <w:rsid w:val="00350228"/>
    <w:rsid w:val="00350BB9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3EA8"/>
    <w:rsid w:val="003B4C01"/>
    <w:rsid w:val="003C1C85"/>
    <w:rsid w:val="003C3D36"/>
    <w:rsid w:val="003C53EB"/>
    <w:rsid w:val="003C6CC7"/>
    <w:rsid w:val="003D36CD"/>
    <w:rsid w:val="003E2A4F"/>
    <w:rsid w:val="003E504F"/>
    <w:rsid w:val="003F435A"/>
    <w:rsid w:val="003F6E3B"/>
    <w:rsid w:val="00403EAA"/>
    <w:rsid w:val="004047ED"/>
    <w:rsid w:val="00407130"/>
    <w:rsid w:val="0041099F"/>
    <w:rsid w:val="004112C2"/>
    <w:rsid w:val="004122CA"/>
    <w:rsid w:val="00412EA5"/>
    <w:rsid w:val="00414A17"/>
    <w:rsid w:val="00420BCF"/>
    <w:rsid w:val="00422562"/>
    <w:rsid w:val="00424BBE"/>
    <w:rsid w:val="00425320"/>
    <w:rsid w:val="0042538C"/>
    <w:rsid w:val="00433FE4"/>
    <w:rsid w:val="00437236"/>
    <w:rsid w:val="00440934"/>
    <w:rsid w:val="00440B8A"/>
    <w:rsid w:val="0044560F"/>
    <w:rsid w:val="00447C97"/>
    <w:rsid w:val="00454710"/>
    <w:rsid w:val="00461661"/>
    <w:rsid w:val="0046447C"/>
    <w:rsid w:val="004716F3"/>
    <w:rsid w:val="004761C2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B1F85"/>
    <w:rsid w:val="004B7D3C"/>
    <w:rsid w:val="004E1277"/>
    <w:rsid w:val="004E1436"/>
    <w:rsid w:val="004E7F72"/>
    <w:rsid w:val="004F3061"/>
    <w:rsid w:val="005006AD"/>
    <w:rsid w:val="00501835"/>
    <w:rsid w:val="00501B32"/>
    <w:rsid w:val="0050476C"/>
    <w:rsid w:val="00505F12"/>
    <w:rsid w:val="00506C48"/>
    <w:rsid w:val="00514973"/>
    <w:rsid w:val="00516057"/>
    <w:rsid w:val="00521D49"/>
    <w:rsid w:val="005237B7"/>
    <w:rsid w:val="00523F1E"/>
    <w:rsid w:val="00525573"/>
    <w:rsid w:val="00530372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0812"/>
    <w:rsid w:val="0055160A"/>
    <w:rsid w:val="005567F4"/>
    <w:rsid w:val="0056309A"/>
    <w:rsid w:val="00563300"/>
    <w:rsid w:val="0056629B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0A17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24DE"/>
    <w:rsid w:val="005F39A1"/>
    <w:rsid w:val="005F3B48"/>
    <w:rsid w:val="005F40FD"/>
    <w:rsid w:val="005F50AC"/>
    <w:rsid w:val="005F7F3D"/>
    <w:rsid w:val="00601562"/>
    <w:rsid w:val="00602B32"/>
    <w:rsid w:val="006063DA"/>
    <w:rsid w:val="0060665E"/>
    <w:rsid w:val="0061163D"/>
    <w:rsid w:val="00626D7B"/>
    <w:rsid w:val="00631119"/>
    <w:rsid w:val="00631D55"/>
    <w:rsid w:val="00635B01"/>
    <w:rsid w:val="00651D50"/>
    <w:rsid w:val="00653AF5"/>
    <w:rsid w:val="00655FC3"/>
    <w:rsid w:val="00680FCC"/>
    <w:rsid w:val="0069598B"/>
    <w:rsid w:val="0069785A"/>
    <w:rsid w:val="006A6FD1"/>
    <w:rsid w:val="006A76C6"/>
    <w:rsid w:val="006B19D4"/>
    <w:rsid w:val="006B3665"/>
    <w:rsid w:val="006B47D5"/>
    <w:rsid w:val="006C146D"/>
    <w:rsid w:val="006C16DA"/>
    <w:rsid w:val="006C2CB1"/>
    <w:rsid w:val="006D15C5"/>
    <w:rsid w:val="006D2C0E"/>
    <w:rsid w:val="006E4404"/>
    <w:rsid w:val="006F0627"/>
    <w:rsid w:val="006F7F41"/>
    <w:rsid w:val="00702AEC"/>
    <w:rsid w:val="007061CC"/>
    <w:rsid w:val="00715404"/>
    <w:rsid w:val="00723BE4"/>
    <w:rsid w:val="007244B2"/>
    <w:rsid w:val="007266C4"/>
    <w:rsid w:val="00727391"/>
    <w:rsid w:val="00731A45"/>
    <w:rsid w:val="007338FB"/>
    <w:rsid w:val="00735909"/>
    <w:rsid w:val="00752095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3D3C"/>
    <w:rsid w:val="007C43DB"/>
    <w:rsid w:val="007C5A64"/>
    <w:rsid w:val="007D72DB"/>
    <w:rsid w:val="007D7941"/>
    <w:rsid w:val="007E52A8"/>
    <w:rsid w:val="007E5E0B"/>
    <w:rsid w:val="007F2CDC"/>
    <w:rsid w:val="007F6215"/>
    <w:rsid w:val="007F70F2"/>
    <w:rsid w:val="00800EDB"/>
    <w:rsid w:val="0080312C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0FC2"/>
    <w:rsid w:val="00841406"/>
    <w:rsid w:val="008430B8"/>
    <w:rsid w:val="00847F1D"/>
    <w:rsid w:val="00852B2F"/>
    <w:rsid w:val="00857656"/>
    <w:rsid w:val="0085784A"/>
    <w:rsid w:val="00872B2A"/>
    <w:rsid w:val="00873ECD"/>
    <w:rsid w:val="00891549"/>
    <w:rsid w:val="0089234E"/>
    <w:rsid w:val="00896A40"/>
    <w:rsid w:val="008A0455"/>
    <w:rsid w:val="008A0548"/>
    <w:rsid w:val="008A686A"/>
    <w:rsid w:val="008A7602"/>
    <w:rsid w:val="008B2DF0"/>
    <w:rsid w:val="008B34E9"/>
    <w:rsid w:val="008B66F7"/>
    <w:rsid w:val="008B7FB8"/>
    <w:rsid w:val="008C12EE"/>
    <w:rsid w:val="008C7B21"/>
    <w:rsid w:val="008D216A"/>
    <w:rsid w:val="008D5C54"/>
    <w:rsid w:val="008D7230"/>
    <w:rsid w:val="008E2F60"/>
    <w:rsid w:val="008E73D1"/>
    <w:rsid w:val="008F2897"/>
    <w:rsid w:val="008F2F39"/>
    <w:rsid w:val="009025CA"/>
    <w:rsid w:val="00911965"/>
    <w:rsid w:val="00911A16"/>
    <w:rsid w:val="009139F8"/>
    <w:rsid w:val="00923F50"/>
    <w:rsid w:val="00924998"/>
    <w:rsid w:val="00925E82"/>
    <w:rsid w:val="009261E7"/>
    <w:rsid w:val="0092711E"/>
    <w:rsid w:val="009303F7"/>
    <w:rsid w:val="0093079C"/>
    <w:rsid w:val="00936634"/>
    <w:rsid w:val="009415B5"/>
    <w:rsid w:val="00941C31"/>
    <w:rsid w:val="00955247"/>
    <w:rsid w:val="00973EB2"/>
    <w:rsid w:val="00984389"/>
    <w:rsid w:val="00985A05"/>
    <w:rsid w:val="00990245"/>
    <w:rsid w:val="0099036B"/>
    <w:rsid w:val="00990E04"/>
    <w:rsid w:val="00993C98"/>
    <w:rsid w:val="009A297F"/>
    <w:rsid w:val="009A4532"/>
    <w:rsid w:val="009A4B20"/>
    <w:rsid w:val="009A5741"/>
    <w:rsid w:val="009A5D82"/>
    <w:rsid w:val="009A5F99"/>
    <w:rsid w:val="009A6CD3"/>
    <w:rsid w:val="009B6B47"/>
    <w:rsid w:val="009C463D"/>
    <w:rsid w:val="009C7363"/>
    <w:rsid w:val="009D0FB7"/>
    <w:rsid w:val="009D3BBD"/>
    <w:rsid w:val="009E1C65"/>
    <w:rsid w:val="009E264A"/>
    <w:rsid w:val="009E3ACA"/>
    <w:rsid w:val="009F0835"/>
    <w:rsid w:val="009F2196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3378E"/>
    <w:rsid w:val="00A43665"/>
    <w:rsid w:val="00A45B80"/>
    <w:rsid w:val="00A53F39"/>
    <w:rsid w:val="00A7144B"/>
    <w:rsid w:val="00A765DF"/>
    <w:rsid w:val="00A811FF"/>
    <w:rsid w:val="00A87770"/>
    <w:rsid w:val="00A941BC"/>
    <w:rsid w:val="00A952C2"/>
    <w:rsid w:val="00A971AE"/>
    <w:rsid w:val="00AA0BD1"/>
    <w:rsid w:val="00AA359A"/>
    <w:rsid w:val="00AA38C3"/>
    <w:rsid w:val="00AA6EF3"/>
    <w:rsid w:val="00AC0EFD"/>
    <w:rsid w:val="00AC5587"/>
    <w:rsid w:val="00AD0230"/>
    <w:rsid w:val="00AD0B41"/>
    <w:rsid w:val="00AD1202"/>
    <w:rsid w:val="00AD213B"/>
    <w:rsid w:val="00AD7DF2"/>
    <w:rsid w:val="00AE00D6"/>
    <w:rsid w:val="00AE1DA5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4484A"/>
    <w:rsid w:val="00B51B0C"/>
    <w:rsid w:val="00B52024"/>
    <w:rsid w:val="00B549AA"/>
    <w:rsid w:val="00B632B4"/>
    <w:rsid w:val="00B714AF"/>
    <w:rsid w:val="00B7171D"/>
    <w:rsid w:val="00B72F87"/>
    <w:rsid w:val="00B732F6"/>
    <w:rsid w:val="00B80B7E"/>
    <w:rsid w:val="00B84D75"/>
    <w:rsid w:val="00B94BA5"/>
    <w:rsid w:val="00B94FFA"/>
    <w:rsid w:val="00B96388"/>
    <w:rsid w:val="00BA006A"/>
    <w:rsid w:val="00BA188E"/>
    <w:rsid w:val="00BA19E3"/>
    <w:rsid w:val="00BA50C0"/>
    <w:rsid w:val="00BA5A8C"/>
    <w:rsid w:val="00BA6B18"/>
    <w:rsid w:val="00BB01C5"/>
    <w:rsid w:val="00BB02A6"/>
    <w:rsid w:val="00BB65F3"/>
    <w:rsid w:val="00BC15CA"/>
    <w:rsid w:val="00BC3D58"/>
    <w:rsid w:val="00BC5559"/>
    <w:rsid w:val="00BD13D6"/>
    <w:rsid w:val="00BD6AA4"/>
    <w:rsid w:val="00BE2FB5"/>
    <w:rsid w:val="00BE6EBB"/>
    <w:rsid w:val="00BF2096"/>
    <w:rsid w:val="00BF5E1B"/>
    <w:rsid w:val="00C0263C"/>
    <w:rsid w:val="00C10AC5"/>
    <w:rsid w:val="00C12F0B"/>
    <w:rsid w:val="00C12F92"/>
    <w:rsid w:val="00C14309"/>
    <w:rsid w:val="00C165CA"/>
    <w:rsid w:val="00C1746F"/>
    <w:rsid w:val="00C17FA3"/>
    <w:rsid w:val="00C21E66"/>
    <w:rsid w:val="00C26078"/>
    <w:rsid w:val="00C5115B"/>
    <w:rsid w:val="00C53DB0"/>
    <w:rsid w:val="00C64E0C"/>
    <w:rsid w:val="00C654F8"/>
    <w:rsid w:val="00C6591B"/>
    <w:rsid w:val="00C659FD"/>
    <w:rsid w:val="00C707EB"/>
    <w:rsid w:val="00C70847"/>
    <w:rsid w:val="00C71164"/>
    <w:rsid w:val="00C727ED"/>
    <w:rsid w:val="00C75704"/>
    <w:rsid w:val="00C75FEC"/>
    <w:rsid w:val="00C82359"/>
    <w:rsid w:val="00C829AB"/>
    <w:rsid w:val="00C83402"/>
    <w:rsid w:val="00C908B8"/>
    <w:rsid w:val="00CB1CC2"/>
    <w:rsid w:val="00CB26D6"/>
    <w:rsid w:val="00CB2F01"/>
    <w:rsid w:val="00CB3003"/>
    <w:rsid w:val="00CC0720"/>
    <w:rsid w:val="00CC32FB"/>
    <w:rsid w:val="00CD3631"/>
    <w:rsid w:val="00CD3A68"/>
    <w:rsid w:val="00CD4930"/>
    <w:rsid w:val="00CD5303"/>
    <w:rsid w:val="00CD5BA3"/>
    <w:rsid w:val="00CF1F2F"/>
    <w:rsid w:val="00D06782"/>
    <w:rsid w:val="00D11500"/>
    <w:rsid w:val="00D25690"/>
    <w:rsid w:val="00D261A9"/>
    <w:rsid w:val="00D26CE9"/>
    <w:rsid w:val="00D26D4A"/>
    <w:rsid w:val="00D325F9"/>
    <w:rsid w:val="00D32BCA"/>
    <w:rsid w:val="00D331FE"/>
    <w:rsid w:val="00D33AF8"/>
    <w:rsid w:val="00D34B1C"/>
    <w:rsid w:val="00D41233"/>
    <w:rsid w:val="00D4343E"/>
    <w:rsid w:val="00D51CDB"/>
    <w:rsid w:val="00D57307"/>
    <w:rsid w:val="00D666DB"/>
    <w:rsid w:val="00D72031"/>
    <w:rsid w:val="00D74F00"/>
    <w:rsid w:val="00D762E0"/>
    <w:rsid w:val="00D81A9E"/>
    <w:rsid w:val="00DA3020"/>
    <w:rsid w:val="00DA64CE"/>
    <w:rsid w:val="00DB01A4"/>
    <w:rsid w:val="00DB0350"/>
    <w:rsid w:val="00DB0490"/>
    <w:rsid w:val="00DB07A9"/>
    <w:rsid w:val="00DB0EFE"/>
    <w:rsid w:val="00DB5D20"/>
    <w:rsid w:val="00DB69C4"/>
    <w:rsid w:val="00DB6A32"/>
    <w:rsid w:val="00DC1FF9"/>
    <w:rsid w:val="00DC3251"/>
    <w:rsid w:val="00DC3FF0"/>
    <w:rsid w:val="00DC4906"/>
    <w:rsid w:val="00DD1303"/>
    <w:rsid w:val="00DD203E"/>
    <w:rsid w:val="00DD2D50"/>
    <w:rsid w:val="00DE77AA"/>
    <w:rsid w:val="00DF1AB4"/>
    <w:rsid w:val="00DF716D"/>
    <w:rsid w:val="00E04FDE"/>
    <w:rsid w:val="00E147D4"/>
    <w:rsid w:val="00E253D5"/>
    <w:rsid w:val="00E37767"/>
    <w:rsid w:val="00E404C9"/>
    <w:rsid w:val="00E41060"/>
    <w:rsid w:val="00E45171"/>
    <w:rsid w:val="00E52E2F"/>
    <w:rsid w:val="00E6436A"/>
    <w:rsid w:val="00E64393"/>
    <w:rsid w:val="00E65DD5"/>
    <w:rsid w:val="00E67115"/>
    <w:rsid w:val="00E74C61"/>
    <w:rsid w:val="00E8044D"/>
    <w:rsid w:val="00E80CEB"/>
    <w:rsid w:val="00E9434C"/>
    <w:rsid w:val="00EC0771"/>
    <w:rsid w:val="00EC0A62"/>
    <w:rsid w:val="00EC162F"/>
    <w:rsid w:val="00ED0E67"/>
    <w:rsid w:val="00ED48FA"/>
    <w:rsid w:val="00ED58FD"/>
    <w:rsid w:val="00EE6B6E"/>
    <w:rsid w:val="00EE722B"/>
    <w:rsid w:val="00EF0745"/>
    <w:rsid w:val="00EF093B"/>
    <w:rsid w:val="00EF5C1B"/>
    <w:rsid w:val="00EF7F38"/>
    <w:rsid w:val="00F02105"/>
    <w:rsid w:val="00F05CFC"/>
    <w:rsid w:val="00F10834"/>
    <w:rsid w:val="00F11690"/>
    <w:rsid w:val="00F116E5"/>
    <w:rsid w:val="00F1192F"/>
    <w:rsid w:val="00F12D95"/>
    <w:rsid w:val="00F23A0A"/>
    <w:rsid w:val="00F27CE1"/>
    <w:rsid w:val="00F33F66"/>
    <w:rsid w:val="00F41478"/>
    <w:rsid w:val="00F46218"/>
    <w:rsid w:val="00F465F3"/>
    <w:rsid w:val="00F46B6A"/>
    <w:rsid w:val="00F67FFC"/>
    <w:rsid w:val="00F71568"/>
    <w:rsid w:val="00F72B75"/>
    <w:rsid w:val="00F76E56"/>
    <w:rsid w:val="00F80BE8"/>
    <w:rsid w:val="00F8221F"/>
    <w:rsid w:val="00F84345"/>
    <w:rsid w:val="00F90FA2"/>
    <w:rsid w:val="00F9233E"/>
    <w:rsid w:val="00FA245A"/>
    <w:rsid w:val="00FA364B"/>
    <w:rsid w:val="00FB249C"/>
    <w:rsid w:val="00FB371F"/>
    <w:rsid w:val="00FB3AC3"/>
    <w:rsid w:val="00FB77DE"/>
    <w:rsid w:val="00FC6B87"/>
    <w:rsid w:val="00FD18E7"/>
    <w:rsid w:val="00FD286C"/>
    <w:rsid w:val="00FD6BC1"/>
    <w:rsid w:val="00FD7235"/>
    <w:rsid w:val="00FD7236"/>
    <w:rsid w:val="00FE629C"/>
    <w:rsid w:val="00FF36CF"/>
    <w:rsid w:val="00FF68F6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5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3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mmernote.org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fontawesom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1002</TotalTime>
  <Pages>10</Pages>
  <Words>2086</Words>
  <Characters>11479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570</cp:revision>
  <dcterms:created xsi:type="dcterms:W3CDTF">2021-08-23T21:44:00Z</dcterms:created>
  <dcterms:modified xsi:type="dcterms:W3CDTF">2021-10-27T18:04:00Z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